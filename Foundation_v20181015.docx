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footer13.xml" ContentType="application/vnd.openxmlformats-officedocument.wordprocessingml.foot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2.xml" ContentType="application/vnd.openxmlformats-officedocument.wordprocessingml.head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F6105" w:rsidRPr="00D94400" w:rsidRDefault="00DC5AE8" w:rsidP="00277B76">
      <w:pPr>
        <w:pStyle w:val="PartTitle"/>
        <w:framePr w:wrap="notBeside"/>
        <w:rPr>
          <w:lang w:val="es-MX"/>
        </w:rPr>
      </w:pPr>
      <w:r w:rsidRPr="00D94400">
        <w:rPr>
          <w:lang w:val="es-MX"/>
        </w:rPr>
        <w:t>Curso</w:t>
      </w:r>
    </w:p>
    <w:p w:rsidR="005F6105" w:rsidRPr="00D94400" w:rsidRDefault="00DC5AE8">
      <w:pPr>
        <w:pStyle w:val="PartLabel"/>
        <w:framePr w:wrap="notBeside"/>
        <w:rPr>
          <w:lang w:val="es-MX"/>
        </w:rPr>
      </w:pPr>
      <w:r w:rsidRPr="00D94400">
        <w:rPr>
          <w:lang w:val="es-MX"/>
        </w:rPr>
        <w:t>1</w:t>
      </w:r>
    </w:p>
    <w:p w:rsidR="005F6105" w:rsidRPr="00D94400" w:rsidRDefault="0095548E">
      <w:pPr>
        <w:pStyle w:val="CompanyName"/>
        <w:rPr>
          <w:lang w:val="es-MX"/>
        </w:rPr>
      </w:pPr>
      <w:r w:rsidRPr="00D94400">
        <w:rPr>
          <w:lang w:val="es-MX"/>
        </w:rPr>
        <w:t xml:space="preserve">Machine </w:t>
      </w:r>
      <w:r w:rsidR="00606B14" w:rsidRPr="00D94400">
        <w:rPr>
          <w:lang w:val="es-MX"/>
        </w:rPr>
        <w:t>learning &amp; big data</w:t>
      </w:r>
    </w:p>
    <w:p w:rsidR="005F6105" w:rsidRPr="006A391D" w:rsidRDefault="006A391D">
      <w:pPr>
        <w:pStyle w:val="SubtitleCover"/>
        <w:rPr>
          <w:lang w:val="es-MX"/>
        </w:rPr>
      </w:pPr>
      <w:r w:rsidRPr="006A391D">
        <w:rPr>
          <w:lang w:val="es-MX"/>
        </w:rPr>
        <w:t>Con</w:t>
      </w:r>
      <w:r w:rsidR="0095548E">
        <w:rPr>
          <w:lang w:val="es-MX"/>
        </w:rPr>
        <w:t xml:space="preserve">ceptos básicos, Estadística, Exploración y Data </w:t>
      </w:r>
      <w:proofErr w:type="spellStart"/>
      <w:r w:rsidR="0095548E">
        <w:rPr>
          <w:lang w:val="es-MX"/>
        </w:rPr>
        <w:t>Quality</w:t>
      </w:r>
      <w:proofErr w:type="spellEnd"/>
      <w:r w:rsidR="0095548E">
        <w:rPr>
          <w:lang w:val="es-MX"/>
        </w:rPr>
        <w:t xml:space="preserve"> </w:t>
      </w:r>
    </w:p>
    <w:p w:rsidR="005F6105" w:rsidRPr="00050A74" w:rsidRDefault="00606B14" w:rsidP="00606B14">
      <w:pPr>
        <w:pStyle w:val="TitleCover"/>
        <w:jc w:val="center"/>
        <w:rPr>
          <w:lang w:val="es-SV"/>
        </w:rPr>
        <w:sectPr w:rsidR="005F6105" w:rsidRPr="00050A74" w:rsidSect="007A3843">
          <w:footerReference w:type="default" r:id="rId8"/>
          <w:pgSz w:w="12240" w:h="15840" w:code="1"/>
          <w:pgMar w:top="960" w:right="960" w:bottom="1440" w:left="960" w:header="0" w:footer="0" w:gutter="0"/>
          <w:pgNumType w:start="0"/>
          <w:cols w:space="720"/>
          <w:titlePg/>
        </w:sectPr>
      </w:pPr>
      <w:r>
        <w:rPr>
          <w:spacing w:val="-180"/>
          <w:lang w:val="es-SV"/>
        </w:rPr>
        <w:t>Fundamentos</w:t>
      </w:r>
    </w:p>
    <w:p w:rsidR="005F6105" w:rsidRPr="00050A74" w:rsidRDefault="00050A74">
      <w:pPr>
        <w:pStyle w:val="Subttulo"/>
        <w:rPr>
          <w:lang w:val="es-SV"/>
        </w:rPr>
      </w:pPr>
      <w:r w:rsidRPr="00050A74">
        <w:rPr>
          <w:lang w:val="es-SV"/>
        </w:rPr>
        <w:lastRenderedPageBreak/>
        <w:t>josé nelson zepeda doño</w:t>
      </w:r>
    </w:p>
    <w:p w:rsidR="005F6105" w:rsidRPr="00050A74" w:rsidRDefault="00050A74">
      <w:pPr>
        <w:pStyle w:val="Puesto"/>
        <w:rPr>
          <w:lang w:val="es-SV"/>
        </w:rPr>
      </w:pPr>
      <w:proofErr w:type="spellStart"/>
      <w:r w:rsidRPr="00050A74">
        <w:rPr>
          <w:lang w:val="es-SV"/>
        </w:rPr>
        <w:t>Cluster</w:t>
      </w:r>
      <w:proofErr w:type="spellEnd"/>
      <w:r w:rsidRPr="00050A74">
        <w:rPr>
          <w:lang w:val="es-SV"/>
        </w:rPr>
        <w:t xml:space="preserve"> de Estudio: </w:t>
      </w:r>
      <w:proofErr w:type="spellStart"/>
      <w:r w:rsidRPr="00050A74">
        <w:rPr>
          <w:lang w:val="es-SV"/>
        </w:rPr>
        <w:t>Advanced</w:t>
      </w:r>
      <w:proofErr w:type="spellEnd"/>
      <w:r w:rsidRPr="00050A74">
        <w:rPr>
          <w:lang w:val="es-SV"/>
        </w:rPr>
        <w:t xml:space="preserve"> </w:t>
      </w:r>
      <w:proofErr w:type="spellStart"/>
      <w:r w:rsidRPr="00050A74">
        <w:rPr>
          <w:lang w:val="es-SV"/>
        </w:rPr>
        <w:t>Analytics</w:t>
      </w:r>
      <w:proofErr w:type="spellEnd"/>
    </w:p>
    <w:p w:rsidR="0033402E" w:rsidRDefault="0033402E">
      <w:pPr>
        <w:pStyle w:val="ReturnAddress"/>
        <w:rPr>
          <w:lang w:val="es-SV"/>
        </w:rPr>
      </w:pPr>
      <w:r w:rsidRPr="0033402E">
        <w:rPr>
          <w:lang w:val="es-SV"/>
        </w:rPr>
        <w:t xml:space="preserve">Este material es el resumen de muchos autores que por medio de sus libros y documentos nos ofrecen </w:t>
      </w:r>
      <w:r>
        <w:rPr>
          <w:lang w:val="es-SV"/>
        </w:rPr>
        <w:t>f</w:t>
      </w:r>
      <w:r w:rsidRPr="0033402E">
        <w:rPr>
          <w:lang w:val="es-SV"/>
        </w:rPr>
        <w:t>uente</w:t>
      </w:r>
      <w:r>
        <w:rPr>
          <w:lang w:val="es-SV"/>
        </w:rPr>
        <w:t>s</w:t>
      </w:r>
      <w:r w:rsidRPr="0033402E">
        <w:rPr>
          <w:lang w:val="es-SV"/>
        </w:rPr>
        <w:t xml:space="preserve"> riquísima</w:t>
      </w:r>
      <w:r>
        <w:rPr>
          <w:lang w:val="es-SV"/>
        </w:rPr>
        <w:t>s</w:t>
      </w:r>
      <w:r w:rsidRPr="0033402E">
        <w:rPr>
          <w:lang w:val="es-SV"/>
        </w:rPr>
        <w:t xml:space="preserve"> de conocimiento sobre los temas de Big Data y Machine Learning.</w:t>
      </w:r>
    </w:p>
    <w:p w:rsidR="0033402E" w:rsidRPr="0033402E" w:rsidRDefault="0033402E">
      <w:pPr>
        <w:pStyle w:val="ReturnAddress"/>
        <w:rPr>
          <w:lang w:val="es-SV"/>
        </w:rPr>
      </w:pPr>
      <w:r>
        <w:rPr>
          <w:lang w:val="es-SV"/>
        </w:rPr>
        <w:t>Algunas citas</w:t>
      </w:r>
      <w:r w:rsidR="00606B14">
        <w:rPr>
          <w:lang w:val="es-SV"/>
        </w:rPr>
        <w:t>, figuras y tablas</w:t>
      </w:r>
      <w:r>
        <w:rPr>
          <w:lang w:val="es-SV"/>
        </w:rPr>
        <w:t xml:space="preserve"> pueden ser encontradas de forma textual tal como lo indica el autor en su material original.</w:t>
      </w:r>
    </w:p>
    <w:p w:rsidR="0033402E" w:rsidRPr="0033402E" w:rsidRDefault="0033402E">
      <w:pPr>
        <w:pStyle w:val="ReturnAddress"/>
        <w:rPr>
          <w:lang w:val="es-SV"/>
        </w:rPr>
      </w:pPr>
    </w:p>
    <w:p w:rsidR="005F6105" w:rsidRPr="00050A74" w:rsidRDefault="00050A74">
      <w:pPr>
        <w:pStyle w:val="ReturnAddress"/>
        <w:rPr>
          <w:lang w:val="es-SV"/>
        </w:rPr>
      </w:pPr>
      <w:r w:rsidRPr="00050A74">
        <w:rPr>
          <w:lang w:val="es-SV"/>
        </w:rPr>
        <w:t>Nelson Zepeda</w:t>
      </w:r>
    </w:p>
    <w:p w:rsidR="005F6105" w:rsidRPr="00050A74" w:rsidRDefault="00050A74">
      <w:pPr>
        <w:pStyle w:val="ReturnAddress"/>
        <w:rPr>
          <w:lang w:val="es-SV"/>
        </w:rPr>
      </w:pPr>
      <w:r w:rsidRPr="00050A74">
        <w:rPr>
          <w:lang w:val="es-SV"/>
        </w:rPr>
        <w:t>MIP</w:t>
      </w:r>
      <w:r w:rsidR="005F6105" w:rsidRPr="00050A74">
        <w:rPr>
          <w:lang w:val="es-SV"/>
        </w:rPr>
        <w:t xml:space="preserve"> • </w:t>
      </w:r>
      <w:r w:rsidRPr="00050A74">
        <w:rPr>
          <w:lang w:val="es-SV"/>
        </w:rPr>
        <w:t>V</w:t>
      </w:r>
      <w:r w:rsidR="005F6105" w:rsidRPr="00050A74">
        <w:rPr>
          <w:lang w:val="es-SV"/>
        </w:rPr>
        <w:t xml:space="preserve"> 1</w:t>
      </w:r>
      <w:r w:rsidRPr="00050A74">
        <w:rPr>
          <w:lang w:val="es-SV"/>
        </w:rPr>
        <w:t>.</w:t>
      </w:r>
      <w:r w:rsidR="005F6105" w:rsidRPr="00050A74">
        <w:rPr>
          <w:lang w:val="es-SV"/>
        </w:rPr>
        <w:t>0</w:t>
      </w:r>
    </w:p>
    <w:p w:rsidR="00B41464" w:rsidRPr="00050A74" w:rsidRDefault="00050A74">
      <w:pPr>
        <w:pStyle w:val="ReturnAddress"/>
        <w:rPr>
          <w:lang w:val="es-SV"/>
        </w:rPr>
      </w:pPr>
      <w:r w:rsidRPr="00050A74">
        <w:rPr>
          <w:lang w:val="es-SV"/>
        </w:rPr>
        <w:t>San Salvador El Salvador</w:t>
      </w:r>
    </w:p>
    <w:p w:rsidR="005F6105" w:rsidRPr="007874DC" w:rsidRDefault="005F6105" w:rsidP="007874DC">
      <w:pPr>
        <w:pStyle w:val="ReturnAddress"/>
        <w:rPr>
          <w:spacing w:val="0"/>
          <w:lang w:val="es-SV"/>
        </w:rPr>
        <w:sectPr w:rsidR="005F6105" w:rsidRPr="007874DC" w:rsidSect="007A3843">
          <w:footerReference w:type="first" r:id="rId9"/>
          <w:pgSz w:w="12240" w:h="15840" w:code="1"/>
          <w:pgMar w:top="1800" w:right="1200" w:bottom="1440" w:left="1200" w:header="960" w:footer="960" w:gutter="0"/>
          <w:pgNumType w:fmt="lowerRoman" w:start="1"/>
          <w:cols w:space="720"/>
          <w:titlePg/>
        </w:sectPr>
      </w:pPr>
      <w:proofErr w:type="spellStart"/>
      <w:r w:rsidRPr="005B3ABA">
        <w:rPr>
          <w:lang w:val="es-SV"/>
        </w:rPr>
        <w:t>Phone</w:t>
      </w:r>
      <w:proofErr w:type="spellEnd"/>
      <w:r w:rsidRPr="005B3ABA">
        <w:rPr>
          <w:lang w:val="es-SV"/>
        </w:rPr>
        <w:t xml:space="preserve"> </w:t>
      </w:r>
      <w:r w:rsidR="00D06BC7" w:rsidRPr="005B3ABA">
        <w:rPr>
          <w:lang w:val="es-SV"/>
        </w:rPr>
        <w:t>503 79074137</w:t>
      </w:r>
      <w:r w:rsidRPr="005B3ABA">
        <w:rPr>
          <w:lang w:val="es-SV"/>
        </w:rPr>
        <w:t xml:space="preserve"> • </w:t>
      </w:r>
      <w:r w:rsidR="00D06BC7" w:rsidRPr="005B3ABA">
        <w:rPr>
          <w:lang w:val="es-SV"/>
        </w:rPr>
        <w:t>@nelsonzepeda733</w:t>
      </w:r>
    </w:p>
    <w:p w:rsidR="005F6105" w:rsidRPr="005B3ABA" w:rsidRDefault="005F6105">
      <w:pPr>
        <w:pStyle w:val="SectionLabel"/>
        <w:rPr>
          <w:lang w:val="es-SV"/>
        </w:rPr>
        <w:sectPr w:rsidR="005F6105" w:rsidRPr="005B3ABA" w:rsidSect="007A3843">
          <w:headerReference w:type="default" r:id="rId10"/>
          <w:footerReference w:type="default" r:id="rId11"/>
          <w:pgSz w:w="12240" w:h="15840" w:code="1"/>
          <w:pgMar w:top="1200" w:right="1200" w:bottom="1440" w:left="1200" w:header="0" w:footer="960" w:gutter="0"/>
          <w:pgNumType w:fmt="lowerRoman" w:start="1"/>
          <w:cols w:space="720"/>
        </w:sectPr>
      </w:pPr>
      <w:r w:rsidRPr="005B3ABA">
        <w:rPr>
          <w:spacing w:val="-100"/>
          <w:lang w:val="es-SV"/>
        </w:rPr>
        <w:lastRenderedPageBreak/>
        <w:t>T</w:t>
      </w:r>
      <w:r w:rsidR="005B3ABA" w:rsidRPr="005B3ABA">
        <w:rPr>
          <w:lang w:val="es-SV"/>
        </w:rPr>
        <w:t>abla de</w:t>
      </w:r>
      <w:r w:rsidRPr="005B3ABA">
        <w:rPr>
          <w:lang w:val="es-SV"/>
        </w:rPr>
        <w:t xml:space="preserve"> Conten</w:t>
      </w:r>
      <w:r w:rsidR="005B3ABA">
        <w:rPr>
          <w:lang w:val="es-SV"/>
        </w:rPr>
        <w:t>ido</w:t>
      </w:r>
    </w:p>
    <w:p w:rsidR="004D7ADA" w:rsidRDefault="002D4C6B">
      <w:pPr>
        <w:pStyle w:val="TDC1"/>
        <w:tabs>
          <w:tab w:val="right" w:leader="dot" w:pos="7910"/>
        </w:tabs>
        <w:rPr>
          <w:rFonts w:asciiTheme="minorHAnsi" w:eastAsiaTheme="minorEastAsia" w:hAnsiTheme="minorHAnsi" w:cstheme="minorBidi"/>
          <w:noProof/>
          <w:sz w:val="22"/>
          <w:szCs w:val="22"/>
        </w:rPr>
      </w:pPr>
      <w:r w:rsidRPr="007874DC">
        <w:rPr>
          <w:kern w:val="28"/>
          <w:sz w:val="22"/>
        </w:rPr>
        <w:fldChar w:fldCharType="begin"/>
      </w:r>
      <w:r w:rsidRPr="007874DC">
        <w:rPr>
          <w:kern w:val="28"/>
          <w:sz w:val="22"/>
        </w:rPr>
        <w:instrText xml:space="preserve"> TOC \o "1-3" \h \z \t "Chapter Title,1" </w:instrText>
      </w:r>
      <w:r w:rsidRPr="007874DC">
        <w:rPr>
          <w:kern w:val="28"/>
          <w:sz w:val="22"/>
        </w:rPr>
        <w:fldChar w:fldCharType="separate"/>
      </w:r>
      <w:hyperlink w:anchor="_Toc527435481" w:history="1">
        <w:r w:rsidR="004D7ADA" w:rsidRPr="00C03B4A">
          <w:rPr>
            <w:rStyle w:val="Hipervnculo"/>
            <w:noProof/>
            <w:lang w:val="es-SV"/>
          </w:rPr>
          <w:t>Conceptos de Big Data</w:t>
        </w:r>
        <w:r w:rsidR="004D7ADA">
          <w:rPr>
            <w:noProof/>
            <w:webHidden/>
          </w:rPr>
          <w:tab/>
        </w:r>
        <w:r w:rsidR="004D7ADA">
          <w:rPr>
            <w:noProof/>
            <w:webHidden/>
          </w:rPr>
          <w:fldChar w:fldCharType="begin"/>
        </w:r>
        <w:r w:rsidR="004D7ADA">
          <w:rPr>
            <w:noProof/>
            <w:webHidden/>
          </w:rPr>
          <w:instrText xml:space="preserve"> PAGEREF _Toc527435481 \h </w:instrText>
        </w:r>
        <w:r w:rsidR="004D7ADA">
          <w:rPr>
            <w:noProof/>
            <w:webHidden/>
          </w:rPr>
        </w:r>
        <w:r w:rsidR="004D7ADA">
          <w:rPr>
            <w:noProof/>
            <w:webHidden/>
          </w:rPr>
          <w:fldChar w:fldCharType="separate"/>
        </w:r>
        <w:r w:rsidR="00D7338E">
          <w:rPr>
            <w:noProof/>
            <w:webHidden/>
          </w:rPr>
          <w:t>1</w:t>
        </w:r>
        <w:r w:rsidR="004D7ADA">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2" w:history="1">
        <w:r w:rsidRPr="00C03B4A">
          <w:rPr>
            <w:rStyle w:val="Hipervnculo"/>
            <w:noProof/>
            <w:lang w:val="es-SV"/>
          </w:rPr>
          <w:t>Las 4Vs de Big Data</w:t>
        </w:r>
        <w:r>
          <w:rPr>
            <w:noProof/>
            <w:webHidden/>
          </w:rPr>
          <w:tab/>
        </w:r>
        <w:r>
          <w:rPr>
            <w:noProof/>
            <w:webHidden/>
          </w:rPr>
          <w:fldChar w:fldCharType="begin"/>
        </w:r>
        <w:r>
          <w:rPr>
            <w:noProof/>
            <w:webHidden/>
          </w:rPr>
          <w:instrText xml:space="preserve"> PAGEREF _Toc527435482 \h </w:instrText>
        </w:r>
        <w:r>
          <w:rPr>
            <w:noProof/>
            <w:webHidden/>
          </w:rPr>
        </w:r>
        <w:r>
          <w:rPr>
            <w:noProof/>
            <w:webHidden/>
          </w:rPr>
          <w:fldChar w:fldCharType="separate"/>
        </w:r>
        <w:r w:rsidR="00D7338E">
          <w:rPr>
            <w:noProof/>
            <w:webHidden/>
          </w:rPr>
          <w:t>2</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3" w:history="1">
        <w:r w:rsidRPr="00C03B4A">
          <w:rPr>
            <w:rStyle w:val="Hipervnculo"/>
            <w:noProof/>
            <w:lang w:val="es-SV"/>
          </w:rPr>
          <w:t>Big Data y el Negocio</w:t>
        </w:r>
        <w:r>
          <w:rPr>
            <w:noProof/>
            <w:webHidden/>
          </w:rPr>
          <w:tab/>
        </w:r>
        <w:r>
          <w:rPr>
            <w:noProof/>
            <w:webHidden/>
          </w:rPr>
          <w:fldChar w:fldCharType="begin"/>
        </w:r>
        <w:r>
          <w:rPr>
            <w:noProof/>
            <w:webHidden/>
          </w:rPr>
          <w:instrText xml:space="preserve"> PAGEREF _Toc527435483 \h </w:instrText>
        </w:r>
        <w:r>
          <w:rPr>
            <w:noProof/>
            <w:webHidden/>
          </w:rPr>
        </w:r>
        <w:r>
          <w:rPr>
            <w:noProof/>
            <w:webHidden/>
          </w:rPr>
          <w:fldChar w:fldCharType="separate"/>
        </w:r>
        <w:r w:rsidR="00D7338E">
          <w:rPr>
            <w:noProof/>
            <w:webHidden/>
          </w:rPr>
          <w:t>5</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4" w:history="1">
        <w:r w:rsidRPr="00C03B4A">
          <w:rPr>
            <w:rStyle w:val="Hipervnculo"/>
            <w:noProof/>
            <w:lang w:val="es-SV"/>
          </w:rPr>
          <w:t>El científico de datos.</w:t>
        </w:r>
        <w:r>
          <w:rPr>
            <w:noProof/>
            <w:webHidden/>
          </w:rPr>
          <w:tab/>
        </w:r>
        <w:r>
          <w:rPr>
            <w:noProof/>
            <w:webHidden/>
          </w:rPr>
          <w:fldChar w:fldCharType="begin"/>
        </w:r>
        <w:r>
          <w:rPr>
            <w:noProof/>
            <w:webHidden/>
          </w:rPr>
          <w:instrText xml:space="preserve"> PAGEREF _Toc527435484 \h </w:instrText>
        </w:r>
        <w:r>
          <w:rPr>
            <w:noProof/>
            <w:webHidden/>
          </w:rPr>
        </w:r>
        <w:r>
          <w:rPr>
            <w:noProof/>
            <w:webHidden/>
          </w:rPr>
          <w:fldChar w:fldCharType="separate"/>
        </w:r>
        <w:r w:rsidR="00D7338E">
          <w:rPr>
            <w:noProof/>
            <w:webHidden/>
          </w:rPr>
          <w:t>6</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5" w:history="1">
        <w:r w:rsidRPr="00C03B4A">
          <w:rPr>
            <w:rStyle w:val="Hipervnculo"/>
            <w:noProof/>
            <w:lang w:val="es-SV"/>
          </w:rPr>
          <w:t>El Ecosistema Big Data</w:t>
        </w:r>
        <w:r>
          <w:rPr>
            <w:noProof/>
            <w:webHidden/>
          </w:rPr>
          <w:tab/>
        </w:r>
        <w:r>
          <w:rPr>
            <w:noProof/>
            <w:webHidden/>
          </w:rPr>
          <w:fldChar w:fldCharType="begin"/>
        </w:r>
        <w:r>
          <w:rPr>
            <w:noProof/>
            <w:webHidden/>
          </w:rPr>
          <w:instrText xml:space="preserve"> PAGEREF _Toc527435485 \h </w:instrText>
        </w:r>
        <w:r>
          <w:rPr>
            <w:noProof/>
            <w:webHidden/>
          </w:rPr>
        </w:r>
        <w:r>
          <w:rPr>
            <w:noProof/>
            <w:webHidden/>
          </w:rPr>
          <w:fldChar w:fldCharType="separate"/>
        </w:r>
        <w:r w:rsidR="00D7338E">
          <w:rPr>
            <w:noProof/>
            <w:webHidden/>
          </w:rPr>
          <w:t>8</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6" w:history="1">
        <w:r w:rsidRPr="00C03B4A">
          <w:rPr>
            <w:rStyle w:val="Hipervnculo"/>
            <w:noProof/>
            <w:lang w:val="es-SV"/>
          </w:rPr>
          <w:t>Hadoop</w:t>
        </w:r>
        <w:r>
          <w:rPr>
            <w:noProof/>
            <w:webHidden/>
          </w:rPr>
          <w:tab/>
        </w:r>
        <w:r>
          <w:rPr>
            <w:noProof/>
            <w:webHidden/>
          </w:rPr>
          <w:fldChar w:fldCharType="begin"/>
        </w:r>
        <w:r>
          <w:rPr>
            <w:noProof/>
            <w:webHidden/>
          </w:rPr>
          <w:instrText xml:space="preserve"> PAGEREF _Toc527435486 \h </w:instrText>
        </w:r>
        <w:r>
          <w:rPr>
            <w:noProof/>
            <w:webHidden/>
          </w:rPr>
        </w:r>
        <w:r>
          <w:rPr>
            <w:noProof/>
            <w:webHidden/>
          </w:rPr>
          <w:fldChar w:fldCharType="separate"/>
        </w:r>
        <w:r w:rsidR="00D7338E">
          <w:rPr>
            <w:noProof/>
            <w:webHidden/>
          </w:rPr>
          <w:t>8</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487" w:history="1">
        <w:r w:rsidRPr="00C03B4A">
          <w:rPr>
            <w:rStyle w:val="Hipervnculo"/>
            <w:noProof/>
            <w:lang w:val="es-SV"/>
          </w:rPr>
          <w:t>Data Lake</w:t>
        </w:r>
        <w:r>
          <w:rPr>
            <w:noProof/>
            <w:webHidden/>
          </w:rPr>
          <w:tab/>
        </w:r>
        <w:r>
          <w:rPr>
            <w:noProof/>
            <w:webHidden/>
          </w:rPr>
          <w:fldChar w:fldCharType="begin"/>
        </w:r>
        <w:r>
          <w:rPr>
            <w:noProof/>
            <w:webHidden/>
          </w:rPr>
          <w:instrText xml:space="preserve"> PAGEREF _Toc527435487 \h </w:instrText>
        </w:r>
        <w:r>
          <w:rPr>
            <w:noProof/>
            <w:webHidden/>
          </w:rPr>
        </w:r>
        <w:r>
          <w:rPr>
            <w:noProof/>
            <w:webHidden/>
          </w:rPr>
          <w:fldChar w:fldCharType="separate"/>
        </w:r>
        <w:r w:rsidR="00D7338E">
          <w:rPr>
            <w:noProof/>
            <w:webHidden/>
          </w:rPr>
          <w:t>10</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8" w:history="1">
        <w:r w:rsidRPr="00C03B4A">
          <w:rPr>
            <w:rStyle w:val="Hipervnculo"/>
            <w:noProof/>
            <w:lang w:val="es-SV"/>
          </w:rPr>
          <w:t>Beneficios de un Data Lake</w:t>
        </w:r>
        <w:r>
          <w:rPr>
            <w:noProof/>
            <w:webHidden/>
          </w:rPr>
          <w:tab/>
        </w:r>
        <w:r>
          <w:rPr>
            <w:noProof/>
            <w:webHidden/>
          </w:rPr>
          <w:fldChar w:fldCharType="begin"/>
        </w:r>
        <w:r>
          <w:rPr>
            <w:noProof/>
            <w:webHidden/>
          </w:rPr>
          <w:instrText xml:space="preserve"> PAGEREF _Toc527435488 \h </w:instrText>
        </w:r>
        <w:r>
          <w:rPr>
            <w:noProof/>
            <w:webHidden/>
          </w:rPr>
        </w:r>
        <w:r>
          <w:rPr>
            <w:noProof/>
            <w:webHidden/>
          </w:rPr>
          <w:fldChar w:fldCharType="separate"/>
        </w:r>
        <w:r w:rsidR="00D7338E">
          <w:rPr>
            <w:noProof/>
            <w:webHidden/>
          </w:rPr>
          <w:t>14</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89" w:history="1">
        <w:r w:rsidRPr="00C03B4A">
          <w:rPr>
            <w:rStyle w:val="Hipervnculo"/>
            <w:noProof/>
            <w:lang w:val="es-SV"/>
          </w:rPr>
          <w:t>Definición Técnica de un Data Lake</w:t>
        </w:r>
        <w:r>
          <w:rPr>
            <w:noProof/>
            <w:webHidden/>
          </w:rPr>
          <w:tab/>
        </w:r>
        <w:r>
          <w:rPr>
            <w:noProof/>
            <w:webHidden/>
          </w:rPr>
          <w:fldChar w:fldCharType="begin"/>
        </w:r>
        <w:r>
          <w:rPr>
            <w:noProof/>
            <w:webHidden/>
          </w:rPr>
          <w:instrText xml:space="preserve"> PAGEREF _Toc527435489 \h </w:instrText>
        </w:r>
        <w:r>
          <w:rPr>
            <w:noProof/>
            <w:webHidden/>
          </w:rPr>
        </w:r>
        <w:r>
          <w:rPr>
            <w:noProof/>
            <w:webHidden/>
          </w:rPr>
          <w:fldChar w:fldCharType="separate"/>
        </w:r>
        <w:r w:rsidR="00D7338E">
          <w:rPr>
            <w:noProof/>
            <w:webHidden/>
          </w:rPr>
          <w:t>15</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490" w:history="1">
        <w:r w:rsidRPr="00C03B4A">
          <w:rPr>
            <w:rStyle w:val="Hipervnculo"/>
            <w:noProof/>
            <w:lang w:val="es-SV"/>
          </w:rPr>
          <w:t>Machine Learning</w:t>
        </w:r>
        <w:r>
          <w:rPr>
            <w:noProof/>
            <w:webHidden/>
          </w:rPr>
          <w:tab/>
        </w:r>
        <w:r>
          <w:rPr>
            <w:noProof/>
            <w:webHidden/>
          </w:rPr>
          <w:fldChar w:fldCharType="begin"/>
        </w:r>
        <w:r>
          <w:rPr>
            <w:noProof/>
            <w:webHidden/>
          </w:rPr>
          <w:instrText xml:space="preserve"> PAGEREF _Toc527435490 \h </w:instrText>
        </w:r>
        <w:r>
          <w:rPr>
            <w:noProof/>
            <w:webHidden/>
          </w:rPr>
        </w:r>
        <w:r>
          <w:rPr>
            <w:noProof/>
            <w:webHidden/>
          </w:rPr>
          <w:fldChar w:fldCharType="separate"/>
        </w:r>
        <w:r w:rsidR="00D7338E">
          <w:rPr>
            <w:noProof/>
            <w:webHidden/>
          </w:rPr>
          <w:t>17</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1" w:history="1">
        <w:r w:rsidRPr="00C03B4A">
          <w:rPr>
            <w:rStyle w:val="Hipervnculo"/>
            <w:noProof/>
            <w:lang w:val="es-SV"/>
          </w:rPr>
          <w:t>Familias de técnicas de ML</w:t>
        </w:r>
        <w:r>
          <w:rPr>
            <w:noProof/>
            <w:webHidden/>
          </w:rPr>
          <w:tab/>
        </w:r>
        <w:r>
          <w:rPr>
            <w:noProof/>
            <w:webHidden/>
          </w:rPr>
          <w:fldChar w:fldCharType="begin"/>
        </w:r>
        <w:r>
          <w:rPr>
            <w:noProof/>
            <w:webHidden/>
          </w:rPr>
          <w:instrText xml:space="preserve"> PAGEREF _Toc527435491 \h </w:instrText>
        </w:r>
        <w:r>
          <w:rPr>
            <w:noProof/>
            <w:webHidden/>
          </w:rPr>
        </w:r>
        <w:r>
          <w:rPr>
            <w:noProof/>
            <w:webHidden/>
          </w:rPr>
          <w:fldChar w:fldCharType="separate"/>
        </w:r>
        <w:r w:rsidR="00D7338E">
          <w:rPr>
            <w:noProof/>
            <w:webHidden/>
          </w:rPr>
          <w:t>17</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2" w:history="1">
        <w:r w:rsidRPr="00C03B4A">
          <w:rPr>
            <w:rStyle w:val="Hipervnculo"/>
            <w:noProof/>
            <w:lang w:val="es-SV"/>
          </w:rPr>
          <w:t>Metodología de Trabajo en ML</w:t>
        </w:r>
        <w:r>
          <w:rPr>
            <w:noProof/>
            <w:webHidden/>
          </w:rPr>
          <w:tab/>
        </w:r>
        <w:r>
          <w:rPr>
            <w:noProof/>
            <w:webHidden/>
          </w:rPr>
          <w:fldChar w:fldCharType="begin"/>
        </w:r>
        <w:r>
          <w:rPr>
            <w:noProof/>
            <w:webHidden/>
          </w:rPr>
          <w:instrText xml:space="preserve"> PAGEREF _Toc527435492 \h </w:instrText>
        </w:r>
        <w:r>
          <w:rPr>
            <w:noProof/>
            <w:webHidden/>
          </w:rPr>
        </w:r>
        <w:r>
          <w:rPr>
            <w:noProof/>
            <w:webHidden/>
          </w:rPr>
          <w:fldChar w:fldCharType="separate"/>
        </w:r>
        <w:r w:rsidR="00D7338E">
          <w:rPr>
            <w:noProof/>
            <w:webHidden/>
          </w:rPr>
          <w:t>19</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4" w:history="1">
        <w:r w:rsidRPr="00C03B4A">
          <w:rPr>
            <w:rStyle w:val="Hipervnculo"/>
            <w:noProof/>
            <w:lang w:val="es-SV"/>
          </w:rPr>
          <w:t>Herramientas para ML</w:t>
        </w:r>
        <w:r>
          <w:rPr>
            <w:noProof/>
            <w:webHidden/>
          </w:rPr>
          <w:tab/>
        </w:r>
        <w:r>
          <w:rPr>
            <w:noProof/>
            <w:webHidden/>
          </w:rPr>
          <w:fldChar w:fldCharType="begin"/>
        </w:r>
        <w:r>
          <w:rPr>
            <w:noProof/>
            <w:webHidden/>
          </w:rPr>
          <w:instrText xml:space="preserve"> PAGEREF _Toc527435494 \h </w:instrText>
        </w:r>
        <w:r>
          <w:rPr>
            <w:noProof/>
            <w:webHidden/>
          </w:rPr>
        </w:r>
        <w:r>
          <w:rPr>
            <w:noProof/>
            <w:webHidden/>
          </w:rPr>
          <w:fldChar w:fldCharType="separate"/>
        </w:r>
        <w:r w:rsidR="00D7338E">
          <w:rPr>
            <w:noProof/>
            <w:webHidden/>
          </w:rPr>
          <w:t>21</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495" w:history="1">
        <w:r w:rsidRPr="00C03B4A">
          <w:rPr>
            <w:rStyle w:val="Hipervnculo"/>
            <w:noProof/>
            <w:lang w:val="es-SV"/>
          </w:rPr>
          <w:t>Estadística Básica</w:t>
        </w:r>
        <w:r>
          <w:rPr>
            <w:noProof/>
            <w:webHidden/>
          </w:rPr>
          <w:tab/>
        </w:r>
        <w:r>
          <w:rPr>
            <w:noProof/>
            <w:webHidden/>
          </w:rPr>
          <w:fldChar w:fldCharType="begin"/>
        </w:r>
        <w:r>
          <w:rPr>
            <w:noProof/>
            <w:webHidden/>
          </w:rPr>
          <w:instrText xml:space="preserve"> PAGEREF _Toc527435495 \h </w:instrText>
        </w:r>
        <w:r>
          <w:rPr>
            <w:noProof/>
            <w:webHidden/>
          </w:rPr>
        </w:r>
        <w:r>
          <w:rPr>
            <w:noProof/>
            <w:webHidden/>
          </w:rPr>
          <w:fldChar w:fldCharType="separate"/>
        </w:r>
        <w:r w:rsidR="00D7338E">
          <w:rPr>
            <w:noProof/>
            <w:webHidden/>
          </w:rPr>
          <w:t>24</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6" w:history="1">
        <w:r w:rsidRPr="00C03B4A">
          <w:rPr>
            <w:rStyle w:val="Hipervnculo"/>
            <w:noProof/>
            <w:lang w:val="es-SV"/>
          </w:rPr>
          <w:t>Estadística</w:t>
        </w:r>
        <w:r>
          <w:rPr>
            <w:noProof/>
            <w:webHidden/>
          </w:rPr>
          <w:tab/>
        </w:r>
        <w:r>
          <w:rPr>
            <w:noProof/>
            <w:webHidden/>
          </w:rPr>
          <w:fldChar w:fldCharType="begin"/>
        </w:r>
        <w:r>
          <w:rPr>
            <w:noProof/>
            <w:webHidden/>
          </w:rPr>
          <w:instrText xml:space="preserve"> PAGEREF _Toc527435496 \h </w:instrText>
        </w:r>
        <w:r>
          <w:rPr>
            <w:noProof/>
            <w:webHidden/>
          </w:rPr>
        </w:r>
        <w:r>
          <w:rPr>
            <w:noProof/>
            <w:webHidden/>
          </w:rPr>
          <w:fldChar w:fldCharType="separate"/>
        </w:r>
        <w:r w:rsidR="00D7338E">
          <w:rPr>
            <w:noProof/>
            <w:webHidden/>
          </w:rPr>
          <w:t>24</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7" w:history="1">
        <w:r w:rsidRPr="00C03B4A">
          <w:rPr>
            <w:rStyle w:val="Hipervnculo"/>
            <w:noProof/>
            <w:lang w:val="es-SV"/>
          </w:rPr>
          <w:t>Variables y sus clasificaciones</w:t>
        </w:r>
        <w:r>
          <w:rPr>
            <w:noProof/>
            <w:webHidden/>
          </w:rPr>
          <w:tab/>
        </w:r>
        <w:r>
          <w:rPr>
            <w:noProof/>
            <w:webHidden/>
          </w:rPr>
          <w:fldChar w:fldCharType="begin"/>
        </w:r>
        <w:r>
          <w:rPr>
            <w:noProof/>
            <w:webHidden/>
          </w:rPr>
          <w:instrText xml:space="preserve"> PAGEREF _Toc527435497 \h </w:instrText>
        </w:r>
        <w:r>
          <w:rPr>
            <w:noProof/>
            <w:webHidden/>
          </w:rPr>
        </w:r>
        <w:r>
          <w:rPr>
            <w:noProof/>
            <w:webHidden/>
          </w:rPr>
          <w:fldChar w:fldCharType="separate"/>
        </w:r>
        <w:r w:rsidR="00D7338E">
          <w:rPr>
            <w:noProof/>
            <w:webHidden/>
          </w:rPr>
          <w:t>25</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8" w:history="1">
        <w:r w:rsidRPr="00C03B4A">
          <w:rPr>
            <w:rStyle w:val="Hipervnculo"/>
            <w:noProof/>
            <w:lang w:val="es-SV"/>
          </w:rPr>
          <w:t>Medidas de Tendencia Central</w:t>
        </w:r>
        <w:r>
          <w:rPr>
            <w:noProof/>
            <w:webHidden/>
          </w:rPr>
          <w:tab/>
        </w:r>
        <w:r>
          <w:rPr>
            <w:noProof/>
            <w:webHidden/>
          </w:rPr>
          <w:fldChar w:fldCharType="begin"/>
        </w:r>
        <w:r>
          <w:rPr>
            <w:noProof/>
            <w:webHidden/>
          </w:rPr>
          <w:instrText xml:space="preserve"> PAGEREF _Toc527435498 \h </w:instrText>
        </w:r>
        <w:r>
          <w:rPr>
            <w:noProof/>
            <w:webHidden/>
          </w:rPr>
        </w:r>
        <w:r>
          <w:rPr>
            <w:noProof/>
            <w:webHidden/>
          </w:rPr>
          <w:fldChar w:fldCharType="separate"/>
        </w:r>
        <w:r w:rsidR="00D7338E">
          <w:rPr>
            <w:noProof/>
            <w:webHidden/>
          </w:rPr>
          <w:t>26</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499" w:history="1">
        <w:r w:rsidRPr="00C03B4A">
          <w:rPr>
            <w:rStyle w:val="Hipervnculo"/>
            <w:noProof/>
            <w:lang w:val="es-SV"/>
          </w:rPr>
          <w:t>La media</w:t>
        </w:r>
        <w:r>
          <w:rPr>
            <w:noProof/>
            <w:webHidden/>
          </w:rPr>
          <w:tab/>
        </w:r>
        <w:r>
          <w:rPr>
            <w:noProof/>
            <w:webHidden/>
          </w:rPr>
          <w:fldChar w:fldCharType="begin"/>
        </w:r>
        <w:r>
          <w:rPr>
            <w:noProof/>
            <w:webHidden/>
          </w:rPr>
          <w:instrText xml:space="preserve"> PAGEREF _Toc527435499 \h </w:instrText>
        </w:r>
        <w:r>
          <w:rPr>
            <w:noProof/>
            <w:webHidden/>
          </w:rPr>
        </w:r>
        <w:r>
          <w:rPr>
            <w:noProof/>
            <w:webHidden/>
          </w:rPr>
          <w:fldChar w:fldCharType="separate"/>
        </w:r>
        <w:r w:rsidR="00D7338E">
          <w:rPr>
            <w:noProof/>
            <w:webHidden/>
          </w:rPr>
          <w:t>28</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0" w:history="1">
        <w:r w:rsidRPr="00C03B4A">
          <w:rPr>
            <w:rStyle w:val="Hipervnculo"/>
            <w:noProof/>
            <w:lang w:val="es-SV"/>
          </w:rPr>
          <w:t>La mediana</w:t>
        </w:r>
        <w:r>
          <w:rPr>
            <w:noProof/>
            <w:webHidden/>
          </w:rPr>
          <w:tab/>
        </w:r>
        <w:r>
          <w:rPr>
            <w:noProof/>
            <w:webHidden/>
          </w:rPr>
          <w:fldChar w:fldCharType="begin"/>
        </w:r>
        <w:r>
          <w:rPr>
            <w:noProof/>
            <w:webHidden/>
          </w:rPr>
          <w:instrText xml:space="preserve"> PAGEREF _Toc527435500 \h </w:instrText>
        </w:r>
        <w:r>
          <w:rPr>
            <w:noProof/>
            <w:webHidden/>
          </w:rPr>
        </w:r>
        <w:r>
          <w:rPr>
            <w:noProof/>
            <w:webHidden/>
          </w:rPr>
          <w:fldChar w:fldCharType="separate"/>
        </w:r>
        <w:r w:rsidR="00D7338E">
          <w:rPr>
            <w:noProof/>
            <w:webHidden/>
          </w:rPr>
          <w:t>29</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1" w:history="1">
        <w:r w:rsidRPr="00C03B4A">
          <w:rPr>
            <w:rStyle w:val="Hipervnculo"/>
            <w:noProof/>
            <w:lang w:val="es-SV"/>
          </w:rPr>
          <w:t>La moda</w:t>
        </w:r>
        <w:r>
          <w:rPr>
            <w:noProof/>
            <w:webHidden/>
          </w:rPr>
          <w:tab/>
        </w:r>
        <w:r>
          <w:rPr>
            <w:noProof/>
            <w:webHidden/>
          </w:rPr>
          <w:fldChar w:fldCharType="begin"/>
        </w:r>
        <w:r>
          <w:rPr>
            <w:noProof/>
            <w:webHidden/>
          </w:rPr>
          <w:instrText xml:space="preserve"> PAGEREF _Toc527435501 \h </w:instrText>
        </w:r>
        <w:r>
          <w:rPr>
            <w:noProof/>
            <w:webHidden/>
          </w:rPr>
        </w:r>
        <w:r>
          <w:rPr>
            <w:noProof/>
            <w:webHidden/>
          </w:rPr>
          <w:fldChar w:fldCharType="separate"/>
        </w:r>
        <w:r w:rsidR="00D7338E">
          <w:rPr>
            <w:noProof/>
            <w:webHidden/>
          </w:rPr>
          <w:t>29</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2" w:history="1">
        <w:r w:rsidRPr="00C03B4A">
          <w:rPr>
            <w:rStyle w:val="Hipervnculo"/>
            <w:noProof/>
            <w:lang w:val="es-SV"/>
          </w:rPr>
          <w:t>Cuartiles</w:t>
        </w:r>
        <w:r>
          <w:rPr>
            <w:noProof/>
            <w:webHidden/>
          </w:rPr>
          <w:tab/>
        </w:r>
        <w:r>
          <w:rPr>
            <w:noProof/>
            <w:webHidden/>
          </w:rPr>
          <w:fldChar w:fldCharType="begin"/>
        </w:r>
        <w:r>
          <w:rPr>
            <w:noProof/>
            <w:webHidden/>
          </w:rPr>
          <w:instrText xml:space="preserve"> PAGEREF _Toc527435502 \h </w:instrText>
        </w:r>
        <w:r>
          <w:rPr>
            <w:noProof/>
            <w:webHidden/>
          </w:rPr>
        </w:r>
        <w:r>
          <w:rPr>
            <w:noProof/>
            <w:webHidden/>
          </w:rPr>
          <w:fldChar w:fldCharType="separate"/>
        </w:r>
        <w:r w:rsidR="00D7338E">
          <w:rPr>
            <w:noProof/>
            <w:webHidden/>
          </w:rPr>
          <w:t>29</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3" w:history="1">
        <w:r w:rsidRPr="00C03B4A">
          <w:rPr>
            <w:rStyle w:val="Hipervnculo"/>
            <w:noProof/>
            <w:lang w:val="es-SV"/>
          </w:rPr>
          <w:t>Percentiles</w:t>
        </w:r>
        <w:r>
          <w:rPr>
            <w:noProof/>
            <w:webHidden/>
          </w:rPr>
          <w:tab/>
        </w:r>
        <w:r>
          <w:rPr>
            <w:noProof/>
            <w:webHidden/>
          </w:rPr>
          <w:fldChar w:fldCharType="begin"/>
        </w:r>
        <w:r>
          <w:rPr>
            <w:noProof/>
            <w:webHidden/>
          </w:rPr>
          <w:instrText xml:space="preserve"> PAGEREF _Toc527435503 \h </w:instrText>
        </w:r>
        <w:r>
          <w:rPr>
            <w:noProof/>
            <w:webHidden/>
          </w:rPr>
        </w:r>
        <w:r>
          <w:rPr>
            <w:noProof/>
            <w:webHidden/>
          </w:rPr>
          <w:fldChar w:fldCharType="separate"/>
        </w:r>
        <w:r w:rsidR="00D7338E">
          <w:rPr>
            <w:noProof/>
            <w:webHidden/>
          </w:rPr>
          <w:t>30</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4" w:history="1">
        <w:r w:rsidRPr="00C03B4A">
          <w:rPr>
            <w:rStyle w:val="Hipervnculo"/>
            <w:noProof/>
            <w:lang w:val="es-SV"/>
          </w:rPr>
          <w:t>Rango</w:t>
        </w:r>
        <w:r>
          <w:rPr>
            <w:noProof/>
            <w:webHidden/>
          </w:rPr>
          <w:tab/>
        </w:r>
        <w:r>
          <w:rPr>
            <w:noProof/>
            <w:webHidden/>
          </w:rPr>
          <w:fldChar w:fldCharType="begin"/>
        </w:r>
        <w:r>
          <w:rPr>
            <w:noProof/>
            <w:webHidden/>
          </w:rPr>
          <w:instrText xml:space="preserve"> PAGEREF _Toc527435504 \h </w:instrText>
        </w:r>
        <w:r>
          <w:rPr>
            <w:noProof/>
            <w:webHidden/>
          </w:rPr>
        </w:r>
        <w:r>
          <w:rPr>
            <w:noProof/>
            <w:webHidden/>
          </w:rPr>
          <w:fldChar w:fldCharType="separate"/>
        </w:r>
        <w:r w:rsidR="00D7338E">
          <w:rPr>
            <w:noProof/>
            <w:webHidden/>
          </w:rPr>
          <w:t>31</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5" w:history="1">
        <w:r w:rsidRPr="00C03B4A">
          <w:rPr>
            <w:rStyle w:val="Hipervnculo"/>
            <w:noProof/>
            <w:lang w:val="es-SV"/>
          </w:rPr>
          <w:t>Varianza</w:t>
        </w:r>
        <w:r>
          <w:rPr>
            <w:noProof/>
            <w:webHidden/>
          </w:rPr>
          <w:tab/>
        </w:r>
        <w:r>
          <w:rPr>
            <w:noProof/>
            <w:webHidden/>
          </w:rPr>
          <w:fldChar w:fldCharType="begin"/>
        </w:r>
        <w:r>
          <w:rPr>
            <w:noProof/>
            <w:webHidden/>
          </w:rPr>
          <w:instrText xml:space="preserve"> PAGEREF _Toc527435505 \h </w:instrText>
        </w:r>
        <w:r>
          <w:rPr>
            <w:noProof/>
            <w:webHidden/>
          </w:rPr>
        </w:r>
        <w:r>
          <w:rPr>
            <w:noProof/>
            <w:webHidden/>
          </w:rPr>
          <w:fldChar w:fldCharType="separate"/>
        </w:r>
        <w:r w:rsidR="00D7338E">
          <w:rPr>
            <w:noProof/>
            <w:webHidden/>
          </w:rPr>
          <w:t>32</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6" w:history="1">
        <w:r w:rsidRPr="00C03B4A">
          <w:rPr>
            <w:rStyle w:val="Hipervnculo"/>
            <w:noProof/>
            <w:lang w:val="es-SV"/>
          </w:rPr>
          <w:t>Desviación Estándar</w:t>
        </w:r>
        <w:r>
          <w:rPr>
            <w:noProof/>
            <w:webHidden/>
          </w:rPr>
          <w:tab/>
        </w:r>
        <w:r>
          <w:rPr>
            <w:noProof/>
            <w:webHidden/>
          </w:rPr>
          <w:fldChar w:fldCharType="begin"/>
        </w:r>
        <w:r>
          <w:rPr>
            <w:noProof/>
            <w:webHidden/>
          </w:rPr>
          <w:instrText xml:space="preserve"> PAGEREF _Toc527435506 \h </w:instrText>
        </w:r>
        <w:r>
          <w:rPr>
            <w:noProof/>
            <w:webHidden/>
          </w:rPr>
        </w:r>
        <w:r>
          <w:rPr>
            <w:noProof/>
            <w:webHidden/>
          </w:rPr>
          <w:fldChar w:fldCharType="separate"/>
        </w:r>
        <w:r w:rsidR="00D7338E">
          <w:rPr>
            <w:noProof/>
            <w:webHidden/>
          </w:rPr>
          <w:t>32</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7" w:history="1">
        <w:r w:rsidRPr="00C03B4A">
          <w:rPr>
            <w:rStyle w:val="Hipervnculo"/>
            <w:noProof/>
            <w:lang w:val="es-SV"/>
          </w:rPr>
          <w:t>Otros valores y estadísticos.</w:t>
        </w:r>
        <w:r>
          <w:rPr>
            <w:noProof/>
            <w:webHidden/>
          </w:rPr>
          <w:tab/>
        </w:r>
        <w:r>
          <w:rPr>
            <w:noProof/>
            <w:webHidden/>
          </w:rPr>
          <w:fldChar w:fldCharType="begin"/>
        </w:r>
        <w:r>
          <w:rPr>
            <w:noProof/>
            <w:webHidden/>
          </w:rPr>
          <w:instrText xml:space="preserve"> PAGEREF _Toc527435507 \h </w:instrText>
        </w:r>
        <w:r>
          <w:rPr>
            <w:noProof/>
            <w:webHidden/>
          </w:rPr>
        </w:r>
        <w:r>
          <w:rPr>
            <w:noProof/>
            <w:webHidden/>
          </w:rPr>
          <w:fldChar w:fldCharType="separate"/>
        </w:r>
        <w:r w:rsidR="00D7338E">
          <w:rPr>
            <w:noProof/>
            <w:webHidden/>
          </w:rPr>
          <w:t>33</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8" w:history="1">
        <w:r w:rsidRPr="00C03B4A">
          <w:rPr>
            <w:rStyle w:val="Hipervnculo"/>
            <w:noProof/>
            <w:lang w:val="es-SV"/>
          </w:rPr>
          <w:t>La Distribución Normal</w:t>
        </w:r>
        <w:r>
          <w:rPr>
            <w:noProof/>
            <w:webHidden/>
          </w:rPr>
          <w:tab/>
        </w:r>
        <w:r>
          <w:rPr>
            <w:noProof/>
            <w:webHidden/>
          </w:rPr>
          <w:fldChar w:fldCharType="begin"/>
        </w:r>
        <w:r>
          <w:rPr>
            <w:noProof/>
            <w:webHidden/>
          </w:rPr>
          <w:instrText xml:space="preserve"> PAGEREF _Toc527435508 \h </w:instrText>
        </w:r>
        <w:r>
          <w:rPr>
            <w:noProof/>
            <w:webHidden/>
          </w:rPr>
        </w:r>
        <w:r>
          <w:rPr>
            <w:noProof/>
            <w:webHidden/>
          </w:rPr>
          <w:fldChar w:fldCharType="separate"/>
        </w:r>
        <w:r w:rsidR="00D7338E">
          <w:rPr>
            <w:noProof/>
            <w:webHidden/>
          </w:rPr>
          <w:t>34</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09" w:history="1">
        <w:r w:rsidRPr="00C03B4A">
          <w:rPr>
            <w:rStyle w:val="Hipervnculo"/>
            <w:noProof/>
            <w:lang w:val="es-SV"/>
          </w:rPr>
          <w:t>Estandarización de Datos</w:t>
        </w:r>
        <w:r>
          <w:rPr>
            <w:noProof/>
            <w:webHidden/>
          </w:rPr>
          <w:tab/>
        </w:r>
        <w:r>
          <w:rPr>
            <w:noProof/>
            <w:webHidden/>
          </w:rPr>
          <w:fldChar w:fldCharType="begin"/>
        </w:r>
        <w:r>
          <w:rPr>
            <w:noProof/>
            <w:webHidden/>
          </w:rPr>
          <w:instrText xml:space="preserve"> PAGEREF _Toc527435509 \h </w:instrText>
        </w:r>
        <w:r>
          <w:rPr>
            <w:noProof/>
            <w:webHidden/>
          </w:rPr>
        </w:r>
        <w:r>
          <w:rPr>
            <w:noProof/>
            <w:webHidden/>
          </w:rPr>
          <w:fldChar w:fldCharType="separate"/>
        </w:r>
        <w:r w:rsidR="00D7338E">
          <w:rPr>
            <w:noProof/>
            <w:webHidden/>
          </w:rPr>
          <w:t>35</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510" w:history="1">
        <w:r w:rsidRPr="00C03B4A">
          <w:rPr>
            <w:rStyle w:val="Hipervnculo"/>
            <w:noProof/>
            <w:lang w:val="es-SV"/>
          </w:rPr>
          <w:t>Análisis Exploratorio</w:t>
        </w:r>
        <w:r>
          <w:rPr>
            <w:noProof/>
            <w:webHidden/>
          </w:rPr>
          <w:tab/>
        </w:r>
        <w:r>
          <w:rPr>
            <w:noProof/>
            <w:webHidden/>
          </w:rPr>
          <w:fldChar w:fldCharType="begin"/>
        </w:r>
        <w:r>
          <w:rPr>
            <w:noProof/>
            <w:webHidden/>
          </w:rPr>
          <w:instrText xml:space="preserve"> PAGEREF _Toc527435510 \h </w:instrText>
        </w:r>
        <w:r>
          <w:rPr>
            <w:noProof/>
            <w:webHidden/>
          </w:rPr>
        </w:r>
        <w:r>
          <w:rPr>
            <w:noProof/>
            <w:webHidden/>
          </w:rPr>
          <w:fldChar w:fldCharType="separate"/>
        </w:r>
        <w:r w:rsidR="00D7338E">
          <w:rPr>
            <w:noProof/>
            <w:webHidden/>
          </w:rPr>
          <w:t>37</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11" w:history="1">
        <w:r w:rsidRPr="00C03B4A">
          <w:rPr>
            <w:rStyle w:val="Hipervnculo"/>
            <w:noProof/>
            <w:lang w:val="es-SV"/>
          </w:rPr>
          <w:t>AED (Análisis Exploratorio de Datos)</w:t>
        </w:r>
        <w:r>
          <w:rPr>
            <w:noProof/>
            <w:webHidden/>
          </w:rPr>
          <w:tab/>
        </w:r>
        <w:r>
          <w:rPr>
            <w:noProof/>
            <w:webHidden/>
          </w:rPr>
          <w:fldChar w:fldCharType="begin"/>
        </w:r>
        <w:r>
          <w:rPr>
            <w:noProof/>
            <w:webHidden/>
          </w:rPr>
          <w:instrText xml:space="preserve"> PAGEREF _Toc527435511 \h </w:instrText>
        </w:r>
        <w:r>
          <w:rPr>
            <w:noProof/>
            <w:webHidden/>
          </w:rPr>
        </w:r>
        <w:r>
          <w:rPr>
            <w:noProof/>
            <w:webHidden/>
          </w:rPr>
          <w:fldChar w:fldCharType="separate"/>
        </w:r>
        <w:r w:rsidR="00D7338E">
          <w:rPr>
            <w:noProof/>
            <w:webHidden/>
          </w:rPr>
          <w:t>37</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512" w:history="1">
        <w:r w:rsidRPr="00C03B4A">
          <w:rPr>
            <w:rStyle w:val="Hipervnculo"/>
            <w:noProof/>
            <w:lang w:val="es-SV"/>
          </w:rPr>
          <w:t>Data Quality</w:t>
        </w:r>
        <w:r>
          <w:rPr>
            <w:noProof/>
            <w:webHidden/>
          </w:rPr>
          <w:tab/>
        </w:r>
        <w:r>
          <w:rPr>
            <w:noProof/>
            <w:webHidden/>
          </w:rPr>
          <w:fldChar w:fldCharType="begin"/>
        </w:r>
        <w:r>
          <w:rPr>
            <w:noProof/>
            <w:webHidden/>
          </w:rPr>
          <w:instrText xml:space="preserve"> PAGEREF _Toc527435512 \h </w:instrText>
        </w:r>
        <w:r>
          <w:rPr>
            <w:noProof/>
            <w:webHidden/>
          </w:rPr>
        </w:r>
        <w:r>
          <w:rPr>
            <w:noProof/>
            <w:webHidden/>
          </w:rPr>
          <w:fldChar w:fldCharType="separate"/>
        </w:r>
        <w:r w:rsidR="00D7338E">
          <w:rPr>
            <w:noProof/>
            <w:webHidden/>
          </w:rPr>
          <w:t>41</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13" w:history="1">
        <w:r w:rsidRPr="00C03B4A">
          <w:rPr>
            <w:rStyle w:val="Hipervnculo"/>
            <w:noProof/>
            <w:lang w:val="es-SV"/>
          </w:rPr>
          <w:t>Data Quality</w:t>
        </w:r>
        <w:r>
          <w:rPr>
            <w:noProof/>
            <w:webHidden/>
          </w:rPr>
          <w:tab/>
        </w:r>
        <w:r>
          <w:rPr>
            <w:noProof/>
            <w:webHidden/>
          </w:rPr>
          <w:fldChar w:fldCharType="begin"/>
        </w:r>
        <w:r>
          <w:rPr>
            <w:noProof/>
            <w:webHidden/>
          </w:rPr>
          <w:instrText xml:space="preserve"> PAGEREF _Toc527435513 \h </w:instrText>
        </w:r>
        <w:r>
          <w:rPr>
            <w:noProof/>
            <w:webHidden/>
          </w:rPr>
        </w:r>
        <w:r>
          <w:rPr>
            <w:noProof/>
            <w:webHidden/>
          </w:rPr>
          <w:fldChar w:fldCharType="separate"/>
        </w:r>
        <w:r w:rsidR="00D7338E">
          <w:rPr>
            <w:noProof/>
            <w:webHidden/>
          </w:rPr>
          <w:t>41</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14" w:history="1">
        <w:r w:rsidRPr="00C03B4A">
          <w:rPr>
            <w:rStyle w:val="Hipervnculo"/>
            <w:noProof/>
            <w:lang w:val="es-SV"/>
          </w:rPr>
          <w:t>Data Quality, un Proceso de 6 Pasos</w:t>
        </w:r>
        <w:r>
          <w:rPr>
            <w:noProof/>
            <w:webHidden/>
          </w:rPr>
          <w:tab/>
        </w:r>
        <w:r>
          <w:rPr>
            <w:noProof/>
            <w:webHidden/>
          </w:rPr>
          <w:fldChar w:fldCharType="begin"/>
        </w:r>
        <w:r>
          <w:rPr>
            <w:noProof/>
            <w:webHidden/>
          </w:rPr>
          <w:instrText xml:space="preserve"> PAGEREF _Toc527435514 \h </w:instrText>
        </w:r>
        <w:r>
          <w:rPr>
            <w:noProof/>
            <w:webHidden/>
          </w:rPr>
        </w:r>
        <w:r>
          <w:rPr>
            <w:noProof/>
            <w:webHidden/>
          </w:rPr>
          <w:fldChar w:fldCharType="separate"/>
        </w:r>
        <w:r w:rsidR="00D7338E">
          <w:rPr>
            <w:noProof/>
            <w:webHidden/>
          </w:rPr>
          <w:t>47</w:t>
        </w:r>
        <w:r>
          <w:rPr>
            <w:noProof/>
            <w:webHidden/>
          </w:rPr>
          <w:fldChar w:fldCharType="end"/>
        </w:r>
      </w:hyperlink>
    </w:p>
    <w:p w:rsidR="004D7ADA" w:rsidRDefault="004D7ADA">
      <w:pPr>
        <w:pStyle w:val="TDC2"/>
        <w:rPr>
          <w:rFonts w:asciiTheme="minorHAnsi" w:eastAsiaTheme="minorEastAsia" w:hAnsiTheme="minorHAnsi" w:cstheme="minorBidi"/>
          <w:noProof/>
          <w:sz w:val="22"/>
          <w:szCs w:val="22"/>
        </w:rPr>
      </w:pPr>
      <w:hyperlink w:anchor="_Toc527435515" w:history="1">
        <w:r w:rsidRPr="00C03B4A">
          <w:rPr>
            <w:rStyle w:val="Hipervnculo"/>
            <w:noProof/>
            <w:lang w:val="es-SV"/>
          </w:rPr>
          <w:t>Tipos de Errores</w:t>
        </w:r>
        <w:r>
          <w:rPr>
            <w:noProof/>
            <w:webHidden/>
          </w:rPr>
          <w:tab/>
        </w:r>
        <w:r>
          <w:rPr>
            <w:noProof/>
            <w:webHidden/>
          </w:rPr>
          <w:fldChar w:fldCharType="begin"/>
        </w:r>
        <w:r>
          <w:rPr>
            <w:noProof/>
            <w:webHidden/>
          </w:rPr>
          <w:instrText xml:space="preserve"> PAGEREF _Toc527435515 \h </w:instrText>
        </w:r>
        <w:r>
          <w:rPr>
            <w:noProof/>
            <w:webHidden/>
          </w:rPr>
        </w:r>
        <w:r>
          <w:rPr>
            <w:noProof/>
            <w:webHidden/>
          </w:rPr>
          <w:fldChar w:fldCharType="separate"/>
        </w:r>
        <w:r w:rsidR="00D7338E">
          <w:rPr>
            <w:noProof/>
            <w:webHidden/>
          </w:rPr>
          <w:t>47</w:t>
        </w:r>
        <w:r>
          <w:rPr>
            <w:noProof/>
            <w:webHidden/>
          </w:rPr>
          <w:fldChar w:fldCharType="end"/>
        </w:r>
      </w:hyperlink>
    </w:p>
    <w:p w:rsidR="004D7ADA" w:rsidRDefault="004D7ADA">
      <w:pPr>
        <w:pStyle w:val="TDC1"/>
        <w:tabs>
          <w:tab w:val="right" w:leader="dot" w:pos="7910"/>
        </w:tabs>
        <w:rPr>
          <w:rFonts w:asciiTheme="minorHAnsi" w:eastAsiaTheme="minorEastAsia" w:hAnsiTheme="minorHAnsi" w:cstheme="minorBidi"/>
          <w:noProof/>
          <w:sz w:val="22"/>
          <w:szCs w:val="22"/>
        </w:rPr>
      </w:pPr>
      <w:hyperlink w:anchor="_Toc527435516" w:history="1">
        <w:r w:rsidRPr="00C03B4A">
          <w:rPr>
            <w:rStyle w:val="Hipervnculo"/>
            <w:noProof/>
            <w:lang w:val="es-SV"/>
          </w:rPr>
          <w:t>Bibliografía</w:t>
        </w:r>
        <w:r>
          <w:rPr>
            <w:noProof/>
            <w:webHidden/>
          </w:rPr>
          <w:tab/>
        </w:r>
        <w:r>
          <w:rPr>
            <w:noProof/>
            <w:webHidden/>
          </w:rPr>
          <w:fldChar w:fldCharType="begin"/>
        </w:r>
        <w:r>
          <w:rPr>
            <w:noProof/>
            <w:webHidden/>
          </w:rPr>
          <w:instrText xml:space="preserve"> PAGEREF _Toc527435516 \h </w:instrText>
        </w:r>
        <w:r>
          <w:rPr>
            <w:noProof/>
            <w:webHidden/>
          </w:rPr>
        </w:r>
        <w:r>
          <w:rPr>
            <w:noProof/>
            <w:webHidden/>
          </w:rPr>
          <w:fldChar w:fldCharType="separate"/>
        </w:r>
        <w:r w:rsidR="00D7338E">
          <w:rPr>
            <w:noProof/>
            <w:webHidden/>
          </w:rPr>
          <w:t>49</w:t>
        </w:r>
        <w:r>
          <w:rPr>
            <w:noProof/>
            <w:webHidden/>
          </w:rPr>
          <w:fldChar w:fldCharType="end"/>
        </w:r>
      </w:hyperlink>
    </w:p>
    <w:p w:rsidR="005F6105" w:rsidRPr="007874DC" w:rsidRDefault="002D4C6B" w:rsidP="007874DC">
      <w:pPr>
        <w:pStyle w:val="TOCBase"/>
        <w:spacing w:line="480" w:lineRule="auto"/>
        <w:rPr>
          <w:kern w:val="28"/>
          <w:sz w:val="20"/>
        </w:rPr>
        <w:sectPr w:rsidR="005F6105" w:rsidRPr="007874DC" w:rsidSect="007A3843">
          <w:type w:val="continuous"/>
          <w:pgSz w:w="12240" w:h="15840" w:code="1"/>
          <w:pgMar w:top="1800" w:right="2040" w:bottom="1440" w:left="2280" w:header="960" w:footer="960" w:gutter="0"/>
          <w:cols w:space="720"/>
        </w:sectPr>
      </w:pPr>
      <w:r w:rsidRPr="007874DC">
        <w:rPr>
          <w:kern w:val="28"/>
          <w:sz w:val="22"/>
        </w:rPr>
        <w:fldChar w:fldCharType="end"/>
      </w:r>
    </w:p>
    <w:p w:rsidR="005F6105" w:rsidRPr="001B5B3C" w:rsidRDefault="005B3ABA">
      <w:pPr>
        <w:pStyle w:val="PartTitle"/>
        <w:framePr w:wrap="notBeside"/>
        <w:rPr>
          <w:lang w:val="es-SV"/>
        </w:rPr>
      </w:pPr>
      <w:r w:rsidRPr="001B5B3C">
        <w:rPr>
          <w:lang w:val="es-SV"/>
        </w:rPr>
        <w:lastRenderedPageBreak/>
        <w:t>Capítulo</w:t>
      </w:r>
    </w:p>
    <w:p w:rsidR="005F6105" w:rsidRPr="001B5B3C" w:rsidRDefault="005F6105">
      <w:pPr>
        <w:pStyle w:val="PartLabel"/>
        <w:framePr w:wrap="notBeside"/>
        <w:rPr>
          <w:lang w:val="es-SV"/>
        </w:rPr>
      </w:pPr>
      <w:r w:rsidRPr="001B5B3C">
        <w:rPr>
          <w:lang w:val="es-SV"/>
        </w:rPr>
        <w:t>1</w:t>
      </w:r>
    </w:p>
    <w:p w:rsidR="005F6105" w:rsidRPr="001B5B3C" w:rsidRDefault="005F6105">
      <w:pPr>
        <w:rPr>
          <w:lang w:val="es-SV"/>
        </w:rPr>
        <w:sectPr w:rsidR="005F6105" w:rsidRPr="001B5B3C" w:rsidSect="007A3843">
          <w:headerReference w:type="default" r:id="rId12"/>
          <w:footerReference w:type="default" r:id="rId13"/>
          <w:headerReference w:type="first" r:id="rId14"/>
          <w:footerReference w:type="first" r:id="rId15"/>
          <w:pgSz w:w="12240" w:h="15840" w:code="1"/>
          <w:pgMar w:top="1800" w:right="1200" w:bottom="1440" w:left="1200" w:header="960" w:footer="960" w:gutter="0"/>
          <w:pgNumType w:start="1"/>
          <w:cols w:space="360"/>
        </w:sectPr>
      </w:pPr>
    </w:p>
    <w:p w:rsidR="005F6105" w:rsidRPr="00844950" w:rsidRDefault="00117BA2" w:rsidP="002A4E66">
      <w:pPr>
        <w:pStyle w:val="Ttulo1"/>
        <w:rPr>
          <w:lang w:val="es-SV"/>
        </w:rPr>
      </w:pPr>
      <w:bookmarkStart w:id="0" w:name="_Toc527435481"/>
      <w:r w:rsidRPr="00844950">
        <w:rPr>
          <w:lang w:val="es-SV"/>
        </w:rPr>
        <w:t>Conceptos de Big Data</w:t>
      </w:r>
      <w:bookmarkEnd w:id="0"/>
    </w:p>
    <w:p w:rsidR="005F6105" w:rsidRPr="00844950" w:rsidRDefault="00844950">
      <w:pPr>
        <w:pStyle w:val="ChapterSubtitle"/>
        <w:rPr>
          <w:lang w:val="es-SV"/>
        </w:rPr>
      </w:pPr>
      <w:r w:rsidRPr="00844950">
        <w:rPr>
          <w:spacing w:val="-5"/>
          <w:lang w:val="es-SV"/>
        </w:rPr>
        <w:t xml:space="preserve">Los humanos han estado generando datos por miles de años. </w:t>
      </w:r>
      <w:r>
        <w:rPr>
          <w:spacing w:val="-5"/>
          <w:lang w:val="es-SV"/>
        </w:rPr>
        <w:t xml:space="preserve">Actualmente hay un repunte asombroso de la cantidad de datos que se producen y </w:t>
      </w:r>
      <w:r w:rsidR="00D94400">
        <w:rPr>
          <w:spacing w:val="-5"/>
          <w:lang w:val="es-SV"/>
        </w:rPr>
        <w:t xml:space="preserve">la </w:t>
      </w:r>
      <w:r>
        <w:rPr>
          <w:spacing w:val="-5"/>
          <w:lang w:val="es-SV"/>
        </w:rPr>
        <w:t>variedad</w:t>
      </w:r>
      <w:r w:rsidR="00D94400">
        <w:rPr>
          <w:spacing w:val="-5"/>
          <w:lang w:val="es-SV"/>
        </w:rPr>
        <w:t xml:space="preserve"> de los mismos</w:t>
      </w:r>
      <w:r w:rsidR="005F6105" w:rsidRPr="00844950">
        <w:rPr>
          <w:spacing w:val="-5"/>
          <w:lang w:val="es-SV"/>
        </w:rPr>
        <w:t>.</w:t>
      </w:r>
    </w:p>
    <w:p w:rsidR="005F6105" w:rsidRPr="00E11994" w:rsidRDefault="00844950">
      <w:pPr>
        <w:pStyle w:val="BodyTextKeep"/>
        <w:framePr w:dropCap="drop" w:lines="3" w:hSpace="60" w:wrap="around" w:vAnchor="text" w:hAnchor="text"/>
        <w:spacing w:after="0" w:line="849" w:lineRule="exact"/>
        <w:rPr>
          <w:position w:val="-10"/>
          <w:sz w:val="114"/>
          <w:lang w:val="es-SV"/>
        </w:rPr>
      </w:pPr>
      <w:r w:rsidRPr="00E11994">
        <w:rPr>
          <w:caps/>
          <w:position w:val="-10"/>
          <w:sz w:val="114"/>
          <w:lang w:val="es-SV"/>
        </w:rPr>
        <w:t>b</w:t>
      </w:r>
    </w:p>
    <w:p w:rsidR="005F6105" w:rsidRDefault="00993BAF">
      <w:pPr>
        <w:pStyle w:val="BodyTextKeep"/>
        <w:rPr>
          <w:lang w:val="es-SV"/>
        </w:rPr>
      </w:pPr>
      <w:r>
        <w:rPr>
          <w:lang w:val="es-SV"/>
        </w:rPr>
        <w:t>i</w:t>
      </w:r>
      <w:r w:rsidR="00844950" w:rsidRPr="00844950">
        <w:rPr>
          <w:lang w:val="es-SV"/>
        </w:rPr>
        <w:t>g Data</w:t>
      </w:r>
      <w:r w:rsidR="005F6105" w:rsidRPr="00844950">
        <w:rPr>
          <w:lang w:val="es-SV"/>
        </w:rPr>
        <w:t xml:space="preserve"> </w:t>
      </w:r>
      <w:r w:rsidR="00844950" w:rsidRPr="00844950">
        <w:rPr>
          <w:lang w:val="es-SV"/>
        </w:rPr>
        <w:t>es la combinación de data transaccional y data interactiva,</w:t>
      </w:r>
      <w:r w:rsidR="00844950">
        <w:rPr>
          <w:lang w:val="es-SV"/>
        </w:rPr>
        <w:t xml:space="preserve"> la data transaccional es la que comúnmente se obtiene de los sistemas típicos de una empresa</w:t>
      </w:r>
      <w:r w:rsidR="00130D0F">
        <w:rPr>
          <w:lang w:val="es-SV"/>
        </w:rPr>
        <w:t xml:space="preserve"> como un ERP,</w:t>
      </w:r>
      <w:r w:rsidR="000B2572">
        <w:rPr>
          <w:lang w:val="es-SV"/>
        </w:rPr>
        <w:t xml:space="preserve"> un</w:t>
      </w:r>
      <w:r w:rsidR="00844950">
        <w:rPr>
          <w:lang w:val="es-SV"/>
        </w:rPr>
        <w:t xml:space="preserve"> CRM</w:t>
      </w:r>
      <w:r w:rsidR="0083229D">
        <w:rPr>
          <w:lang w:val="es-SV"/>
        </w:rPr>
        <w:t>,</w:t>
      </w:r>
      <w:r w:rsidR="00130D0F">
        <w:rPr>
          <w:lang w:val="es-SV"/>
        </w:rPr>
        <w:t xml:space="preserve"> un sistema hecho en casa</w:t>
      </w:r>
      <w:r w:rsidR="00844950">
        <w:rPr>
          <w:lang w:val="es-SV"/>
        </w:rPr>
        <w:t>,</w:t>
      </w:r>
      <w:r w:rsidR="0083229D">
        <w:rPr>
          <w:lang w:val="es-SV"/>
        </w:rPr>
        <w:t xml:space="preserve"> etc.</w:t>
      </w:r>
      <w:r w:rsidR="00844950">
        <w:rPr>
          <w:lang w:val="es-SV"/>
        </w:rPr>
        <w:t xml:space="preserve"> mientras que la data interactiva</w:t>
      </w:r>
      <w:r w:rsidR="00844950" w:rsidRPr="00844950">
        <w:rPr>
          <w:lang w:val="es-SV"/>
        </w:rPr>
        <w:t xml:space="preserve"> </w:t>
      </w:r>
      <w:r w:rsidR="000B2572">
        <w:rPr>
          <w:lang w:val="es-SV"/>
        </w:rPr>
        <w:t xml:space="preserve">proviene de fuentes tales como </w:t>
      </w:r>
      <w:r w:rsidR="00130D0F">
        <w:rPr>
          <w:lang w:val="es-SV"/>
        </w:rPr>
        <w:t>Internet, redes</w:t>
      </w:r>
      <w:r>
        <w:rPr>
          <w:lang w:val="es-SV"/>
        </w:rPr>
        <w:t xml:space="preserve"> sociales, sensores, etc</w:t>
      </w:r>
      <w:r w:rsidR="005F6105" w:rsidRPr="00844950">
        <w:rPr>
          <w:lang w:val="es-SV"/>
        </w:rPr>
        <w:t>.</w:t>
      </w:r>
    </w:p>
    <w:p w:rsidR="00993BAF" w:rsidRDefault="00993BAF" w:rsidP="00130D0F">
      <w:pPr>
        <w:pStyle w:val="Textoindependiente"/>
        <w:rPr>
          <w:lang w:val="es-SV"/>
        </w:rPr>
      </w:pPr>
      <w:r>
        <w:rPr>
          <w:lang w:val="es-SV"/>
        </w:rPr>
        <w:t>Pero, ¿Qué son los datos?  Esta pregunta parece ser muy simple, sin embargo, su respuesta puede ir desde que “los datos son algo almacenado puntualmente en forma de letras y números para representar un hecho o suceso” hasta “todo lo que existe bajo el sol</w:t>
      </w:r>
      <w:r w:rsidR="00EC1495">
        <w:rPr>
          <w:lang w:val="es-SV"/>
        </w:rPr>
        <w:t>” siendo ambas respuestas validas por lo que se puede</w:t>
      </w:r>
      <w:r>
        <w:rPr>
          <w:lang w:val="es-SV"/>
        </w:rPr>
        <w:t xml:space="preserve"> aseverar que todo es data y que el verdadero problema había sido</w:t>
      </w:r>
      <w:r w:rsidR="00160F1B">
        <w:rPr>
          <w:lang w:val="es-SV"/>
        </w:rPr>
        <w:t xml:space="preserve"> capturar y preservar dicha data por temas de capacidad, costos</w:t>
      </w:r>
      <w:r w:rsidR="00D94400">
        <w:rPr>
          <w:lang w:val="es-SV"/>
        </w:rPr>
        <w:t xml:space="preserve"> y conectividad</w:t>
      </w:r>
      <w:r w:rsidR="00160F1B">
        <w:rPr>
          <w:lang w:val="es-SV"/>
        </w:rPr>
        <w:t>.</w:t>
      </w:r>
    </w:p>
    <w:p w:rsidR="0039303E" w:rsidRDefault="00E11994" w:rsidP="00130D0F">
      <w:pPr>
        <w:pStyle w:val="Textoindependiente"/>
        <w:rPr>
          <w:lang w:val="es-SV"/>
        </w:rPr>
      </w:pPr>
      <w:r>
        <w:rPr>
          <w:lang w:val="es-SV"/>
        </w:rPr>
        <w:t>Cuando</w:t>
      </w:r>
      <w:r w:rsidR="00F266E3">
        <w:rPr>
          <w:lang w:val="es-SV"/>
        </w:rPr>
        <w:t xml:space="preserve"> los</w:t>
      </w:r>
      <w:r>
        <w:rPr>
          <w:lang w:val="es-SV"/>
        </w:rPr>
        <w:t xml:space="preserve"> datos son tratados adecuadamente, se puede obtener un valor inmenso de cara al negocio, la sociedad, la ciencia, etc.</w:t>
      </w:r>
      <w:r w:rsidR="00F266E3">
        <w:rPr>
          <w:lang w:val="es-SV"/>
        </w:rPr>
        <w:t xml:space="preserve"> tal como se muestra en la siguiente figura.</w:t>
      </w:r>
    </w:p>
    <w:p w:rsidR="00E11994" w:rsidRDefault="00E11994" w:rsidP="00130D0F">
      <w:pPr>
        <w:pStyle w:val="Textoindependiente"/>
        <w:rPr>
          <w:lang w:val="es-SV"/>
        </w:rPr>
      </w:pPr>
      <w:r>
        <w:rPr>
          <w:noProof/>
        </w:rPr>
        <w:drawing>
          <wp:inline distT="0" distB="0" distL="0" distR="0" wp14:anchorId="2419093D" wp14:editId="4A284706">
            <wp:extent cx="4423302" cy="19240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30901" cy="1927355"/>
                    </a:xfrm>
                    <a:prstGeom prst="rect">
                      <a:avLst/>
                    </a:prstGeom>
                  </pic:spPr>
                </pic:pic>
              </a:graphicData>
            </a:graphic>
          </wp:inline>
        </w:drawing>
      </w:r>
    </w:p>
    <w:p w:rsidR="00E11994" w:rsidRDefault="00E11994" w:rsidP="00E11994">
      <w:pPr>
        <w:pStyle w:val="Textoindependiente"/>
        <w:jc w:val="center"/>
        <w:rPr>
          <w:lang w:val="es-SV"/>
        </w:rPr>
      </w:pPr>
      <w:r>
        <w:rPr>
          <w:lang w:val="es-SV"/>
        </w:rPr>
        <w:t>Figura 1-1 Transformando data en sabiduría.</w:t>
      </w:r>
    </w:p>
    <w:p w:rsidR="002A4E66" w:rsidRDefault="002A4E66" w:rsidP="00993BAF">
      <w:pPr>
        <w:pStyle w:val="Textoindependiente"/>
        <w:rPr>
          <w:lang w:val="es-SV"/>
        </w:rPr>
      </w:pPr>
    </w:p>
    <w:p w:rsidR="002A4E66" w:rsidRDefault="002A4E66" w:rsidP="002A4E66">
      <w:pPr>
        <w:pStyle w:val="Ttulo2"/>
        <w:rPr>
          <w:lang w:val="es-SV"/>
        </w:rPr>
      </w:pPr>
      <w:bookmarkStart w:id="1" w:name="_Toc527435482"/>
      <w:r>
        <w:rPr>
          <w:lang w:val="es-SV"/>
        </w:rPr>
        <w:lastRenderedPageBreak/>
        <w:t>Las 4Vs de Big Data</w:t>
      </w:r>
      <w:bookmarkEnd w:id="1"/>
    </w:p>
    <w:p w:rsidR="00F266E3" w:rsidRDefault="00F266E3" w:rsidP="00993BAF">
      <w:pPr>
        <w:pStyle w:val="Textoindependiente"/>
        <w:rPr>
          <w:lang w:val="es-SV"/>
        </w:rPr>
      </w:pPr>
      <w:r>
        <w:rPr>
          <w:lang w:val="es-SV"/>
        </w:rPr>
        <w:t xml:space="preserve">En la actualidad en donde ya existe más capacidad de procesamiento, almacenamiento y sobre todo capacidad de generar más y más data el concepto de </w:t>
      </w:r>
      <w:proofErr w:type="spellStart"/>
      <w:r>
        <w:rPr>
          <w:lang w:val="es-SV"/>
        </w:rPr>
        <w:t>big</w:t>
      </w:r>
      <w:proofErr w:type="spellEnd"/>
      <w:r>
        <w:rPr>
          <w:lang w:val="es-SV"/>
        </w:rPr>
        <w:t xml:space="preserve"> data cobra vida caracterizándose por dar una respuesta a aquellas necesidades de administrar un gran Volumen, alta Variedad y datos que se generan a gran Velocidad</w:t>
      </w:r>
      <w:r w:rsidR="00AD04FC">
        <w:rPr>
          <w:lang w:val="es-SV"/>
        </w:rPr>
        <w:t xml:space="preserve"> y sobre todo de forma Veraz</w:t>
      </w:r>
      <w:r>
        <w:rPr>
          <w:lang w:val="es-SV"/>
        </w:rPr>
        <w:t>.</w:t>
      </w:r>
    </w:p>
    <w:p w:rsidR="00F266E3" w:rsidRDefault="00F266E3" w:rsidP="00993BAF">
      <w:pPr>
        <w:pStyle w:val="Textoindependiente"/>
        <w:rPr>
          <w:lang w:val="es-SV"/>
        </w:rPr>
      </w:pPr>
      <w:r>
        <w:rPr>
          <w:lang w:val="es-SV"/>
        </w:rPr>
        <w:t xml:space="preserve">Con </w:t>
      </w:r>
      <w:r w:rsidR="00AD04FC">
        <w:rPr>
          <w:lang w:val="es-SV"/>
        </w:rPr>
        <w:t>las 4</w:t>
      </w:r>
      <w:r>
        <w:rPr>
          <w:lang w:val="es-SV"/>
        </w:rPr>
        <w:t>Vs a disposición de las industrias los datos han también evolucionado y una nueva característica los acompaña: la Complejidad.</w:t>
      </w:r>
    </w:p>
    <w:p w:rsidR="00AF3DD1" w:rsidRDefault="00AF3DD1" w:rsidP="00AF3DD1">
      <w:pPr>
        <w:pStyle w:val="Textoindependiente"/>
        <w:jc w:val="center"/>
        <w:rPr>
          <w:lang w:val="es-SV"/>
        </w:rPr>
      </w:pPr>
      <w:r>
        <w:rPr>
          <w:noProof/>
        </w:rPr>
        <w:drawing>
          <wp:inline distT="0" distB="0" distL="0" distR="0" wp14:anchorId="41C95A93" wp14:editId="14C05755">
            <wp:extent cx="4883150" cy="32023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3150" cy="3202305"/>
                    </a:xfrm>
                    <a:prstGeom prst="rect">
                      <a:avLst/>
                    </a:prstGeom>
                  </pic:spPr>
                </pic:pic>
              </a:graphicData>
            </a:graphic>
          </wp:inline>
        </w:drawing>
      </w:r>
    </w:p>
    <w:p w:rsidR="00AF3DD1" w:rsidRDefault="00EB1058" w:rsidP="00AF3DD1">
      <w:pPr>
        <w:pStyle w:val="Textoindependiente"/>
        <w:jc w:val="center"/>
        <w:rPr>
          <w:lang w:val="es-SV"/>
        </w:rPr>
      </w:pPr>
      <w:r>
        <w:rPr>
          <w:lang w:val="es-SV"/>
        </w:rPr>
        <w:t>Figura 1-2</w:t>
      </w:r>
      <w:r w:rsidR="00AF3DD1">
        <w:rPr>
          <w:lang w:val="es-SV"/>
        </w:rPr>
        <w:t xml:space="preserve"> Big Data Vs </w:t>
      </w:r>
    </w:p>
    <w:p w:rsidR="00A64B04" w:rsidRDefault="008508EE" w:rsidP="00130D0F">
      <w:pPr>
        <w:pStyle w:val="Textoindependiente"/>
        <w:rPr>
          <w:lang w:val="es-SV"/>
        </w:rPr>
      </w:pPr>
      <w:r>
        <w:rPr>
          <w:lang w:val="es-SV"/>
        </w:rPr>
        <w:t>La velocidad, variedad, volumen</w:t>
      </w:r>
      <w:r w:rsidR="00AD04FC">
        <w:rPr>
          <w:lang w:val="es-SV"/>
        </w:rPr>
        <w:t>, veracidad</w:t>
      </w:r>
      <w:r>
        <w:rPr>
          <w:lang w:val="es-SV"/>
        </w:rPr>
        <w:t xml:space="preserve"> y complejidad hacen que </w:t>
      </w:r>
      <w:proofErr w:type="spellStart"/>
      <w:r>
        <w:rPr>
          <w:lang w:val="es-SV"/>
        </w:rPr>
        <w:t>big</w:t>
      </w:r>
      <w:proofErr w:type="spellEnd"/>
      <w:r>
        <w:rPr>
          <w:lang w:val="es-SV"/>
        </w:rPr>
        <w:t xml:space="preserve"> data tenga una naturaleza poli-estructurada, es decir tiene la naturaleza perfecta para hacer frente a datos estructurados, </w:t>
      </w:r>
      <w:proofErr w:type="spellStart"/>
      <w:r>
        <w:rPr>
          <w:lang w:val="es-SV"/>
        </w:rPr>
        <w:t>semi</w:t>
      </w:r>
      <w:proofErr w:type="spellEnd"/>
      <w:r>
        <w:rPr>
          <w:lang w:val="es-SV"/>
        </w:rPr>
        <w:t>-estructurados y no-estructurados de manera rentable</w:t>
      </w:r>
      <w:r w:rsidR="00A64B04">
        <w:rPr>
          <w:lang w:val="es-SV"/>
        </w:rPr>
        <w:t xml:space="preserve"> lo que nos permite concluir que el verdadero desafío es encontrar el valor de la data. </w:t>
      </w:r>
    </w:p>
    <w:p w:rsidR="00BE6D54" w:rsidRDefault="00BE6D54" w:rsidP="00130D0F">
      <w:pPr>
        <w:pStyle w:val="Textoindependiente"/>
        <w:rPr>
          <w:lang w:val="es-SV"/>
        </w:rPr>
      </w:pPr>
      <w:r>
        <w:rPr>
          <w:noProof/>
        </w:rPr>
        <w:lastRenderedPageBreak/>
        <w:drawing>
          <wp:inline distT="0" distB="0" distL="0" distR="0" wp14:anchorId="7DB3947F" wp14:editId="6D54B88E">
            <wp:extent cx="4883150" cy="2969895"/>
            <wp:effectExtent l="0" t="0" r="0" b="190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83150" cy="2969895"/>
                    </a:xfrm>
                    <a:prstGeom prst="rect">
                      <a:avLst/>
                    </a:prstGeom>
                  </pic:spPr>
                </pic:pic>
              </a:graphicData>
            </a:graphic>
          </wp:inline>
        </w:drawing>
      </w:r>
    </w:p>
    <w:p w:rsidR="00BE6D54" w:rsidRDefault="00BE6D54" w:rsidP="00BE6D54">
      <w:pPr>
        <w:pStyle w:val="Textoindependiente"/>
        <w:jc w:val="center"/>
        <w:rPr>
          <w:lang w:val="es-SV"/>
        </w:rPr>
      </w:pPr>
      <w:r>
        <w:rPr>
          <w:lang w:val="es-SV"/>
        </w:rPr>
        <w:t>Figura 1-</w:t>
      </w:r>
      <w:r w:rsidR="00EB1058">
        <w:rPr>
          <w:lang w:val="es-SV"/>
        </w:rPr>
        <w:t>3</w:t>
      </w:r>
      <w:r>
        <w:rPr>
          <w:lang w:val="es-SV"/>
        </w:rPr>
        <w:t xml:space="preserve"> Generación de los datos</w:t>
      </w:r>
    </w:p>
    <w:p w:rsidR="00AD04FC" w:rsidRDefault="00AD04FC" w:rsidP="00AD04FC">
      <w:pPr>
        <w:pStyle w:val="Textoindependiente"/>
        <w:rPr>
          <w:lang w:val="es-SV"/>
        </w:rPr>
      </w:pPr>
      <w:r>
        <w:rPr>
          <w:lang w:val="es-SV"/>
        </w:rPr>
        <w:t>Para algunas industrias Big Data ha tomado una relevancia</w:t>
      </w:r>
      <w:r w:rsidR="00D94400">
        <w:rPr>
          <w:lang w:val="es-SV"/>
        </w:rPr>
        <w:t xml:space="preserve"> extremadamente</w:t>
      </w:r>
      <w:r>
        <w:rPr>
          <w:lang w:val="es-SV"/>
        </w:rPr>
        <w:t xml:space="preserve"> importante, inicialmente se concebía como un concepto ligado totalmente a volúmenes de datos, luego fueron comprendiendo que no solo se trata de volumen sino también de complejidad en donde los tiempos de respuesta son importantes y el término “real time” </w:t>
      </w:r>
      <w:r w:rsidR="00D94400">
        <w:rPr>
          <w:lang w:val="es-SV"/>
        </w:rPr>
        <w:t>puede ser toda una realidad</w:t>
      </w:r>
      <w:r>
        <w:rPr>
          <w:lang w:val="es-SV"/>
        </w:rPr>
        <w:t>.</w:t>
      </w:r>
    </w:p>
    <w:p w:rsidR="001B5B3C" w:rsidRDefault="001B5B3C" w:rsidP="001B5B3C">
      <w:pPr>
        <w:pStyle w:val="Textoindependiente"/>
        <w:jc w:val="center"/>
        <w:rPr>
          <w:lang w:val="es-SV"/>
        </w:rPr>
      </w:pPr>
      <w:r>
        <w:rPr>
          <w:noProof/>
        </w:rPr>
        <w:drawing>
          <wp:inline distT="0" distB="0" distL="0" distR="0" wp14:anchorId="27AE1E71" wp14:editId="7F86343A">
            <wp:extent cx="3324225" cy="230505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24225" cy="2305050"/>
                    </a:xfrm>
                    <a:prstGeom prst="rect">
                      <a:avLst/>
                    </a:prstGeom>
                  </pic:spPr>
                </pic:pic>
              </a:graphicData>
            </a:graphic>
          </wp:inline>
        </w:drawing>
      </w:r>
    </w:p>
    <w:p w:rsidR="001B5B3C" w:rsidRDefault="001B5B3C" w:rsidP="001B5B3C">
      <w:pPr>
        <w:pStyle w:val="Textoindependiente"/>
        <w:jc w:val="center"/>
        <w:rPr>
          <w:lang w:val="es-SV"/>
        </w:rPr>
      </w:pPr>
      <w:r>
        <w:rPr>
          <w:lang w:val="es-SV"/>
        </w:rPr>
        <w:t>Tabla 1-1 Midiendo Big Data</w:t>
      </w:r>
    </w:p>
    <w:p w:rsidR="001B5B3C" w:rsidRDefault="001B5B3C" w:rsidP="00AD04FC">
      <w:pPr>
        <w:pStyle w:val="Textoindependiente"/>
        <w:rPr>
          <w:lang w:val="es-SV"/>
        </w:rPr>
      </w:pPr>
    </w:p>
    <w:p w:rsidR="008508EE" w:rsidRDefault="00A64B04" w:rsidP="00130D0F">
      <w:pPr>
        <w:pStyle w:val="Textoindependiente"/>
        <w:rPr>
          <w:lang w:val="es-SV"/>
        </w:rPr>
      </w:pPr>
      <w:r>
        <w:rPr>
          <w:lang w:val="es-SV"/>
        </w:rPr>
        <w:lastRenderedPageBreak/>
        <w:t>E</w:t>
      </w:r>
      <w:r w:rsidR="00893157">
        <w:rPr>
          <w:lang w:val="es-SV"/>
        </w:rPr>
        <w:t>n los últimos años el crecimiento ha sido exponencial</w:t>
      </w:r>
      <w:r>
        <w:rPr>
          <w:lang w:val="es-SV"/>
        </w:rPr>
        <w:t xml:space="preserve"> ya que las diferentes industrias están generando y guardando cada vez más y más data y tratando incansablemente de generar valor.</w:t>
      </w:r>
    </w:p>
    <w:p w:rsidR="00893157" w:rsidRDefault="00893157" w:rsidP="00130D0F">
      <w:pPr>
        <w:pStyle w:val="Textoindependiente"/>
        <w:rPr>
          <w:lang w:val="es-SV"/>
        </w:rPr>
      </w:pPr>
      <w:r>
        <w:rPr>
          <w:noProof/>
        </w:rPr>
        <w:drawing>
          <wp:inline distT="0" distB="0" distL="0" distR="0" wp14:anchorId="2128CE66" wp14:editId="47D25B98">
            <wp:extent cx="4883150" cy="25704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3150" cy="2570480"/>
                    </a:xfrm>
                    <a:prstGeom prst="rect">
                      <a:avLst/>
                    </a:prstGeom>
                  </pic:spPr>
                </pic:pic>
              </a:graphicData>
            </a:graphic>
          </wp:inline>
        </w:drawing>
      </w:r>
    </w:p>
    <w:p w:rsidR="00893157" w:rsidRDefault="00EB1058" w:rsidP="00893157">
      <w:pPr>
        <w:pStyle w:val="Textoindependiente"/>
        <w:jc w:val="center"/>
        <w:rPr>
          <w:lang w:val="es-SV"/>
        </w:rPr>
      </w:pPr>
      <w:r>
        <w:rPr>
          <w:lang w:val="es-SV"/>
        </w:rPr>
        <w:t>Figura 1-4</w:t>
      </w:r>
    </w:p>
    <w:p w:rsidR="00893157" w:rsidRDefault="00893157" w:rsidP="00130D0F">
      <w:pPr>
        <w:pStyle w:val="Textoindependiente"/>
        <w:rPr>
          <w:lang w:val="es-SV"/>
        </w:rPr>
      </w:pPr>
    </w:p>
    <w:p w:rsidR="009D18C0" w:rsidRDefault="009D18C0" w:rsidP="00130D0F">
      <w:pPr>
        <w:pStyle w:val="Textoindependiente"/>
        <w:rPr>
          <w:lang w:val="es-SV"/>
        </w:rPr>
      </w:pPr>
      <w:r>
        <w:rPr>
          <w:noProof/>
        </w:rPr>
        <w:drawing>
          <wp:inline distT="0" distB="0" distL="0" distR="0" wp14:anchorId="232A52F1" wp14:editId="53109C7B">
            <wp:extent cx="4883150" cy="35325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83150" cy="3532505"/>
                    </a:xfrm>
                    <a:prstGeom prst="rect">
                      <a:avLst/>
                    </a:prstGeom>
                  </pic:spPr>
                </pic:pic>
              </a:graphicData>
            </a:graphic>
          </wp:inline>
        </w:drawing>
      </w:r>
    </w:p>
    <w:p w:rsidR="009D18C0" w:rsidRDefault="00EB1058" w:rsidP="009D18C0">
      <w:pPr>
        <w:pStyle w:val="Textoindependiente"/>
        <w:jc w:val="center"/>
        <w:rPr>
          <w:lang w:val="es-SV"/>
        </w:rPr>
      </w:pPr>
      <w:r>
        <w:rPr>
          <w:lang w:val="es-SV"/>
        </w:rPr>
        <w:t>Figura 1-5</w:t>
      </w:r>
      <w:r w:rsidR="009D18C0">
        <w:rPr>
          <w:lang w:val="es-SV"/>
        </w:rPr>
        <w:t xml:space="preserve"> Big data en las diferentes industrias</w:t>
      </w:r>
    </w:p>
    <w:p w:rsidR="002A4E66" w:rsidRDefault="002A4E66" w:rsidP="002A4E66">
      <w:pPr>
        <w:pStyle w:val="Ttulo2"/>
        <w:rPr>
          <w:lang w:val="es-SV"/>
        </w:rPr>
      </w:pPr>
      <w:bookmarkStart w:id="2" w:name="_Toc527435483"/>
      <w:r>
        <w:rPr>
          <w:lang w:val="es-SV"/>
        </w:rPr>
        <w:lastRenderedPageBreak/>
        <w:t>Big Data y el Negocio</w:t>
      </w:r>
      <w:bookmarkEnd w:id="2"/>
    </w:p>
    <w:p w:rsidR="009D18C0" w:rsidRDefault="001B5B3C" w:rsidP="009D18C0">
      <w:pPr>
        <w:pStyle w:val="Textoindependiente"/>
        <w:rPr>
          <w:lang w:val="es-SV"/>
        </w:rPr>
      </w:pPr>
      <w:r>
        <w:rPr>
          <w:lang w:val="es-SV"/>
        </w:rPr>
        <w:t>Otro aspecto importante de Big Data es comprender en donde, cuando y como puede ser utilizada, la siguiente ilustración indica como Big Data puede estar totalmente alineada a los objetivos estratégicos del negocio.</w:t>
      </w:r>
    </w:p>
    <w:p w:rsidR="001B5B3C" w:rsidRDefault="001B5B3C" w:rsidP="009D18C0">
      <w:pPr>
        <w:pStyle w:val="Textoindependiente"/>
        <w:rPr>
          <w:lang w:val="es-SV"/>
        </w:rPr>
      </w:pPr>
      <w:r>
        <w:rPr>
          <w:noProof/>
        </w:rPr>
        <w:drawing>
          <wp:inline distT="0" distB="0" distL="0" distR="0" wp14:anchorId="1ED28DA6" wp14:editId="0BF1B514">
            <wp:extent cx="4676775" cy="2790825"/>
            <wp:effectExtent l="0" t="0" r="9525"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76775" cy="2790825"/>
                    </a:xfrm>
                    <a:prstGeom prst="rect">
                      <a:avLst/>
                    </a:prstGeom>
                  </pic:spPr>
                </pic:pic>
              </a:graphicData>
            </a:graphic>
          </wp:inline>
        </w:drawing>
      </w:r>
    </w:p>
    <w:p w:rsidR="001B5B3C" w:rsidRDefault="00EB1058" w:rsidP="001B5B3C">
      <w:pPr>
        <w:pStyle w:val="Textoindependiente"/>
        <w:jc w:val="center"/>
        <w:rPr>
          <w:lang w:val="es-SV"/>
        </w:rPr>
      </w:pPr>
      <w:r>
        <w:rPr>
          <w:lang w:val="es-SV"/>
        </w:rPr>
        <w:t>Figura 1-6</w:t>
      </w:r>
      <w:r w:rsidR="001B5B3C">
        <w:rPr>
          <w:lang w:val="es-SV"/>
        </w:rPr>
        <w:t xml:space="preserve"> Drivers de Big Data</w:t>
      </w:r>
    </w:p>
    <w:p w:rsidR="001B5B3C" w:rsidRDefault="001B5B3C" w:rsidP="001B5B3C">
      <w:pPr>
        <w:pStyle w:val="Textoindependiente"/>
        <w:rPr>
          <w:lang w:val="es-SV"/>
        </w:rPr>
      </w:pPr>
      <w:r>
        <w:rPr>
          <w:lang w:val="es-SV"/>
        </w:rPr>
        <w:t>Las diferentes industrias están desarro</w:t>
      </w:r>
      <w:r w:rsidR="0050203D">
        <w:rPr>
          <w:lang w:val="es-SV"/>
        </w:rPr>
        <w:t>llando diversos</w:t>
      </w:r>
      <w:r>
        <w:rPr>
          <w:lang w:val="es-SV"/>
        </w:rPr>
        <w:t xml:space="preserve"> casos de uso para dar respuestas y soport</w:t>
      </w:r>
      <w:r w:rsidR="0050203D">
        <w:rPr>
          <w:lang w:val="es-SV"/>
        </w:rPr>
        <w:t>ar las estrategias de las</w:t>
      </w:r>
      <w:r>
        <w:rPr>
          <w:lang w:val="es-SV"/>
        </w:rPr>
        <w:t xml:space="preserve"> áreas</w:t>
      </w:r>
      <w:r w:rsidR="0050203D">
        <w:rPr>
          <w:lang w:val="es-SV"/>
        </w:rPr>
        <w:t xml:space="preserve"> de negocio</w:t>
      </w:r>
      <w:r>
        <w:rPr>
          <w:lang w:val="es-SV"/>
        </w:rPr>
        <w:t xml:space="preserve"> que van desde mercadeo hasta la cadena de abastecimiento.</w:t>
      </w:r>
    </w:p>
    <w:p w:rsidR="001B5B3C" w:rsidRDefault="001B5B3C" w:rsidP="001B5B3C">
      <w:pPr>
        <w:pStyle w:val="Textoindependiente"/>
        <w:rPr>
          <w:lang w:val="es-SV"/>
        </w:rPr>
      </w:pPr>
      <w:r>
        <w:rPr>
          <w:noProof/>
        </w:rPr>
        <w:drawing>
          <wp:inline distT="0" distB="0" distL="0" distR="0" wp14:anchorId="42902B0C" wp14:editId="3B476721">
            <wp:extent cx="4883150" cy="26174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3150" cy="2617470"/>
                    </a:xfrm>
                    <a:prstGeom prst="rect">
                      <a:avLst/>
                    </a:prstGeom>
                  </pic:spPr>
                </pic:pic>
              </a:graphicData>
            </a:graphic>
          </wp:inline>
        </w:drawing>
      </w:r>
    </w:p>
    <w:p w:rsidR="001B5B3C" w:rsidRDefault="00F42C8D" w:rsidP="001B5B3C">
      <w:pPr>
        <w:pStyle w:val="Textoindependiente"/>
        <w:jc w:val="center"/>
        <w:rPr>
          <w:lang w:val="es-SV"/>
        </w:rPr>
      </w:pPr>
      <w:r>
        <w:rPr>
          <w:lang w:val="es-SV"/>
        </w:rPr>
        <w:t>Figura 1-</w:t>
      </w:r>
      <w:r w:rsidR="00EB1058">
        <w:rPr>
          <w:lang w:val="es-SV"/>
        </w:rPr>
        <w:t>7</w:t>
      </w:r>
      <w:r>
        <w:rPr>
          <w:lang w:val="es-SV"/>
        </w:rPr>
        <w:t xml:space="preserve"> Casos de uso de </w:t>
      </w:r>
      <w:proofErr w:type="spellStart"/>
      <w:r>
        <w:rPr>
          <w:lang w:val="es-SV"/>
        </w:rPr>
        <w:t>big</w:t>
      </w:r>
      <w:proofErr w:type="spellEnd"/>
      <w:r>
        <w:rPr>
          <w:lang w:val="es-SV"/>
        </w:rPr>
        <w:t xml:space="preserve"> data</w:t>
      </w:r>
    </w:p>
    <w:p w:rsidR="00F42C8D" w:rsidRDefault="0050203D" w:rsidP="00F42C8D">
      <w:pPr>
        <w:pStyle w:val="Textoindependiente"/>
        <w:rPr>
          <w:lang w:val="es-SV"/>
        </w:rPr>
      </w:pPr>
      <w:r>
        <w:rPr>
          <w:lang w:val="es-SV"/>
        </w:rPr>
        <w:lastRenderedPageBreak/>
        <w:t>Y tal como en muchos otros proyectos</w:t>
      </w:r>
      <w:r w:rsidR="00BE6D54">
        <w:rPr>
          <w:lang w:val="es-SV"/>
        </w:rPr>
        <w:t xml:space="preserve">, identificar el caso de uso para soportar una </w:t>
      </w:r>
      <w:r>
        <w:rPr>
          <w:lang w:val="es-SV"/>
        </w:rPr>
        <w:t>necesidad de negocio es l</w:t>
      </w:r>
      <w:r w:rsidR="00BE6D54">
        <w:rPr>
          <w:lang w:val="es-SV"/>
        </w:rPr>
        <w:t>a</w:t>
      </w:r>
      <w:r>
        <w:rPr>
          <w:lang w:val="es-SV"/>
        </w:rPr>
        <w:t xml:space="preserve"> primera fase</w:t>
      </w:r>
      <w:r w:rsidR="00BE6D54">
        <w:rPr>
          <w:lang w:val="es-SV"/>
        </w:rPr>
        <w:t xml:space="preserve"> para trabajar con </w:t>
      </w:r>
      <w:proofErr w:type="spellStart"/>
      <w:r w:rsidR="00BE6D54">
        <w:rPr>
          <w:lang w:val="es-SV"/>
        </w:rPr>
        <w:t>big</w:t>
      </w:r>
      <w:proofErr w:type="spellEnd"/>
      <w:r w:rsidR="00BE6D54">
        <w:rPr>
          <w:lang w:val="es-SV"/>
        </w:rPr>
        <w:t xml:space="preserve"> data de forma acertada.</w:t>
      </w:r>
    </w:p>
    <w:p w:rsidR="00BE6D54" w:rsidRDefault="00BE6D54" w:rsidP="00F42C8D">
      <w:pPr>
        <w:pStyle w:val="Textoindependiente"/>
        <w:rPr>
          <w:lang w:val="es-SV"/>
        </w:rPr>
      </w:pPr>
      <w:r>
        <w:rPr>
          <w:lang w:val="es-SV"/>
        </w:rPr>
        <w:t>La siguiente figura describe los macro pasos que deben seguirse para llevar a cabo un proyecto de esta naturaleza.</w:t>
      </w:r>
    </w:p>
    <w:p w:rsidR="00BE6D54" w:rsidRDefault="00BE6D54" w:rsidP="00F42C8D">
      <w:pPr>
        <w:pStyle w:val="Textoindependiente"/>
        <w:rPr>
          <w:lang w:val="es-SV"/>
        </w:rPr>
      </w:pPr>
      <w:r>
        <w:rPr>
          <w:noProof/>
        </w:rPr>
        <w:drawing>
          <wp:inline distT="0" distB="0" distL="0" distR="0" wp14:anchorId="388403D3" wp14:editId="2EF5743C">
            <wp:extent cx="4883150" cy="2588895"/>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3150" cy="2588895"/>
                    </a:xfrm>
                    <a:prstGeom prst="rect">
                      <a:avLst/>
                    </a:prstGeom>
                  </pic:spPr>
                </pic:pic>
              </a:graphicData>
            </a:graphic>
          </wp:inline>
        </w:drawing>
      </w:r>
    </w:p>
    <w:p w:rsidR="001B5B3C" w:rsidRDefault="00EB1058" w:rsidP="00BE6D54">
      <w:pPr>
        <w:pStyle w:val="Textoindependiente"/>
        <w:jc w:val="center"/>
        <w:rPr>
          <w:lang w:val="es-SV"/>
        </w:rPr>
      </w:pPr>
      <w:r>
        <w:rPr>
          <w:lang w:val="es-SV"/>
        </w:rPr>
        <w:t>Figura 1-8</w:t>
      </w:r>
      <w:r w:rsidR="00BE6D54">
        <w:rPr>
          <w:lang w:val="es-SV"/>
        </w:rPr>
        <w:t xml:space="preserve"> Big data </w:t>
      </w:r>
      <w:proofErr w:type="spellStart"/>
      <w:r w:rsidR="00BE6D54">
        <w:rPr>
          <w:lang w:val="es-SV"/>
        </w:rPr>
        <w:t>roadmap</w:t>
      </w:r>
      <w:proofErr w:type="spellEnd"/>
    </w:p>
    <w:p w:rsidR="002A4E66" w:rsidRDefault="002A4E66" w:rsidP="002A4E66">
      <w:pPr>
        <w:pStyle w:val="Ttulo2"/>
        <w:rPr>
          <w:lang w:val="es-SV"/>
        </w:rPr>
      </w:pPr>
      <w:bookmarkStart w:id="3" w:name="_Toc527435484"/>
      <w:r>
        <w:rPr>
          <w:lang w:val="es-SV"/>
        </w:rPr>
        <w:t>El científico de datos.</w:t>
      </w:r>
      <w:bookmarkEnd w:id="3"/>
    </w:p>
    <w:p w:rsidR="00BE6D54" w:rsidRDefault="005C13B7" w:rsidP="00BE6D54">
      <w:pPr>
        <w:pStyle w:val="Textoindependiente"/>
        <w:rPr>
          <w:lang w:val="es-SV"/>
        </w:rPr>
      </w:pPr>
      <w:r>
        <w:rPr>
          <w:lang w:val="es-SV"/>
        </w:rPr>
        <w:t>Adicional al recurso tecnológico, un aspecto fundamental es el</w:t>
      </w:r>
      <w:r w:rsidR="00D93586">
        <w:rPr>
          <w:lang w:val="es-SV"/>
        </w:rPr>
        <w:t xml:space="preserve"> recurso humano, desarrollar este tipo de conocimiento en las personas suele ser un trabajo muy duro</w:t>
      </w:r>
      <w:r>
        <w:rPr>
          <w:lang w:val="es-SV"/>
        </w:rPr>
        <w:t xml:space="preserve"> y costoso</w:t>
      </w:r>
      <w:r w:rsidR="00D93586">
        <w:rPr>
          <w:lang w:val="es-SV"/>
        </w:rPr>
        <w:t xml:space="preserve">, generalmente aquellas posiciones que suelen ser totalmente técnicas tienen mejores oportunidades de ser cubiertas pues en el mercado ya hay muchas personas especializándose en cada una de las herramientas del ecosistema </w:t>
      </w:r>
      <w:proofErr w:type="spellStart"/>
      <w:r w:rsidR="00D93586">
        <w:rPr>
          <w:lang w:val="es-SV"/>
        </w:rPr>
        <w:t>big</w:t>
      </w:r>
      <w:proofErr w:type="spellEnd"/>
      <w:r w:rsidR="00D93586">
        <w:rPr>
          <w:lang w:val="es-SV"/>
        </w:rPr>
        <w:t xml:space="preserve"> data, pero tal como se planteaba en el </w:t>
      </w:r>
      <w:proofErr w:type="spellStart"/>
      <w:r w:rsidR="00D93586">
        <w:rPr>
          <w:lang w:val="es-SV"/>
        </w:rPr>
        <w:t>roadmap</w:t>
      </w:r>
      <w:proofErr w:type="spellEnd"/>
      <w:r w:rsidR="00D93586">
        <w:rPr>
          <w:lang w:val="es-SV"/>
        </w:rPr>
        <w:t xml:space="preserve"> de </w:t>
      </w:r>
      <w:proofErr w:type="spellStart"/>
      <w:r w:rsidR="00D93586">
        <w:rPr>
          <w:lang w:val="es-SV"/>
        </w:rPr>
        <w:t>big</w:t>
      </w:r>
      <w:proofErr w:type="spellEnd"/>
      <w:r w:rsidR="00D93586">
        <w:rPr>
          <w:lang w:val="es-SV"/>
        </w:rPr>
        <w:t xml:space="preserve"> data, se requiere</w:t>
      </w:r>
      <w:r>
        <w:rPr>
          <w:lang w:val="es-SV"/>
        </w:rPr>
        <w:t xml:space="preserve"> de</w:t>
      </w:r>
      <w:r w:rsidR="00D93586">
        <w:rPr>
          <w:lang w:val="es-SV"/>
        </w:rPr>
        <w:t xml:space="preserve"> m</w:t>
      </w:r>
      <w:r>
        <w:rPr>
          <w:lang w:val="es-SV"/>
        </w:rPr>
        <w:t>uchos</w:t>
      </w:r>
      <w:r w:rsidR="00D93586">
        <w:rPr>
          <w:lang w:val="es-SV"/>
        </w:rPr>
        <w:t xml:space="preserve"> elementos </w:t>
      </w:r>
      <w:r>
        <w:rPr>
          <w:lang w:val="es-SV"/>
        </w:rPr>
        <w:t xml:space="preserve">no necesariamente </w:t>
      </w:r>
      <w:r w:rsidR="00D93586">
        <w:rPr>
          <w:lang w:val="es-SV"/>
        </w:rPr>
        <w:t xml:space="preserve">técnicos para garantizar el éxito de un proyecto y es aquí donde nace la necesidad </w:t>
      </w:r>
      <w:r>
        <w:rPr>
          <w:lang w:val="es-SV"/>
        </w:rPr>
        <w:t>del</w:t>
      </w:r>
      <w:r w:rsidR="00D93586">
        <w:rPr>
          <w:lang w:val="es-SV"/>
        </w:rPr>
        <w:t xml:space="preserve"> Científico de Datos. </w:t>
      </w:r>
    </w:p>
    <w:p w:rsidR="00D93586" w:rsidRDefault="005E3A98" w:rsidP="00BE6D54">
      <w:pPr>
        <w:pStyle w:val="Textoindependiente"/>
        <w:rPr>
          <w:lang w:val="es-SV"/>
        </w:rPr>
      </w:pPr>
      <w:r w:rsidRPr="005E3A98">
        <w:rPr>
          <w:noProof/>
        </w:rPr>
        <w:lastRenderedPageBreak/>
        <w:drawing>
          <wp:inline distT="0" distB="0" distL="0" distR="0" wp14:anchorId="27A22DFF" wp14:editId="52ED86F8">
            <wp:extent cx="4582632" cy="2806700"/>
            <wp:effectExtent l="0" t="0" r="8890" b="0"/>
            <wp:docPr id="10" name="Picture 2" descr="Image213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descr="Image21328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85483" cy="2808446"/>
                    </a:xfrm>
                    <a:prstGeom prst="rect">
                      <a:avLst/>
                    </a:prstGeom>
                    <a:noFill/>
                    <a:extLst/>
                  </pic:spPr>
                </pic:pic>
              </a:graphicData>
            </a:graphic>
          </wp:inline>
        </w:drawing>
      </w:r>
    </w:p>
    <w:p w:rsidR="005E3A98" w:rsidRDefault="00EB1058" w:rsidP="005E3A98">
      <w:pPr>
        <w:pStyle w:val="Textoindependiente"/>
        <w:jc w:val="center"/>
        <w:rPr>
          <w:lang w:val="es-SV"/>
        </w:rPr>
      </w:pPr>
      <w:r>
        <w:rPr>
          <w:lang w:val="es-SV"/>
        </w:rPr>
        <w:t>Figura 1-9</w:t>
      </w:r>
      <w:r w:rsidR="005E3A98">
        <w:rPr>
          <w:lang w:val="es-SV"/>
        </w:rPr>
        <w:t xml:space="preserve"> Habilidades del científico de datos</w:t>
      </w:r>
    </w:p>
    <w:p w:rsidR="005E3A98" w:rsidRDefault="004A0BC8" w:rsidP="005E3A98">
      <w:pPr>
        <w:pStyle w:val="Textoindependiente"/>
        <w:rPr>
          <w:lang w:val="es-SV"/>
        </w:rPr>
      </w:pPr>
      <w:r>
        <w:rPr>
          <w:lang w:val="es-SV"/>
        </w:rPr>
        <w:t>La figura anterior muestra con toda claridad todo lo que conlleva ser un científico de datos, y dada la complejidad de todas las cosas que debe conocer y aplicar, buscar este tipo de personas es equivalente a buscar “unicornios” para las organizaciones.</w:t>
      </w:r>
    </w:p>
    <w:p w:rsidR="004A0BC8" w:rsidRDefault="004A0BC8" w:rsidP="005E3A98">
      <w:pPr>
        <w:pStyle w:val="Textoindependiente"/>
        <w:rPr>
          <w:lang w:val="es-SV"/>
        </w:rPr>
      </w:pPr>
      <w:r>
        <w:rPr>
          <w:lang w:val="es-SV"/>
        </w:rPr>
        <w:t>La estrategia actual seguida por los departamentos de RRHH</w:t>
      </w:r>
      <w:r w:rsidR="00497D3E">
        <w:rPr>
          <w:lang w:val="es-SV"/>
        </w:rPr>
        <w:t xml:space="preserve"> es construir equipos multidisciplinarios en donde cada integrante contenga uno o varios de los </w:t>
      </w:r>
      <w:proofErr w:type="spellStart"/>
      <w:r w:rsidR="00497D3E">
        <w:rPr>
          <w:lang w:val="es-SV"/>
        </w:rPr>
        <w:t>skills</w:t>
      </w:r>
      <w:proofErr w:type="spellEnd"/>
      <w:r w:rsidR="00497D3E">
        <w:rPr>
          <w:lang w:val="es-SV"/>
        </w:rPr>
        <w:t xml:space="preserve"> requeridos.</w:t>
      </w:r>
    </w:p>
    <w:p w:rsidR="00497D3E" w:rsidRDefault="00497D3E" w:rsidP="005E3A98">
      <w:pPr>
        <w:pStyle w:val="Textoindependiente"/>
        <w:rPr>
          <w:lang w:val="es-SV"/>
        </w:rPr>
      </w:pPr>
      <w:r>
        <w:rPr>
          <w:noProof/>
        </w:rPr>
        <w:drawing>
          <wp:inline distT="0" distB="0" distL="0" distR="0" wp14:anchorId="25E5D511" wp14:editId="7C173C6D">
            <wp:extent cx="4883150" cy="2867660"/>
            <wp:effectExtent l="0" t="0" r="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3150" cy="2867660"/>
                    </a:xfrm>
                    <a:prstGeom prst="rect">
                      <a:avLst/>
                    </a:prstGeom>
                  </pic:spPr>
                </pic:pic>
              </a:graphicData>
            </a:graphic>
          </wp:inline>
        </w:drawing>
      </w:r>
    </w:p>
    <w:p w:rsidR="008508EE" w:rsidRDefault="00EB1058" w:rsidP="00497D3E">
      <w:pPr>
        <w:pStyle w:val="Textoindependiente"/>
        <w:jc w:val="center"/>
        <w:rPr>
          <w:lang w:val="es-SV"/>
        </w:rPr>
      </w:pPr>
      <w:r>
        <w:rPr>
          <w:lang w:val="es-SV"/>
        </w:rPr>
        <w:t>Figura 1-10</w:t>
      </w:r>
      <w:r w:rsidR="00AF3DD1">
        <w:rPr>
          <w:lang w:val="es-SV"/>
        </w:rPr>
        <w:t xml:space="preserve"> </w:t>
      </w:r>
      <w:proofErr w:type="spellStart"/>
      <w:r w:rsidR="00AF3DD1">
        <w:rPr>
          <w:lang w:val="es-SV"/>
        </w:rPr>
        <w:t>Skills</w:t>
      </w:r>
      <w:proofErr w:type="spellEnd"/>
      <w:r w:rsidR="00AF3DD1">
        <w:rPr>
          <w:lang w:val="es-SV"/>
        </w:rPr>
        <w:t xml:space="preserve"> de un científico de datos</w:t>
      </w:r>
    </w:p>
    <w:p w:rsidR="00AF3DD1" w:rsidRDefault="00AF3DD1" w:rsidP="00497D3E">
      <w:pPr>
        <w:pStyle w:val="Textoindependiente"/>
        <w:jc w:val="center"/>
        <w:rPr>
          <w:lang w:val="es-SV"/>
        </w:rPr>
      </w:pPr>
    </w:p>
    <w:p w:rsidR="001A6A7C" w:rsidRDefault="001A6A7C" w:rsidP="001A6A7C">
      <w:pPr>
        <w:pStyle w:val="Ttulo2"/>
        <w:rPr>
          <w:lang w:val="es-SV"/>
        </w:rPr>
      </w:pPr>
      <w:bookmarkStart w:id="4" w:name="_Toc527435485"/>
      <w:r>
        <w:rPr>
          <w:lang w:val="es-SV"/>
        </w:rPr>
        <w:lastRenderedPageBreak/>
        <w:t>El Ecosistema Big Data</w:t>
      </w:r>
      <w:bookmarkEnd w:id="4"/>
    </w:p>
    <w:p w:rsidR="00AF3DD1" w:rsidRDefault="00AF3DD1" w:rsidP="00AF3DD1">
      <w:pPr>
        <w:pStyle w:val="Textoindependiente"/>
        <w:rPr>
          <w:lang w:val="es-SV"/>
        </w:rPr>
      </w:pPr>
      <w:r>
        <w:rPr>
          <w:lang w:val="es-SV"/>
        </w:rPr>
        <w:t xml:space="preserve">El ecosistema </w:t>
      </w:r>
      <w:r w:rsidR="00174556">
        <w:rPr>
          <w:lang w:val="es-SV"/>
        </w:rPr>
        <w:t xml:space="preserve">de herramientas disponibles para trabajar </w:t>
      </w:r>
      <w:proofErr w:type="spellStart"/>
      <w:r w:rsidR="00174556">
        <w:rPr>
          <w:lang w:val="es-SV"/>
        </w:rPr>
        <w:t>big</w:t>
      </w:r>
      <w:proofErr w:type="spellEnd"/>
      <w:r w:rsidR="00174556">
        <w:rPr>
          <w:lang w:val="es-SV"/>
        </w:rPr>
        <w:t xml:space="preserve"> data</w:t>
      </w:r>
      <w:r>
        <w:rPr>
          <w:lang w:val="es-SV"/>
        </w:rPr>
        <w:t xml:space="preserve"> </w:t>
      </w:r>
      <w:r w:rsidR="001A6A7C">
        <w:rPr>
          <w:lang w:val="es-SV"/>
        </w:rPr>
        <w:t>está</w:t>
      </w:r>
      <w:r>
        <w:rPr>
          <w:lang w:val="es-SV"/>
        </w:rPr>
        <w:t xml:space="preserve"> compuesto por muchos componentes, en este caso</w:t>
      </w:r>
      <w:r w:rsidR="00174556">
        <w:rPr>
          <w:lang w:val="es-SV"/>
        </w:rPr>
        <w:t xml:space="preserve"> nos enfocaremos a los componentes de </w:t>
      </w:r>
      <w:proofErr w:type="spellStart"/>
      <w:r>
        <w:rPr>
          <w:lang w:val="es-SV"/>
        </w:rPr>
        <w:t>Hadoop</w:t>
      </w:r>
      <w:proofErr w:type="spellEnd"/>
      <w:r>
        <w:rPr>
          <w:lang w:val="es-SV"/>
        </w:rPr>
        <w:t xml:space="preserve"> como implementación de </w:t>
      </w:r>
      <w:proofErr w:type="spellStart"/>
      <w:r>
        <w:rPr>
          <w:lang w:val="es-SV"/>
        </w:rPr>
        <w:t>big</w:t>
      </w:r>
      <w:proofErr w:type="spellEnd"/>
      <w:r>
        <w:rPr>
          <w:lang w:val="es-SV"/>
        </w:rPr>
        <w:t xml:space="preserve"> data puesto que es el</w:t>
      </w:r>
      <w:r w:rsidR="00174556">
        <w:rPr>
          <w:lang w:val="es-SV"/>
        </w:rPr>
        <w:t xml:space="preserve"> </w:t>
      </w:r>
      <w:proofErr w:type="spellStart"/>
      <w:r w:rsidR="00174556">
        <w:rPr>
          <w:lang w:val="es-SV"/>
        </w:rPr>
        <w:t>framework</w:t>
      </w:r>
      <w:proofErr w:type="spellEnd"/>
      <w:r>
        <w:rPr>
          <w:lang w:val="es-SV"/>
        </w:rPr>
        <w:t xml:space="preserve"> </w:t>
      </w:r>
      <w:r w:rsidR="00174556">
        <w:rPr>
          <w:lang w:val="es-SV"/>
        </w:rPr>
        <w:t>más</w:t>
      </w:r>
      <w:r>
        <w:rPr>
          <w:lang w:val="es-SV"/>
        </w:rPr>
        <w:t xml:space="preserve"> popular entre las diferentes industrias.</w:t>
      </w:r>
    </w:p>
    <w:p w:rsidR="002A4E66" w:rsidRDefault="002A4E66" w:rsidP="002A4E66">
      <w:pPr>
        <w:pStyle w:val="Ttulo2"/>
        <w:rPr>
          <w:lang w:val="es-SV"/>
        </w:rPr>
      </w:pPr>
      <w:bookmarkStart w:id="5" w:name="_Toc527435486"/>
      <w:proofErr w:type="spellStart"/>
      <w:r>
        <w:rPr>
          <w:lang w:val="es-SV"/>
        </w:rPr>
        <w:t>Hadoop</w:t>
      </w:r>
      <w:bookmarkEnd w:id="5"/>
      <w:proofErr w:type="spellEnd"/>
    </w:p>
    <w:p w:rsidR="00174556" w:rsidRDefault="00174556" w:rsidP="00AF3DD1">
      <w:pPr>
        <w:pStyle w:val="Textoindependiente"/>
        <w:rPr>
          <w:lang w:val="es-SV"/>
        </w:rPr>
      </w:pPr>
      <w:r>
        <w:rPr>
          <w:lang w:val="es-SV"/>
        </w:rPr>
        <w:t xml:space="preserve">La arquitectura de </w:t>
      </w:r>
      <w:proofErr w:type="spellStart"/>
      <w:r>
        <w:rPr>
          <w:lang w:val="es-SV"/>
        </w:rPr>
        <w:t>Hadoop</w:t>
      </w:r>
      <w:proofErr w:type="spellEnd"/>
      <w:r>
        <w:rPr>
          <w:lang w:val="es-SV"/>
        </w:rPr>
        <w:t xml:space="preserve"> </w:t>
      </w:r>
      <w:r w:rsidR="002251FB">
        <w:rPr>
          <w:lang w:val="es-SV"/>
        </w:rPr>
        <w:t>está</w:t>
      </w:r>
      <w:r>
        <w:rPr>
          <w:lang w:val="es-SV"/>
        </w:rPr>
        <w:t xml:space="preserve"> basada en 2 grandes componentes:</w:t>
      </w:r>
    </w:p>
    <w:p w:rsidR="00174556" w:rsidRDefault="00174556" w:rsidP="00D562EE">
      <w:pPr>
        <w:pStyle w:val="Textoindependiente"/>
        <w:numPr>
          <w:ilvl w:val="0"/>
          <w:numId w:val="4"/>
        </w:numPr>
        <w:rPr>
          <w:lang w:val="es-SV"/>
        </w:rPr>
      </w:pPr>
      <w:r>
        <w:rPr>
          <w:lang w:val="es-SV"/>
        </w:rPr>
        <w:t>HDFS: componente que maneja la computación distribuida y el almacenamiento.</w:t>
      </w:r>
    </w:p>
    <w:p w:rsidR="00174556" w:rsidRDefault="00174556" w:rsidP="00D562EE">
      <w:pPr>
        <w:pStyle w:val="Textoindependiente"/>
        <w:numPr>
          <w:ilvl w:val="0"/>
          <w:numId w:val="4"/>
        </w:numPr>
        <w:rPr>
          <w:lang w:val="es-SV"/>
        </w:rPr>
      </w:pPr>
      <w:proofErr w:type="spellStart"/>
      <w:r>
        <w:rPr>
          <w:lang w:val="es-SV"/>
        </w:rPr>
        <w:t>MapReduce</w:t>
      </w:r>
      <w:proofErr w:type="spellEnd"/>
      <w:r>
        <w:rPr>
          <w:lang w:val="es-SV"/>
        </w:rPr>
        <w:t>: Componente que maneja el procesamiento en paralelo.</w:t>
      </w:r>
    </w:p>
    <w:p w:rsidR="00174556" w:rsidRDefault="00174556" w:rsidP="00174556">
      <w:pPr>
        <w:pStyle w:val="Textoindependiente"/>
        <w:jc w:val="center"/>
        <w:rPr>
          <w:lang w:val="es-SV"/>
        </w:rPr>
      </w:pPr>
      <w:r>
        <w:rPr>
          <w:noProof/>
        </w:rPr>
        <w:drawing>
          <wp:inline distT="0" distB="0" distL="0" distR="0" wp14:anchorId="6EA83ABA" wp14:editId="06585362">
            <wp:extent cx="2924175" cy="116205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4175" cy="1162050"/>
                    </a:xfrm>
                    <a:prstGeom prst="rect">
                      <a:avLst/>
                    </a:prstGeom>
                  </pic:spPr>
                </pic:pic>
              </a:graphicData>
            </a:graphic>
          </wp:inline>
        </w:drawing>
      </w:r>
    </w:p>
    <w:p w:rsidR="00174556" w:rsidRDefault="006C066D" w:rsidP="00174556">
      <w:pPr>
        <w:pStyle w:val="Textoindependiente"/>
        <w:rPr>
          <w:lang w:val="es-SV"/>
        </w:rPr>
      </w:pPr>
      <w:proofErr w:type="spellStart"/>
      <w:r>
        <w:rPr>
          <w:lang w:val="es-SV"/>
        </w:rPr>
        <w:t>Hadoop</w:t>
      </w:r>
      <w:proofErr w:type="spellEnd"/>
      <w:r>
        <w:rPr>
          <w:lang w:val="es-SV"/>
        </w:rPr>
        <w:t xml:space="preserve"> es un proyecto que nació a finales del año 2002 y ha venido evolucionando hasta alcanzar la versión 2.X lanzada en el 2012 y mejorada en el 2014.</w:t>
      </w:r>
    </w:p>
    <w:p w:rsidR="006C066D" w:rsidRDefault="002D6CEC" w:rsidP="00174556">
      <w:pPr>
        <w:pStyle w:val="Textoindependiente"/>
        <w:rPr>
          <w:lang w:val="es-SV"/>
        </w:rPr>
      </w:pPr>
      <w:r>
        <w:rPr>
          <w:lang w:val="es-SV"/>
        </w:rPr>
        <w:t xml:space="preserve">La demanda de </w:t>
      </w:r>
      <w:proofErr w:type="spellStart"/>
      <w:r>
        <w:rPr>
          <w:lang w:val="es-SV"/>
        </w:rPr>
        <w:t>Hadoop</w:t>
      </w:r>
      <w:proofErr w:type="spellEnd"/>
      <w:r>
        <w:rPr>
          <w:lang w:val="es-SV"/>
        </w:rPr>
        <w:t xml:space="preserve"> ha sido tal que actualmente en el mercado se encuentran diferentes distribuciones que ofrecen interfaces graficas / web, herramientas de monitoreo, </w:t>
      </w:r>
      <w:proofErr w:type="spellStart"/>
      <w:r>
        <w:rPr>
          <w:lang w:val="es-SV"/>
        </w:rPr>
        <w:t>IDEs</w:t>
      </w:r>
      <w:proofErr w:type="spellEnd"/>
      <w:r>
        <w:rPr>
          <w:lang w:val="es-SV"/>
        </w:rPr>
        <w:t xml:space="preserve"> para desarrollo, sub-paquetes y por supuesto no puede faltar el soporte.</w:t>
      </w:r>
    </w:p>
    <w:p w:rsidR="002D6CEC" w:rsidRDefault="002D6CEC" w:rsidP="00174556">
      <w:pPr>
        <w:pStyle w:val="Textoindependiente"/>
        <w:rPr>
          <w:lang w:val="es-SV"/>
        </w:rPr>
      </w:pPr>
      <w:r>
        <w:rPr>
          <w:lang w:val="es-SV"/>
        </w:rPr>
        <w:t>Algunas de las distribuciones son:</w:t>
      </w:r>
    </w:p>
    <w:p w:rsidR="002D6CEC" w:rsidRDefault="002D6CEC" w:rsidP="00D562EE">
      <w:pPr>
        <w:pStyle w:val="Textoindependiente"/>
        <w:numPr>
          <w:ilvl w:val="0"/>
          <w:numId w:val="5"/>
        </w:numPr>
        <w:rPr>
          <w:lang w:val="es-SV"/>
        </w:rPr>
      </w:pPr>
      <w:proofErr w:type="spellStart"/>
      <w:r>
        <w:rPr>
          <w:lang w:val="es-SV"/>
        </w:rPr>
        <w:t>Cloudera</w:t>
      </w:r>
      <w:proofErr w:type="spellEnd"/>
    </w:p>
    <w:p w:rsidR="002D6CEC" w:rsidRDefault="002D6CEC" w:rsidP="00D562EE">
      <w:pPr>
        <w:pStyle w:val="Textoindependiente"/>
        <w:numPr>
          <w:ilvl w:val="0"/>
          <w:numId w:val="5"/>
        </w:numPr>
        <w:rPr>
          <w:lang w:val="es-SV"/>
        </w:rPr>
      </w:pPr>
      <w:proofErr w:type="spellStart"/>
      <w:r>
        <w:rPr>
          <w:lang w:val="es-SV"/>
        </w:rPr>
        <w:t>HortonWorks</w:t>
      </w:r>
      <w:proofErr w:type="spellEnd"/>
    </w:p>
    <w:p w:rsidR="002D6CEC" w:rsidRDefault="002D6CEC" w:rsidP="00D562EE">
      <w:pPr>
        <w:pStyle w:val="Textoindependiente"/>
        <w:numPr>
          <w:ilvl w:val="0"/>
          <w:numId w:val="5"/>
        </w:numPr>
        <w:rPr>
          <w:lang w:val="es-SV"/>
        </w:rPr>
      </w:pPr>
      <w:proofErr w:type="spellStart"/>
      <w:r>
        <w:rPr>
          <w:lang w:val="es-SV"/>
        </w:rPr>
        <w:t>MapR</w:t>
      </w:r>
      <w:proofErr w:type="spellEnd"/>
    </w:p>
    <w:p w:rsidR="002D6CEC" w:rsidRDefault="002D6CEC" w:rsidP="00D562EE">
      <w:pPr>
        <w:pStyle w:val="Textoindependiente"/>
        <w:numPr>
          <w:ilvl w:val="0"/>
          <w:numId w:val="5"/>
        </w:numPr>
        <w:rPr>
          <w:lang w:val="es-SV"/>
        </w:rPr>
      </w:pPr>
      <w:r>
        <w:rPr>
          <w:lang w:val="es-SV"/>
        </w:rPr>
        <w:t xml:space="preserve">Amazon </w:t>
      </w:r>
      <w:proofErr w:type="spellStart"/>
      <w:r>
        <w:rPr>
          <w:lang w:val="es-SV"/>
        </w:rPr>
        <w:t>Elastic</w:t>
      </w:r>
      <w:proofErr w:type="spellEnd"/>
      <w:r>
        <w:rPr>
          <w:lang w:val="es-SV"/>
        </w:rPr>
        <w:t xml:space="preserve"> </w:t>
      </w:r>
      <w:proofErr w:type="spellStart"/>
      <w:r>
        <w:rPr>
          <w:lang w:val="es-SV"/>
        </w:rPr>
        <w:t>MapReduce</w:t>
      </w:r>
      <w:proofErr w:type="spellEnd"/>
    </w:p>
    <w:p w:rsidR="002D6CEC" w:rsidRDefault="00774ADB" w:rsidP="002D6CEC">
      <w:pPr>
        <w:pStyle w:val="Textoindependiente"/>
        <w:rPr>
          <w:lang w:val="es-SV"/>
        </w:rPr>
      </w:pPr>
      <w:r>
        <w:rPr>
          <w:lang w:val="es-SV"/>
        </w:rPr>
        <w:t xml:space="preserve">Independientemente de la distribución, el ecosistema de </w:t>
      </w:r>
      <w:proofErr w:type="spellStart"/>
      <w:r>
        <w:rPr>
          <w:lang w:val="es-SV"/>
        </w:rPr>
        <w:t>Hadoop</w:t>
      </w:r>
      <w:proofErr w:type="spellEnd"/>
      <w:r>
        <w:rPr>
          <w:lang w:val="es-SV"/>
        </w:rPr>
        <w:t xml:space="preserve"> tiene componentes claves que se describen en la siguiente figura.</w:t>
      </w:r>
    </w:p>
    <w:p w:rsidR="00774ADB" w:rsidRDefault="00774ADB" w:rsidP="002D6CEC">
      <w:pPr>
        <w:pStyle w:val="Textoindependiente"/>
        <w:rPr>
          <w:lang w:val="es-SV"/>
        </w:rPr>
      </w:pPr>
      <w:r>
        <w:rPr>
          <w:noProof/>
        </w:rPr>
        <w:lastRenderedPageBreak/>
        <w:drawing>
          <wp:inline distT="0" distB="0" distL="0" distR="0" wp14:anchorId="7D897C51" wp14:editId="094D51E8">
            <wp:extent cx="4883150" cy="36563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83150" cy="3656330"/>
                    </a:xfrm>
                    <a:prstGeom prst="rect">
                      <a:avLst/>
                    </a:prstGeom>
                  </pic:spPr>
                </pic:pic>
              </a:graphicData>
            </a:graphic>
          </wp:inline>
        </w:drawing>
      </w:r>
    </w:p>
    <w:p w:rsidR="00774ADB" w:rsidRDefault="00774ADB" w:rsidP="00774ADB">
      <w:pPr>
        <w:pStyle w:val="Textoindependiente"/>
        <w:jc w:val="center"/>
        <w:rPr>
          <w:lang w:val="es-SV"/>
        </w:rPr>
      </w:pPr>
      <w:r>
        <w:rPr>
          <w:lang w:val="es-SV"/>
        </w:rPr>
        <w:t>Figura 1-1</w:t>
      </w:r>
      <w:r w:rsidR="00EB1058">
        <w:rPr>
          <w:lang w:val="es-SV"/>
        </w:rPr>
        <w:t>1</w:t>
      </w:r>
      <w:r>
        <w:rPr>
          <w:lang w:val="es-SV"/>
        </w:rPr>
        <w:t xml:space="preserve"> Ecosistema </w:t>
      </w:r>
      <w:proofErr w:type="spellStart"/>
      <w:r>
        <w:rPr>
          <w:lang w:val="es-SV"/>
        </w:rPr>
        <w:t>Hadoop</w:t>
      </w:r>
      <w:proofErr w:type="spellEnd"/>
    </w:p>
    <w:p w:rsidR="00774ADB" w:rsidRDefault="00774ADB" w:rsidP="00774ADB">
      <w:pPr>
        <w:pStyle w:val="Textoindependiente"/>
        <w:rPr>
          <w:lang w:val="es-SV"/>
        </w:rPr>
      </w:pPr>
    </w:p>
    <w:p w:rsidR="00AF3DD1" w:rsidRDefault="00AF3DD1" w:rsidP="00AF3DD1">
      <w:pPr>
        <w:pStyle w:val="Textoindependiente"/>
        <w:rPr>
          <w:lang w:val="es-SV"/>
        </w:rPr>
      </w:pPr>
    </w:p>
    <w:p w:rsidR="00AF3DD1" w:rsidRDefault="00AF3DD1" w:rsidP="00AF3DD1">
      <w:pPr>
        <w:pStyle w:val="Textoindependiente"/>
        <w:rPr>
          <w:lang w:val="es-SV"/>
        </w:rPr>
      </w:pPr>
      <w:r w:rsidRPr="00AF3DD1">
        <w:rPr>
          <w:noProof/>
        </w:rPr>
        <w:drawing>
          <wp:inline distT="0" distB="0" distL="0" distR="0" wp14:anchorId="47554A11" wp14:editId="1B43B277">
            <wp:extent cx="4883150" cy="2797810"/>
            <wp:effectExtent l="0" t="0" r="0" b="254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pic:cNvPicPr>
                      <a:picLocks noChangeAspect="1"/>
                    </pic:cNvPicPr>
                  </pic:nvPicPr>
                  <pic:blipFill>
                    <a:blip r:embed="rId29"/>
                    <a:stretch>
                      <a:fillRect/>
                    </a:stretch>
                  </pic:blipFill>
                  <pic:spPr>
                    <a:xfrm>
                      <a:off x="0" y="0"/>
                      <a:ext cx="4883150" cy="2797810"/>
                    </a:xfrm>
                    <a:prstGeom prst="rect">
                      <a:avLst/>
                    </a:prstGeom>
                  </pic:spPr>
                </pic:pic>
              </a:graphicData>
            </a:graphic>
          </wp:inline>
        </w:drawing>
      </w:r>
    </w:p>
    <w:p w:rsidR="00EB66BC" w:rsidRDefault="00AF3DD1" w:rsidP="0091699B">
      <w:pPr>
        <w:pStyle w:val="Textoindependiente"/>
        <w:jc w:val="center"/>
        <w:rPr>
          <w:lang w:val="es-SV"/>
        </w:rPr>
      </w:pPr>
      <w:r>
        <w:rPr>
          <w:lang w:val="es-SV"/>
        </w:rPr>
        <w:t>Figura 1-1</w:t>
      </w:r>
      <w:r w:rsidR="00EB1058">
        <w:rPr>
          <w:lang w:val="es-SV"/>
        </w:rPr>
        <w:t>2</w:t>
      </w:r>
      <w:r>
        <w:rPr>
          <w:lang w:val="es-SV"/>
        </w:rPr>
        <w:t xml:space="preserve"> uso de las principales herramientas</w:t>
      </w:r>
      <w:r w:rsidR="00EB66BC">
        <w:rPr>
          <w:lang w:val="es-SV"/>
        </w:rPr>
        <w:t xml:space="preserve"> de Ingestión</w:t>
      </w:r>
      <w:r w:rsidR="00EB66BC">
        <w:rPr>
          <w:lang w:val="es-SV"/>
        </w:rPr>
        <w:br w:type="page"/>
      </w:r>
    </w:p>
    <w:p w:rsidR="00EB66BC" w:rsidRPr="007A60CD" w:rsidRDefault="00EB66BC" w:rsidP="00EB66BC">
      <w:pPr>
        <w:pStyle w:val="TOCBase"/>
        <w:rPr>
          <w:kern w:val="28"/>
          <w:lang w:val="es-SV"/>
        </w:rPr>
        <w:sectPr w:rsidR="00EB66BC" w:rsidRPr="007A60CD" w:rsidSect="007A3843">
          <w:type w:val="continuous"/>
          <w:pgSz w:w="12240" w:h="15840" w:code="1"/>
          <w:pgMar w:top="1800" w:right="2040" w:bottom="1440" w:left="2280" w:header="960" w:footer="960" w:gutter="0"/>
          <w:cols w:space="720"/>
        </w:sectPr>
      </w:pPr>
    </w:p>
    <w:p w:rsidR="00EB66BC" w:rsidRPr="001B5B3C" w:rsidRDefault="00EB66BC" w:rsidP="00EB66BC">
      <w:pPr>
        <w:pStyle w:val="PartTitle"/>
        <w:framePr w:wrap="notBeside"/>
        <w:rPr>
          <w:lang w:val="es-SV"/>
        </w:rPr>
      </w:pPr>
      <w:r w:rsidRPr="001B5B3C">
        <w:rPr>
          <w:lang w:val="es-SV"/>
        </w:rPr>
        <w:lastRenderedPageBreak/>
        <w:t>Capítulo</w:t>
      </w:r>
    </w:p>
    <w:p w:rsidR="00EB66BC" w:rsidRPr="001B5B3C" w:rsidRDefault="00070F3E" w:rsidP="00EB66BC">
      <w:pPr>
        <w:pStyle w:val="PartLabel"/>
        <w:framePr w:wrap="notBeside"/>
        <w:rPr>
          <w:lang w:val="es-SV"/>
        </w:rPr>
      </w:pPr>
      <w:r>
        <w:rPr>
          <w:lang w:val="es-SV"/>
        </w:rPr>
        <w:t>2</w:t>
      </w:r>
    </w:p>
    <w:p w:rsidR="00EB66BC" w:rsidRPr="001B5B3C" w:rsidRDefault="00EB66BC" w:rsidP="00EB66BC">
      <w:pPr>
        <w:rPr>
          <w:lang w:val="es-SV"/>
        </w:rPr>
        <w:sectPr w:rsidR="00EB66BC" w:rsidRPr="001B5B3C" w:rsidSect="009F2E7D">
          <w:headerReference w:type="default" r:id="rId30"/>
          <w:footerReference w:type="default" r:id="rId31"/>
          <w:headerReference w:type="first" r:id="rId32"/>
          <w:footerReference w:type="first" r:id="rId33"/>
          <w:pgSz w:w="12240" w:h="15840" w:code="1"/>
          <w:pgMar w:top="1800" w:right="1200" w:bottom="1440" w:left="1200" w:header="960" w:footer="960" w:gutter="0"/>
          <w:cols w:space="360"/>
        </w:sectPr>
      </w:pPr>
    </w:p>
    <w:p w:rsidR="00EB66BC" w:rsidRPr="00844950" w:rsidRDefault="006B25EF" w:rsidP="002A4E66">
      <w:pPr>
        <w:pStyle w:val="Ttulo1"/>
        <w:rPr>
          <w:lang w:val="es-SV"/>
        </w:rPr>
      </w:pPr>
      <w:bookmarkStart w:id="6" w:name="_Toc527435487"/>
      <w:r>
        <w:rPr>
          <w:lang w:val="es-SV"/>
        </w:rPr>
        <w:t>Data Lake</w:t>
      </w:r>
      <w:bookmarkEnd w:id="6"/>
    </w:p>
    <w:p w:rsidR="00EB66BC" w:rsidRPr="00844950" w:rsidRDefault="006B25EF" w:rsidP="00EB66BC">
      <w:pPr>
        <w:pStyle w:val="ChapterSubtitle"/>
        <w:rPr>
          <w:lang w:val="es-SV"/>
        </w:rPr>
      </w:pPr>
      <w:r>
        <w:rPr>
          <w:spacing w:val="-5"/>
          <w:lang w:val="es-SV"/>
        </w:rPr>
        <w:t>Se destinan millones de dólares, pero se construye mal, gastamos años y sigue sin funcionar, ¿Alguien entiende que es un Data Lake?</w:t>
      </w:r>
    </w:p>
    <w:p w:rsidR="00EE7F71" w:rsidRDefault="00A86762" w:rsidP="00067FD4">
      <w:pPr>
        <w:pStyle w:val="Textoindependiente"/>
        <w:ind w:firstLine="720"/>
        <w:rPr>
          <w:lang w:val="es-SV"/>
        </w:rPr>
      </w:pPr>
      <w:r>
        <w:rPr>
          <w:lang w:val="es-SV"/>
        </w:rPr>
        <w:t xml:space="preserve">Si se construye adecuadamente, </w:t>
      </w:r>
      <w:r w:rsidR="004A7EA1">
        <w:rPr>
          <w:lang w:val="es-SV"/>
        </w:rPr>
        <w:t>existirá</w:t>
      </w:r>
      <w:r>
        <w:rPr>
          <w:lang w:val="es-SV"/>
        </w:rPr>
        <w:t xml:space="preserve"> valor para el negocio en esta fascinante tecnología relacionada a los Data </w:t>
      </w:r>
      <w:proofErr w:type="spellStart"/>
      <w:r>
        <w:rPr>
          <w:lang w:val="es-SV"/>
        </w:rPr>
        <w:t>Lakes</w:t>
      </w:r>
      <w:proofErr w:type="spellEnd"/>
      <w:r>
        <w:rPr>
          <w:lang w:val="es-SV"/>
        </w:rPr>
        <w:t xml:space="preserve">, y lo más importante es que si logramos generar ese valor, el Data Lake será un activo dentro del balance general de nuestra organización y no un simple </w:t>
      </w:r>
      <w:r w:rsidR="006A37A3">
        <w:rPr>
          <w:lang w:val="es-SV"/>
        </w:rPr>
        <w:t>gasto</w:t>
      </w:r>
      <w:r w:rsidR="00EE7F71">
        <w:rPr>
          <w:lang w:val="es-SV"/>
        </w:rPr>
        <w:t>.</w:t>
      </w:r>
    </w:p>
    <w:p w:rsidR="00EE7F71" w:rsidRDefault="005154B1" w:rsidP="00EE7F71">
      <w:pPr>
        <w:pStyle w:val="Textoindependiente"/>
        <w:rPr>
          <w:lang w:val="es-SV"/>
        </w:rPr>
      </w:pPr>
      <w:r>
        <w:rPr>
          <w:lang w:val="es-SV"/>
        </w:rPr>
        <w:t xml:space="preserve">A medida que la explosión del Big Data va cubriendo más industrias y el dominio sobre este tipo de tecnologías se vuelve más natural, las organizaciones van almacenando una cantidad interminable de datos en estructuras llamadas Data Lake, </w:t>
      </w:r>
      <w:r w:rsidR="006A37A3">
        <w:rPr>
          <w:lang w:val="es-SV"/>
        </w:rPr>
        <w:t xml:space="preserve">lo cual nos deja entrever </w:t>
      </w:r>
      <w:r>
        <w:rPr>
          <w:lang w:val="es-SV"/>
        </w:rPr>
        <w:t xml:space="preserve">que el problema </w:t>
      </w:r>
      <w:r w:rsidR="006A37A3">
        <w:rPr>
          <w:lang w:val="es-SV"/>
        </w:rPr>
        <w:t xml:space="preserve">actual </w:t>
      </w:r>
      <w:r>
        <w:rPr>
          <w:lang w:val="es-SV"/>
        </w:rPr>
        <w:t xml:space="preserve">no es recolectar </w:t>
      </w:r>
      <w:r w:rsidR="006A37A3">
        <w:rPr>
          <w:lang w:val="es-SV"/>
        </w:rPr>
        <w:t xml:space="preserve">datos </w:t>
      </w:r>
      <w:r w:rsidR="004A7EA1">
        <w:rPr>
          <w:lang w:val="es-SV"/>
        </w:rPr>
        <w:t>sino</w:t>
      </w:r>
      <w:r w:rsidR="006A37A3">
        <w:rPr>
          <w:lang w:val="es-SV"/>
        </w:rPr>
        <w:t xml:space="preserve"> que</w:t>
      </w:r>
      <w:r>
        <w:rPr>
          <w:lang w:val="es-SV"/>
        </w:rPr>
        <w:t xml:space="preserve"> el verdadero desafío </w:t>
      </w:r>
      <w:r w:rsidR="006A37A3">
        <w:rPr>
          <w:lang w:val="es-SV"/>
        </w:rPr>
        <w:t>sigue siendo</w:t>
      </w:r>
      <w:r>
        <w:rPr>
          <w:lang w:val="es-SV"/>
        </w:rPr>
        <w:t xml:space="preserve"> obtener algo útil de ese mar de registros. </w:t>
      </w:r>
    </w:p>
    <w:p w:rsidR="005154B1" w:rsidRDefault="005154B1" w:rsidP="00EE7F71">
      <w:pPr>
        <w:pStyle w:val="Textoindependiente"/>
        <w:rPr>
          <w:lang w:val="es-SV"/>
        </w:rPr>
      </w:pPr>
      <w:r>
        <w:rPr>
          <w:lang w:val="es-SV"/>
        </w:rPr>
        <w:t xml:space="preserve">Antes de entrar a conceptos técnicos y debatir si es bueno o malo, </w:t>
      </w:r>
      <w:r w:rsidR="006A37A3">
        <w:rPr>
          <w:lang w:val="es-SV"/>
        </w:rPr>
        <w:t>veamos lo que tenemos actualmente:</w:t>
      </w:r>
    </w:p>
    <w:p w:rsidR="006A37A3" w:rsidRDefault="006A37A3" w:rsidP="00EE7F71">
      <w:pPr>
        <w:pStyle w:val="Textoindependiente"/>
        <w:rPr>
          <w:lang w:val="es-SV"/>
        </w:rPr>
      </w:pPr>
      <w:r>
        <w:rPr>
          <w:lang w:val="es-SV"/>
        </w:rPr>
        <w:t xml:space="preserve">Un Data </w:t>
      </w:r>
      <w:proofErr w:type="spellStart"/>
      <w:r>
        <w:rPr>
          <w:lang w:val="es-SV"/>
        </w:rPr>
        <w:t>Warehouse</w:t>
      </w:r>
      <w:proofErr w:type="spellEnd"/>
      <w:r>
        <w:rPr>
          <w:lang w:val="es-SV"/>
        </w:rPr>
        <w:t xml:space="preserve">, </w:t>
      </w:r>
      <w:r w:rsidR="0002169A">
        <w:rPr>
          <w:lang w:val="es-SV"/>
        </w:rPr>
        <w:t xml:space="preserve">las </w:t>
      </w:r>
      <w:r>
        <w:rPr>
          <w:lang w:val="es-SV"/>
        </w:rPr>
        <w:t xml:space="preserve">herramientas para Inteligencia de Negocios y hasta los </w:t>
      </w:r>
      <w:proofErr w:type="spellStart"/>
      <w:r>
        <w:rPr>
          <w:lang w:val="es-SV"/>
        </w:rPr>
        <w:t>reporteadores</w:t>
      </w:r>
      <w:proofErr w:type="spellEnd"/>
      <w:r>
        <w:rPr>
          <w:lang w:val="es-SV"/>
        </w:rPr>
        <w:t xml:space="preserve"> más simples del mercado fueron diseñados para contestar preguntas del pasado; cuestionamientos como </w:t>
      </w:r>
      <w:r w:rsidRPr="006A37A3">
        <w:rPr>
          <w:i/>
          <w:lang w:val="es-SV"/>
        </w:rPr>
        <w:t>¿Cuáles fueron las ventas del mes pasado?</w:t>
      </w:r>
      <w:r>
        <w:rPr>
          <w:lang w:val="es-SV"/>
        </w:rPr>
        <w:t xml:space="preserve">, eran contestadas por medio de alguna herramienta que hacia una lectura a nuestros </w:t>
      </w:r>
      <w:proofErr w:type="spellStart"/>
      <w:r>
        <w:rPr>
          <w:lang w:val="es-SV"/>
        </w:rPr>
        <w:t>datamarts</w:t>
      </w:r>
      <w:proofErr w:type="spellEnd"/>
      <w:r>
        <w:rPr>
          <w:lang w:val="es-SV"/>
        </w:rPr>
        <w:t xml:space="preserve"> o su equivalente, y éramos capaces de brindar respuestas que no solo proporcionaban un numero en frio, sino que podíamos acompañarlas con dimensiones de geografía, canales de venta, distinción de productos, etc.</w:t>
      </w:r>
    </w:p>
    <w:p w:rsidR="006A37A3" w:rsidRDefault="006A37A3" w:rsidP="00EE7F71">
      <w:pPr>
        <w:pStyle w:val="Textoindependiente"/>
        <w:rPr>
          <w:lang w:val="es-SV"/>
        </w:rPr>
      </w:pPr>
      <w:r>
        <w:rPr>
          <w:lang w:val="es-SV"/>
        </w:rPr>
        <w:t xml:space="preserve">Adicional al hecho de que todo estaba diseñado para contestar cosas del pasado, </w:t>
      </w:r>
      <w:r w:rsidR="001A06DE">
        <w:rPr>
          <w:lang w:val="es-SV"/>
        </w:rPr>
        <w:t>estaba pensado exclusivamente para los usuarios de negocio con el fin de ayudarles a tomar mejores decisiones.</w:t>
      </w:r>
    </w:p>
    <w:p w:rsidR="00B4079A" w:rsidRDefault="00B4079A" w:rsidP="00EE7F71">
      <w:pPr>
        <w:pStyle w:val="Textoindependiente"/>
        <w:rPr>
          <w:lang w:val="es-SV"/>
        </w:rPr>
      </w:pPr>
      <w:r>
        <w:rPr>
          <w:lang w:val="es-SV"/>
        </w:rPr>
        <w:t xml:space="preserve">Con la llegada del Big Data, Machine Learning, Data </w:t>
      </w:r>
      <w:proofErr w:type="spellStart"/>
      <w:r>
        <w:rPr>
          <w:lang w:val="es-SV"/>
        </w:rPr>
        <w:t>Lakes</w:t>
      </w:r>
      <w:proofErr w:type="spellEnd"/>
      <w:r>
        <w:rPr>
          <w:lang w:val="es-SV"/>
        </w:rPr>
        <w:t xml:space="preserve"> y todo el ecosistema actual de </w:t>
      </w:r>
      <w:proofErr w:type="spellStart"/>
      <w:r>
        <w:rPr>
          <w:lang w:val="es-SV"/>
        </w:rPr>
        <w:t>analytics</w:t>
      </w:r>
      <w:proofErr w:type="spellEnd"/>
      <w:r>
        <w:rPr>
          <w:lang w:val="es-SV"/>
        </w:rPr>
        <w:t xml:space="preserve">, los sistemas ya no están diseñados </w:t>
      </w:r>
      <w:r w:rsidR="009C42B7">
        <w:rPr>
          <w:lang w:val="es-SV"/>
        </w:rPr>
        <w:t>solamente para</w:t>
      </w:r>
      <w:r>
        <w:rPr>
          <w:lang w:val="es-SV"/>
        </w:rPr>
        <w:t xml:space="preserve"> contestar preguntas de negocio relacionados a eventos pasados</w:t>
      </w:r>
      <w:r w:rsidR="009C42B7">
        <w:rPr>
          <w:lang w:val="es-SV"/>
        </w:rPr>
        <w:t xml:space="preserve"> a los gerentes de una empresa</w:t>
      </w:r>
      <w:r>
        <w:rPr>
          <w:lang w:val="es-SV"/>
        </w:rPr>
        <w:t>, hoy en día los sistemas están diseñados para que personas como tú y yo tomemos mejores decisiones y mejoremos nuestro diario vivir.</w:t>
      </w:r>
    </w:p>
    <w:p w:rsidR="00721DFC" w:rsidRDefault="00F308EE" w:rsidP="00EE7F71">
      <w:pPr>
        <w:pStyle w:val="Textoindependiente"/>
        <w:rPr>
          <w:lang w:val="es-SV"/>
        </w:rPr>
      </w:pPr>
      <w:r>
        <w:rPr>
          <w:lang w:val="es-SV"/>
        </w:rPr>
        <w:t>Para muchos de nosotros ahora es natural abrir una aplicación en nuestro dispositivo móvil y buscar cómo llegar a una dirección, ver el clima, hacer un plan de vacaciones, comprar un producto, revisar redes sociales, en fin una lista interminable</w:t>
      </w:r>
      <w:r w:rsidR="007B7FAF">
        <w:rPr>
          <w:lang w:val="es-SV"/>
        </w:rPr>
        <w:t xml:space="preserve">. </w:t>
      </w:r>
    </w:p>
    <w:p w:rsidR="00F308EE" w:rsidRPr="007B7FAF" w:rsidRDefault="007B7FAF" w:rsidP="00EE7F71">
      <w:pPr>
        <w:pStyle w:val="Textoindependiente"/>
        <w:rPr>
          <w:lang w:val="es-SV"/>
        </w:rPr>
      </w:pPr>
      <w:r>
        <w:rPr>
          <w:lang w:val="es-SV"/>
        </w:rPr>
        <w:t xml:space="preserve">Lo que algunas veces no dimensionamos es que todas estas aplicaciones utilizan tecnologías que son capaces de entender nuestro lenguaje natural, </w:t>
      </w:r>
      <w:r w:rsidR="00721DFC">
        <w:rPr>
          <w:lang w:val="es-SV"/>
        </w:rPr>
        <w:t xml:space="preserve">mostrarnos un mapa, </w:t>
      </w:r>
      <w:r>
        <w:rPr>
          <w:lang w:val="es-SV"/>
        </w:rPr>
        <w:t>capturar imágenes</w:t>
      </w:r>
      <w:r w:rsidR="00721DFC">
        <w:rPr>
          <w:lang w:val="es-SV"/>
        </w:rPr>
        <w:t xml:space="preserve"> o</w:t>
      </w:r>
      <w:r>
        <w:rPr>
          <w:lang w:val="es-SV"/>
        </w:rPr>
        <w:t xml:space="preserve"> entender si tenemos una sonrisa en nuestro rostro </w:t>
      </w:r>
      <w:r w:rsidR="00721DFC">
        <w:rPr>
          <w:lang w:val="es-SV"/>
        </w:rPr>
        <w:t xml:space="preserve">se basan en Big Data y Machine Learning, en donde cada registro es </w:t>
      </w:r>
      <w:r>
        <w:rPr>
          <w:lang w:val="es-SV"/>
        </w:rPr>
        <w:t>procesando a altas velocidades</w:t>
      </w:r>
      <w:r w:rsidR="00721DFC">
        <w:rPr>
          <w:lang w:val="es-SV"/>
        </w:rPr>
        <w:t xml:space="preserve"> </w:t>
      </w:r>
      <w:r w:rsidR="00721DFC">
        <w:rPr>
          <w:lang w:val="es-SV"/>
        </w:rPr>
        <w:lastRenderedPageBreak/>
        <w:t>con el objetivo de generar valor para el usuario y en forma general para la organización y algunos casos porque no decirlo generar valor para la sociedad.</w:t>
      </w:r>
    </w:p>
    <w:p w:rsidR="007B7FAF" w:rsidRDefault="000E0394" w:rsidP="00EE7F71">
      <w:pPr>
        <w:pStyle w:val="Textoindependiente"/>
        <w:rPr>
          <w:lang w:val="es-SV"/>
        </w:rPr>
      </w:pPr>
      <w:r>
        <w:rPr>
          <w:lang w:val="es-SV"/>
        </w:rPr>
        <w:t xml:space="preserve">Ahora bien, </w:t>
      </w:r>
      <w:r w:rsidR="007C59D4">
        <w:rPr>
          <w:lang w:val="es-SV"/>
        </w:rPr>
        <w:t>esta labor democratización cuyo objetivo es sacar a la luz</w:t>
      </w:r>
      <w:r>
        <w:rPr>
          <w:lang w:val="es-SV"/>
        </w:rPr>
        <w:t xml:space="preserve"> el valor oculto en los datos y empoderar a las personas comunes para que tomen mejores decisiones en las actividades de su día a día</w:t>
      </w:r>
      <w:r w:rsidR="006F513B">
        <w:rPr>
          <w:lang w:val="es-SV"/>
        </w:rPr>
        <w:t>, las organizaciones deben almacenar esas grandes cantidades de registros y luego procesarlas de manera correcta y eficiente</w:t>
      </w:r>
      <w:r w:rsidR="007C59D4">
        <w:rPr>
          <w:lang w:val="es-SV"/>
        </w:rPr>
        <w:t>, es decir no se podría hacer sin Big Data</w:t>
      </w:r>
      <w:r w:rsidR="006F513B">
        <w:rPr>
          <w:lang w:val="es-SV"/>
        </w:rPr>
        <w:t>.</w:t>
      </w:r>
    </w:p>
    <w:p w:rsidR="001A06DE" w:rsidRDefault="00B4079A" w:rsidP="00EE7F71">
      <w:pPr>
        <w:pStyle w:val="Textoindependiente"/>
        <w:rPr>
          <w:lang w:val="es-SV"/>
        </w:rPr>
      </w:pPr>
      <w:r>
        <w:rPr>
          <w:lang w:val="es-SV"/>
        </w:rPr>
        <w:t xml:space="preserve"> </w:t>
      </w:r>
      <w:r w:rsidR="007C59D4">
        <w:rPr>
          <w:lang w:val="es-SV"/>
        </w:rPr>
        <w:t xml:space="preserve">Con todo lo antes planteado, </w:t>
      </w:r>
      <w:r w:rsidR="006F513B">
        <w:rPr>
          <w:lang w:val="es-SV"/>
        </w:rPr>
        <w:t>podemos remarcar las siguientes diferencias entre los sistemas tradicionales para análisis de datos vs la nueva generación de sistemas y arquitecturas:</w:t>
      </w:r>
    </w:p>
    <w:p w:rsidR="006F513B" w:rsidRDefault="00D50D50" w:rsidP="00480BC6">
      <w:pPr>
        <w:pStyle w:val="Textoindependiente"/>
        <w:numPr>
          <w:ilvl w:val="0"/>
          <w:numId w:val="23"/>
        </w:numPr>
        <w:rPr>
          <w:lang w:val="es-SV"/>
        </w:rPr>
      </w:pPr>
      <w:r>
        <w:rPr>
          <w:lang w:val="es-SV"/>
        </w:rPr>
        <w:t>L</w:t>
      </w:r>
      <w:r w:rsidR="00480BC6">
        <w:rPr>
          <w:lang w:val="es-SV"/>
        </w:rPr>
        <w:t>a escalabilidad del almacenamiento y el poder de procesamiento s</w:t>
      </w:r>
      <w:r>
        <w:rPr>
          <w:lang w:val="es-SV"/>
        </w:rPr>
        <w:t xml:space="preserve">on </w:t>
      </w:r>
      <w:r w:rsidR="00480BC6">
        <w:rPr>
          <w:lang w:val="es-SV"/>
        </w:rPr>
        <w:t>diferente</w:t>
      </w:r>
      <w:r>
        <w:rPr>
          <w:lang w:val="es-SV"/>
        </w:rPr>
        <w:t>s</w:t>
      </w:r>
      <w:r w:rsidR="00480BC6">
        <w:rPr>
          <w:lang w:val="es-SV"/>
        </w:rPr>
        <w:t>.</w:t>
      </w:r>
    </w:p>
    <w:p w:rsidR="00D50D50" w:rsidRDefault="00D50D50" w:rsidP="00480BC6">
      <w:pPr>
        <w:pStyle w:val="Textoindependiente"/>
        <w:numPr>
          <w:ilvl w:val="0"/>
          <w:numId w:val="23"/>
        </w:numPr>
        <w:rPr>
          <w:lang w:val="es-SV"/>
        </w:rPr>
      </w:pPr>
      <w:r>
        <w:rPr>
          <w:lang w:val="es-SV"/>
        </w:rPr>
        <w:t>En el enfoque tradicional, la data proviene de sistemas relacionales y estructurados, en la nueva era del Big Data la data puede provenir de todo tipo de fuentes incluyendo las no estructuradas.</w:t>
      </w:r>
    </w:p>
    <w:p w:rsidR="00D50D50" w:rsidRDefault="00D50D50" w:rsidP="00480BC6">
      <w:pPr>
        <w:pStyle w:val="Textoindependiente"/>
        <w:numPr>
          <w:ilvl w:val="0"/>
          <w:numId w:val="23"/>
        </w:numPr>
        <w:rPr>
          <w:lang w:val="es-SV"/>
        </w:rPr>
      </w:pPr>
      <w:r>
        <w:rPr>
          <w:lang w:val="es-SV"/>
        </w:rPr>
        <w:t>La velocidad de procesamiento de los sistemas tradicionales es menor.</w:t>
      </w:r>
    </w:p>
    <w:p w:rsidR="00D50D50" w:rsidRDefault="00D50D50" w:rsidP="00480BC6">
      <w:pPr>
        <w:pStyle w:val="Textoindependiente"/>
        <w:numPr>
          <w:ilvl w:val="0"/>
          <w:numId w:val="23"/>
        </w:numPr>
        <w:rPr>
          <w:lang w:val="es-SV"/>
        </w:rPr>
      </w:pPr>
      <w:r>
        <w:rPr>
          <w:lang w:val="es-SV"/>
        </w:rPr>
        <w:t>La complejidad de los algoritmos que se pueden aplicar sobre la data.</w:t>
      </w:r>
    </w:p>
    <w:p w:rsidR="00D50D50" w:rsidRDefault="00D50D50" w:rsidP="00480BC6">
      <w:pPr>
        <w:pStyle w:val="Textoindependiente"/>
        <w:numPr>
          <w:ilvl w:val="0"/>
          <w:numId w:val="23"/>
        </w:numPr>
        <w:rPr>
          <w:lang w:val="es-SV"/>
        </w:rPr>
      </w:pPr>
      <w:r>
        <w:rPr>
          <w:lang w:val="es-SV"/>
        </w:rPr>
        <w:t xml:space="preserve">El enfoque tradicional ofrece </w:t>
      </w:r>
      <w:proofErr w:type="spellStart"/>
      <w:r>
        <w:rPr>
          <w:lang w:val="es-SV"/>
        </w:rPr>
        <w:t>reporteria</w:t>
      </w:r>
      <w:proofErr w:type="spellEnd"/>
      <w:r>
        <w:rPr>
          <w:lang w:val="es-SV"/>
        </w:rPr>
        <w:t xml:space="preserve"> y cubos con drill-</w:t>
      </w:r>
      <w:proofErr w:type="spellStart"/>
      <w:r>
        <w:rPr>
          <w:lang w:val="es-SV"/>
        </w:rPr>
        <w:t>downs</w:t>
      </w:r>
      <w:proofErr w:type="spellEnd"/>
      <w:r>
        <w:rPr>
          <w:lang w:val="es-SV"/>
        </w:rPr>
        <w:t xml:space="preserve">, el nuevo enfoque es mucho más visual incluyendo mapas de calor, graficas de N dimensiones, etc. El </w:t>
      </w:r>
      <w:proofErr w:type="spellStart"/>
      <w:r>
        <w:rPr>
          <w:lang w:val="es-SV"/>
        </w:rPr>
        <w:t>Story</w:t>
      </w:r>
      <w:proofErr w:type="spellEnd"/>
      <w:r>
        <w:rPr>
          <w:lang w:val="es-SV"/>
        </w:rPr>
        <w:t xml:space="preserve"> </w:t>
      </w:r>
      <w:proofErr w:type="spellStart"/>
      <w:r>
        <w:rPr>
          <w:lang w:val="es-SV"/>
        </w:rPr>
        <w:t>teller</w:t>
      </w:r>
      <w:proofErr w:type="spellEnd"/>
      <w:r>
        <w:rPr>
          <w:lang w:val="es-SV"/>
        </w:rPr>
        <w:t xml:space="preserve"> es una realidad</w:t>
      </w:r>
      <w:r w:rsidR="00B877AB">
        <w:rPr>
          <w:lang w:val="es-SV"/>
        </w:rPr>
        <w:t xml:space="preserve"> y una necesidad</w:t>
      </w:r>
      <w:r>
        <w:rPr>
          <w:lang w:val="es-SV"/>
        </w:rPr>
        <w:t>.</w:t>
      </w:r>
    </w:p>
    <w:p w:rsidR="000A796A" w:rsidRDefault="000A796A" w:rsidP="000A796A">
      <w:pPr>
        <w:pStyle w:val="Textoindependiente"/>
        <w:ind w:left="720"/>
        <w:rPr>
          <w:lang w:val="es-SV"/>
        </w:rPr>
      </w:pPr>
      <w:r>
        <w:rPr>
          <w:lang w:val="es-SV"/>
        </w:rPr>
        <w:t xml:space="preserve">La siguiente figura tomada del libro Data Lake </w:t>
      </w:r>
      <w:proofErr w:type="spellStart"/>
      <w:r>
        <w:rPr>
          <w:lang w:val="es-SV"/>
        </w:rPr>
        <w:t>Development</w:t>
      </w:r>
      <w:proofErr w:type="spellEnd"/>
      <w:r>
        <w:rPr>
          <w:lang w:val="es-SV"/>
        </w:rPr>
        <w:t xml:space="preserve"> </w:t>
      </w:r>
      <w:proofErr w:type="spellStart"/>
      <w:r>
        <w:rPr>
          <w:lang w:val="es-SV"/>
        </w:rPr>
        <w:t>with</w:t>
      </w:r>
      <w:proofErr w:type="spellEnd"/>
      <w:r>
        <w:rPr>
          <w:lang w:val="es-SV"/>
        </w:rPr>
        <w:t xml:space="preserve"> Big Data nos muestra de forma más grafica las diferencias entre </w:t>
      </w:r>
      <w:r w:rsidR="008774C0">
        <w:rPr>
          <w:lang w:val="es-SV"/>
        </w:rPr>
        <w:t>ambos</w:t>
      </w:r>
      <w:r>
        <w:rPr>
          <w:lang w:val="es-SV"/>
        </w:rPr>
        <w:t xml:space="preserve"> enfoque</w:t>
      </w:r>
      <w:r w:rsidR="008774C0">
        <w:rPr>
          <w:lang w:val="es-SV"/>
        </w:rPr>
        <w:t>s</w:t>
      </w:r>
      <w:r>
        <w:rPr>
          <w:lang w:val="es-SV"/>
        </w:rPr>
        <w:t>.</w:t>
      </w:r>
    </w:p>
    <w:p w:rsidR="000A796A" w:rsidRDefault="000A796A" w:rsidP="000A796A">
      <w:pPr>
        <w:pStyle w:val="Textoindependiente"/>
        <w:jc w:val="center"/>
        <w:rPr>
          <w:lang w:val="es-SV"/>
        </w:rPr>
      </w:pPr>
      <w:r>
        <w:rPr>
          <w:noProof/>
        </w:rPr>
        <w:lastRenderedPageBreak/>
        <w:drawing>
          <wp:inline distT="0" distB="0" distL="0" distR="0" wp14:anchorId="463C60E0" wp14:editId="543B7CBE">
            <wp:extent cx="5378281" cy="3877327"/>
            <wp:effectExtent l="0" t="0" r="0" b="889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85913" cy="3882829"/>
                    </a:xfrm>
                    <a:prstGeom prst="rect">
                      <a:avLst/>
                    </a:prstGeom>
                  </pic:spPr>
                </pic:pic>
              </a:graphicData>
            </a:graphic>
          </wp:inline>
        </w:drawing>
      </w:r>
    </w:p>
    <w:p w:rsidR="000A796A" w:rsidRDefault="000A796A" w:rsidP="000A796A">
      <w:pPr>
        <w:pStyle w:val="Textoindependiente"/>
        <w:jc w:val="center"/>
        <w:rPr>
          <w:lang w:val="es-SV"/>
        </w:rPr>
      </w:pPr>
      <w:r>
        <w:rPr>
          <w:lang w:val="es-SV"/>
        </w:rPr>
        <w:t>Figura 2-1 Diferencias entre el enfoque tradicional y el enfoque de Big Data</w:t>
      </w:r>
    </w:p>
    <w:p w:rsidR="00B877AB" w:rsidRDefault="00235AA5" w:rsidP="00B877AB">
      <w:pPr>
        <w:pStyle w:val="Textoindependiente"/>
        <w:rPr>
          <w:lang w:val="es-SV"/>
        </w:rPr>
      </w:pPr>
      <w:r>
        <w:rPr>
          <w:lang w:val="es-SV"/>
        </w:rPr>
        <w:t>Pasemos ahora a dar la definición de Data Lake:</w:t>
      </w:r>
    </w:p>
    <w:p w:rsidR="00235AA5" w:rsidRDefault="00235AA5" w:rsidP="00B877AB">
      <w:pPr>
        <w:pStyle w:val="Textoindependiente"/>
        <w:rPr>
          <w:i/>
          <w:lang w:val="es-SV"/>
        </w:rPr>
      </w:pPr>
      <w:r w:rsidRPr="000A796A">
        <w:rPr>
          <w:i/>
          <w:lang w:val="es-SV"/>
        </w:rPr>
        <w:t xml:space="preserve">Un Data Lake, es un repositorio que almacena una gran cantidad de datos estructurados, </w:t>
      </w:r>
      <w:proofErr w:type="spellStart"/>
      <w:r w:rsidRPr="000A796A">
        <w:rPr>
          <w:i/>
          <w:lang w:val="es-SV"/>
        </w:rPr>
        <w:t>semi</w:t>
      </w:r>
      <w:proofErr w:type="spellEnd"/>
      <w:r w:rsidRPr="000A796A">
        <w:rPr>
          <w:i/>
          <w:lang w:val="es-SV"/>
        </w:rPr>
        <w:t>-estructurados y no estructurados en su formato natural, es decir todo está almacenado de forma plana y los datos se van procesando/preparando según sea necesario</w:t>
      </w:r>
      <w:r w:rsidR="000A796A" w:rsidRPr="000A796A">
        <w:rPr>
          <w:i/>
          <w:lang w:val="es-SV"/>
        </w:rPr>
        <w:t>.</w:t>
      </w:r>
      <w:r w:rsidR="00B9581E">
        <w:rPr>
          <w:i/>
          <w:lang w:val="es-SV"/>
        </w:rPr>
        <w:t xml:space="preserve"> Debe ser reconocido como un punto de integración de la data para propósitos de análisis, no como un puente o colaboración entre los sistemas operacionales.</w:t>
      </w:r>
      <w:r w:rsidR="00745641">
        <w:rPr>
          <w:rStyle w:val="Refdenotaalpie"/>
          <w:i/>
          <w:lang w:val="es-SV"/>
        </w:rPr>
        <w:footnoteReference w:id="1"/>
      </w:r>
      <w:r w:rsidR="00B9581E">
        <w:rPr>
          <w:i/>
          <w:lang w:val="es-SV"/>
        </w:rPr>
        <w:t xml:space="preserve"> </w:t>
      </w:r>
    </w:p>
    <w:p w:rsidR="002E683E" w:rsidRDefault="002E683E" w:rsidP="00B877AB">
      <w:pPr>
        <w:pStyle w:val="Textoindependiente"/>
        <w:rPr>
          <w:i/>
          <w:lang w:val="es-SV"/>
        </w:rPr>
      </w:pPr>
      <w:r>
        <w:rPr>
          <w:i/>
          <w:lang w:val="es-SV"/>
        </w:rPr>
        <w:t>Un Data Lake se espera que siempre esté disponible para proporcionar conclusiones, hallazgos y recomendaciones relevantes a partir de la data que almacena mediante el uso de diferentes análisis, herramientas y algoritmos de Machine Learning.</w:t>
      </w:r>
    </w:p>
    <w:p w:rsidR="00267E7A" w:rsidRDefault="00267E7A" w:rsidP="00267E7A">
      <w:pPr>
        <w:pStyle w:val="Textoindependiente"/>
        <w:jc w:val="center"/>
        <w:rPr>
          <w:lang w:val="es-SV"/>
        </w:rPr>
      </w:pPr>
      <w:r>
        <w:rPr>
          <w:noProof/>
        </w:rPr>
        <w:lastRenderedPageBreak/>
        <w:drawing>
          <wp:inline distT="0" distB="0" distL="0" distR="0" wp14:anchorId="7F22CD44" wp14:editId="5CA1216C">
            <wp:extent cx="3709035" cy="2526780"/>
            <wp:effectExtent l="0" t="0" r="5715"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19051" cy="2533603"/>
                    </a:xfrm>
                    <a:prstGeom prst="rect">
                      <a:avLst/>
                    </a:prstGeom>
                  </pic:spPr>
                </pic:pic>
              </a:graphicData>
            </a:graphic>
          </wp:inline>
        </w:drawing>
      </w:r>
    </w:p>
    <w:p w:rsidR="00267E7A" w:rsidRDefault="00267E7A" w:rsidP="00267E7A">
      <w:pPr>
        <w:pStyle w:val="Textoindependiente"/>
        <w:jc w:val="center"/>
        <w:rPr>
          <w:lang w:val="es-SV"/>
        </w:rPr>
      </w:pPr>
      <w:r>
        <w:rPr>
          <w:lang w:val="es-SV"/>
        </w:rPr>
        <w:t>Figura 2-2 Los datos se van preparando según la necesidad</w:t>
      </w:r>
    </w:p>
    <w:p w:rsidR="00267E7A" w:rsidRDefault="00267E7A" w:rsidP="00267E7A">
      <w:pPr>
        <w:pStyle w:val="Textoindependiente"/>
        <w:jc w:val="center"/>
        <w:rPr>
          <w:i/>
          <w:lang w:val="es-SV"/>
        </w:rPr>
      </w:pPr>
      <w:r>
        <w:rPr>
          <w:noProof/>
        </w:rPr>
        <w:drawing>
          <wp:inline distT="0" distB="0" distL="0" distR="0" wp14:anchorId="5A6987D5" wp14:editId="0C408862">
            <wp:extent cx="3994170" cy="3000375"/>
            <wp:effectExtent l="0" t="0" r="635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9705" cy="3004533"/>
                    </a:xfrm>
                    <a:prstGeom prst="rect">
                      <a:avLst/>
                    </a:prstGeom>
                  </pic:spPr>
                </pic:pic>
              </a:graphicData>
            </a:graphic>
          </wp:inline>
        </w:drawing>
      </w:r>
    </w:p>
    <w:p w:rsidR="00B9581E" w:rsidRDefault="00B9581E" w:rsidP="00B9581E">
      <w:pPr>
        <w:pStyle w:val="Textoindependiente"/>
        <w:jc w:val="center"/>
        <w:rPr>
          <w:lang w:val="es-SV"/>
        </w:rPr>
      </w:pPr>
      <w:r>
        <w:rPr>
          <w:lang w:val="es-SV"/>
        </w:rPr>
        <w:t>Figura 2-3 El Data Lake como un repositorio para todos los tipos de usuario</w:t>
      </w:r>
    </w:p>
    <w:p w:rsidR="00B9581E" w:rsidRPr="000A796A" w:rsidRDefault="00B9581E" w:rsidP="00267E7A">
      <w:pPr>
        <w:pStyle w:val="Textoindependiente"/>
        <w:jc w:val="center"/>
        <w:rPr>
          <w:i/>
          <w:lang w:val="es-SV"/>
        </w:rPr>
      </w:pPr>
    </w:p>
    <w:p w:rsidR="000A796A" w:rsidRDefault="006A37A3" w:rsidP="00EE7F71">
      <w:pPr>
        <w:pStyle w:val="Textoindependiente"/>
        <w:rPr>
          <w:lang w:val="es-SV"/>
        </w:rPr>
      </w:pPr>
      <w:r>
        <w:rPr>
          <w:lang w:val="es-SV"/>
        </w:rPr>
        <w:t xml:space="preserve">  </w:t>
      </w:r>
      <w:r w:rsidR="00C94AB6">
        <w:rPr>
          <w:lang w:val="es-SV"/>
        </w:rPr>
        <w:t>Como referencia la siguiente imagen nos da una idea más clara sobre los diferentes tipos de datos:</w:t>
      </w:r>
    </w:p>
    <w:p w:rsidR="00C94AB6" w:rsidRDefault="00C94AB6" w:rsidP="00C94AB6">
      <w:pPr>
        <w:pStyle w:val="Textoindependiente"/>
        <w:jc w:val="center"/>
        <w:rPr>
          <w:lang w:val="es-SV"/>
        </w:rPr>
      </w:pPr>
      <w:r>
        <w:rPr>
          <w:noProof/>
        </w:rPr>
        <w:lastRenderedPageBreak/>
        <w:drawing>
          <wp:inline distT="0" distB="0" distL="0" distR="0" wp14:anchorId="43AECFAB" wp14:editId="4A8F42A2">
            <wp:extent cx="4331335" cy="309305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7698" cy="3097600"/>
                    </a:xfrm>
                    <a:prstGeom prst="rect">
                      <a:avLst/>
                    </a:prstGeom>
                  </pic:spPr>
                </pic:pic>
              </a:graphicData>
            </a:graphic>
          </wp:inline>
        </w:drawing>
      </w:r>
    </w:p>
    <w:p w:rsidR="00C94AB6" w:rsidRDefault="001031A1" w:rsidP="00C94AB6">
      <w:pPr>
        <w:pStyle w:val="Textoindependiente"/>
        <w:jc w:val="center"/>
        <w:rPr>
          <w:lang w:val="es-SV"/>
        </w:rPr>
      </w:pPr>
      <w:r>
        <w:rPr>
          <w:lang w:val="es-SV"/>
        </w:rPr>
        <w:t>Figura 2-4</w:t>
      </w:r>
      <w:r w:rsidR="00C94AB6">
        <w:rPr>
          <w:lang w:val="es-SV"/>
        </w:rPr>
        <w:t>: Tipos de datos</w:t>
      </w:r>
    </w:p>
    <w:p w:rsidR="00C94AB6" w:rsidRDefault="00C94AB6" w:rsidP="00EE7F71">
      <w:pPr>
        <w:pStyle w:val="Textoindependiente"/>
        <w:rPr>
          <w:lang w:val="es-SV"/>
        </w:rPr>
      </w:pPr>
    </w:p>
    <w:p w:rsidR="001031A1" w:rsidRDefault="001031A1" w:rsidP="001031A1">
      <w:pPr>
        <w:pStyle w:val="Ttulo2"/>
        <w:rPr>
          <w:lang w:val="es-SV"/>
        </w:rPr>
      </w:pPr>
      <w:bookmarkStart w:id="7" w:name="_Toc527435488"/>
      <w:r>
        <w:rPr>
          <w:lang w:val="es-SV"/>
        </w:rPr>
        <w:t>Beneficios de un Data Lake</w:t>
      </w:r>
      <w:bookmarkEnd w:id="7"/>
    </w:p>
    <w:p w:rsidR="00D61781" w:rsidRDefault="001031A1" w:rsidP="001031A1">
      <w:pPr>
        <w:pStyle w:val="Textoindependiente"/>
        <w:rPr>
          <w:lang w:val="es-SV"/>
        </w:rPr>
      </w:pPr>
      <w:r>
        <w:rPr>
          <w:lang w:val="es-SV"/>
        </w:rPr>
        <w:t>Cuando existe un Data Lake que ha sido diseñado para almacenar toda la información</w:t>
      </w:r>
      <w:r w:rsidR="00AF4AEB">
        <w:rPr>
          <w:lang w:val="es-SV"/>
        </w:rPr>
        <w:t xml:space="preserve"> producida por una organización y</w:t>
      </w:r>
      <w:r>
        <w:rPr>
          <w:lang w:val="es-SV"/>
        </w:rPr>
        <w:t xml:space="preserve"> se tienen los medios adecuados para procesarla, presentarla y </w:t>
      </w:r>
      <w:proofErr w:type="spellStart"/>
      <w:r>
        <w:rPr>
          <w:lang w:val="es-SV"/>
        </w:rPr>
        <w:t>operativizarla</w:t>
      </w:r>
      <w:proofErr w:type="spellEnd"/>
      <w:r>
        <w:rPr>
          <w:lang w:val="es-SV"/>
        </w:rPr>
        <w:t xml:space="preserve"> nos encontramos ante un modelo centralizado cuyo conocimiento y administración consistente permitirá que se</w:t>
      </w:r>
      <w:r w:rsidR="00D61781">
        <w:rPr>
          <w:lang w:val="es-SV"/>
        </w:rPr>
        <w:t xml:space="preserve"> obtengan los siguientes beneficios:</w:t>
      </w:r>
    </w:p>
    <w:p w:rsidR="001031A1" w:rsidRDefault="00D61781" w:rsidP="00D61781">
      <w:pPr>
        <w:pStyle w:val="Textoindependiente"/>
        <w:numPr>
          <w:ilvl w:val="0"/>
          <w:numId w:val="24"/>
        </w:numPr>
        <w:rPr>
          <w:lang w:val="es-SV"/>
        </w:rPr>
      </w:pPr>
      <w:r>
        <w:rPr>
          <w:lang w:val="es-SV"/>
        </w:rPr>
        <w:t xml:space="preserve">Data </w:t>
      </w:r>
      <w:proofErr w:type="spellStart"/>
      <w:r>
        <w:rPr>
          <w:lang w:val="es-SV"/>
        </w:rPr>
        <w:t>Governance</w:t>
      </w:r>
      <w:proofErr w:type="spellEnd"/>
    </w:p>
    <w:p w:rsidR="00D61781" w:rsidRDefault="00D61781" w:rsidP="00D61781">
      <w:pPr>
        <w:pStyle w:val="Textoindependiente"/>
        <w:numPr>
          <w:ilvl w:val="0"/>
          <w:numId w:val="24"/>
        </w:numPr>
        <w:rPr>
          <w:lang w:val="es-SV"/>
        </w:rPr>
      </w:pPr>
      <w:r>
        <w:rPr>
          <w:lang w:val="es-SV"/>
        </w:rPr>
        <w:t xml:space="preserve">Data </w:t>
      </w:r>
      <w:proofErr w:type="spellStart"/>
      <w:r>
        <w:rPr>
          <w:lang w:val="es-SV"/>
        </w:rPr>
        <w:t>Lineage</w:t>
      </w:r>
      <w:proofErr w:type="spellEnd"/>
    </w:p>
    <w:p w:rsidR="00D61781" w:rsidRDefault="00D61781" w:rsidP="00D61781">
      <w:pPr>
        <w:pStyle w:val="Textoindependiente"/>
        <w:numPr>
          <w:ilvl w:val="0"/>
          <w:numId w:val="24"/>
        </w:numPr>
        <w:rPr>
          <w:lang w:val="es-SV"/>
        </w:rPr>
      </w:pPr>
      <w:r>
        <w:rPr>
          <w:lang w:val="es-SV"/>
        </w:rPr>
        <w:t xml:space="preserve">Generación de Business </w:t>
      </w:r>
      <w:proofErr w:type="spellStart"/>
      <w:r>
        <w:rPr>
          <w:lang w:val="es-SV"/>
        </w:rPr>
        <w:t>Intelligence</w:t>
      </w:r>
      <w:proofErr w:type="spellEnd"/>
    </w:p>
    <w:p w:rsidR="00D61781" w:rsidRDefault="00D61781" w:rsidP="00D61781">
      <w:pPr>
        <w:pStyle w:val="Textoindependiente"/>
        <w:numPr>
          <w:ilvl w:val="0"/>
          <w:numId w:val="24"/>
        </w:numPr>
        <w:rPr>
          <w:lang w:val="es-SV"/>
        </w:rPr>
      </w:pPr>
      <w:r>
        <w:rPr>
          <w:lang w:val="es-SV"/>
        </w:rPr>
        <w:t>Trazabilidad de la información a través de los datos históricos</w:t>
      </w:r>
    </w:p>
    <w:p w:rsidR="00D61781" w:rsidRDefault="00D61781" w:rsidP="00D61781">
      <w:pPr>
        <w:pStyle w:val="Textoindependiente"/>
        <w:numPr>
          <w:ilvl w:val="0"/>
          <w:numId w:val="24"/>
        </w:numPr>
        <w:rPr>
          <w:lang w:val="es-SV"/>
        </w:rPr>
      </w:pPr>
      <w:r>
        <w:rPr>
          <w:lang w:val="es-SV"/>
        </w:rPr>
        <w:t>Machine Learning para análisis predictivos y algoritmos no supervisados</w:t>
      </w:r>
    </w:p>
    <w:p w:rsidR="00D61781" w:rsidRDefault="00D61781" w:rsidP="00D61781">
      <w:pPr>
        <w:pStyle w:val="Textoindependiente"/>
        <w:numPr>
          <w:ilvl w:val="0"/>
          <w:numId w:val="24"/>
        </w:numPr>
        <w:rPr>
          <w:lang w:val="es-SV"/>
        </w:rPr>
      </w:pPr>
      <w:r>
        <w:rPr>
          <w:lang w:val="es-SV"/>
        </w:rPr>
        <w:t xml:space="preserve">Capacidad para generar información </w:t>
      </w:r>
      <w:r w:rsidR="00C53AFD">
        <w:rPr>
          <w:lang w:val="es-SV"/>
        </w:rPr>
        <w:t>en tiempo real</w:t>
      </w:r>
    </w:p>
    <w:p w:rsidR="00806AD1" w:rsidRDefault="00453B41" w:rsidP="00D61781">
      <w:pPr>
        <w:pStyle w:val="Textoindependiente"/>
        <w:rPr>
          <w:lang w:val="es-SV"/>
        </w:rPr>
      </w:pPr>
      <w:r>
        <w:rPr>
          <w:lang w:val="es-SV"/>
        </w:rPr>
        <w:t>Ahora bien, para que estos beneficios sean una realidad, es necesario que</w:t>
      </w:r>
      <w:r w:rsidR="00806AD1">
        <w:rPr>
          <w:lang w:val="es-SV"/>
        </w:rPr>
        <w:t xml:space="preserve"> 2 aspectos </w:t>
      </w:r>
      <w:r>
        <w:rPr>
          <w:lang w:val="es-SV"/>
        </w:rPr>
        <w:t>se cumplan</w:t>
      </w:r>
      <w:r w:rsidR="00AB526F">
        <w:rPr>
          <w:lang w:val="es-SV"/>
        </w:rPr>
        <w:t>:</w:t>
      </w:r>
    </w:p>
    <w:p w:rsidR="00D61781" w:rsidRDefault="00806AD1" w:rsidP="00806AD1">
      <w:pPr>
        <w:pStyle w:val="Textoindependiente"/>
        <w:numPr>
          <w:ilvl w:val="0"/>
          <w:numId w:val="25"/>
        </w:numPr>
        <w:rPr>
          <w:lang w:val="es-SV"/>
        </w:rPr>
      </w:pPr>
      <w:r>
        <w:rPr>
          <w:lang w:val="es-SV"/>
        </w:rPr>
        <w:t>Se debe tener acceso a la tecnología necesaria para adquirir, almacenar y procesar grandes volúmenes de datos estructurados y no estructurados.</w:t>
      </w:r>
    </w:p>
    <w:p w:rsidR="00806AD1" w:rsidRDefault="00AB526F" w:rsidP="00806AD1">
      <w:pPr>
        <w:pStyle w:val="Textoindependiente"/>
        <w:numPr>
          <w:ilvl w:val="0"/>
          <w:numId w:val="25"/>
        </w:numPr>
        <w:rPr>
          <w:lang w:val="es-SV"/>
        </w:rPr>
      </w:pPr>
      <w:r>
        <w:rPr>
          <w:lang w:val="es-SV"/>
        </w:rPr>
        <w:lastRenderedPageBreak/>
        <w:t>Se debe tener las habilidades necesarias para el procesamiento de analíticos en tiempo real o casi tiempo real sobre estos grandes volúmenes de datos de manera iterativa.</w:t>
      </w:r>
    </w:p>
    <w:p w:rsidR="00C53AFD" w:rsidRDefault="00C53AFD" w:rsidP="00C53AFD">
      <w:pPr>
        <w:pStyle w:val="Ttulo2"/>
        <w:rPr>
          <w:lang w:val="es-SV"/>
        </w:rPr>
      </w:pPr>
    </w:p>
    <w:p w:rsidR="00C53AFD" w:rsidRDefault="00C53AFD" w:rsidP="00C53AFD">
      <w:pPr>
        <w:pStyle w:val="Ttulo2"/>
        <w:rPr>
          <w:lang w:val="es-SV"/>
        </w:rPr>
      </w:pPr>
      <w:bookmarkStart w:id="8" w:name="_Toc527435489"/>
      <w:r>
        <w:rPr>
          <w:lang w:val="es-SV"/>
        </w:rPr>
        <w:t xml:space="preserve">Definición </w:t>
      </w:r>
      <w:r w:rsidR="00BB3DC7">
        <w:rPr>
          <w:lang w:val="es-SV"/>
        </w:rPr>
        <w:t xml:space="preserve">Técnica </w:t>
      </w:r>
      <w:r>
        <w:rPr>
          <w:lang w:val="es-SV"/>
        </w:rPr>
        <w:t>de un Data Lake</w:t>
      </w:r>
      <w:bookmarkEnd w:id="8"/>
    </w:p>
    <w:p w:rsidR="00C53AFD" w:rsidRDefault="00C53AFD" w:rsidP="00C53AFD">
      <w:pPr>
        <w:pStyle w:val="Textoindependiente"/>
        <w:rPr>
          <w:lang w:val="es-SV"/>
        </w:rPr>
      </w:pPr>
      <w:r>
        <w:rPr>
          <w:lang w:val="es-SV"/>
        </w:rPr>
        <w:t>Funcionalmente hablando, un Data Lake es un repositorio de datos capaz de alojar los datos producidos o necesarios para una organización sin importar la naturaleza de los mismos o si provienen de fuentes no estructuradas.</w:t>
      </w:r>
    </w:p>
    <w:p w:rsidR="00C53AFD" w:rsidRDefault="00C53AFD" w:rsidP="00C53AFD">
      <w:pPr>
        <w:pStyle w:val="Textoindependiente"/>
        <w:rPr>
          <w:lang w:val="es-SV"/>
        </w:rPr>
      </w:pPr>
      <w:r>
        <w:rPr>
          <w:lang w:val="es-SV"/>
        </w:rPr>
        <w:t>Los siguientes conceptos definen un Data Lake:</w:t>
      </w:r>
    </w:p>
    <w:p w:rsidR="00C53AFD" w:rsidRDefault="00C53AFD" w:rsidP="00C53AFD">
      <w:pPr>
        <w:pStyle w:val="Textoindependiente"/>
        <w:numPr>
          <w:ilvl w:val="0"/>
          <w:numId w:val="26"/>
        </w:numPr>
        <w:rPr>
          <w:lang w:val="es-SV"/>
        </w:rPr>
      </w:pPr>
      <w:r>
        <w:rPr>
          <w:lang w:val="es-SV"/>
        </w:rPr>
        <w:t xml:space="preserve">Data Lake es un gran repositorio de datos capaz de almacenar </w:t>
      </w:r>
      <w:r w:rsidR="002D4AA5">
        <w:rPr>
          <w:lang w:val="es-SV"/>
        </w:rPr>
        <w:t>datos de cualquier naturaleza en su formato original (crudos) y también de ponerlos a disposición de la organización.</w:t>
      </w:r>
    </w:p>
    <w:p w:rsidR="002D4AA5" w:rsidRDefault="002D4AA5" w:rsidP="00C53AFD">
      <w:pPr>
        <w:pStyle w:val="Textoindependiente"/>
        <w:numPr>
          <w:ilvl w:val="0"/>
          <w:numId w:val="26"/>
        </w:numPr>
        <w:rPr>
          <w:lang w:val="es-SV"/>
        </w:rPr>
      </w:pPr>
      <w:r>
        <w:rPr>
          <w:lang w:val="es-SV"/>
        </w:rPr>
        <w:t>Un Data Lake no es solamente “</w:t>
      </w:r>
      <w:proofErr w:type="spellStart"/>
      <w:r>
        <w:rPr>
          <w:lang w:val="es-SV"/>
        </w:rPr>
        <w:t>Hadoop</w:t>
      </w:r>
      <w:proofErr w:type="spellEnd"/>
      <w:r>
        <w:rPr>
          <w:lang w:val="es-SV"/>
        </w:rPr>
        <w:t xml:space="preserve">”. Un Data Lake utiliza diferentes herramientas. </w:t>
      </w:r>
      <w:proofErr w:type="spellStart"/>
      <w:r>
        <w:rPr>
          <w:lang w:val="es-SV"/>
        </w:rPr>
        <w:t>Hadoop</w:t>
      </w:r>
      <w:proofErr w:type="spellEnd"/>
      <w:r>
        <w:rPr>
          <w:lang w:val="es-SV"/>
        </w:rPr>
        <w:t xml:space="preserve"> provee un sub conjunto de todo el ecosistema actual de Big data.</w:t>
      </w:r>
    </w:p>
    <w:p w:rsidR="002D4AA5" w:rsidRDefault="002D4AA5" w:rsidP="00C53AFD">
      <w:pPr>
        <w:pStyle w:val="Textoindependiente"/>
        <w:numPr>
          <w:ilvl w:val="0"/>
          <w:numId w:val="26"/>
        </w:numPr>
        <w:rPr>
          <w:lang w:val="es-SV"/>
        </w:rPr>
      </w:pPr>
      <w:r>
        <w:rPr>
          <w:lang w:val="es-SV"/>
        </w:rPr>
        <w:t xml:space="preserve">Un Data Lake no es la típica base de datos ya que se deben considerar los conceptos y herramientas para </w:t>
      </w:r>
      <w:proofErr w:type="spellStart"/>
      <w:r>
        <w:rPr>
          <w:lang w:val="es-SV"/>
        </w:rPr>
        <w:t>NoSQL</w:t>
      </w:r>
      <w:proofErr w:type="spellEnd"/>
      <w:r>
        <w:rPr>
          <w:lang w:val="es-SV"/>
        </w:rPr>
        <w:t xml:space="preserve"> y procesamiento en memoria.</w:t>
      </w:r>
    </w:p>
    <w:p w:rsidR="00872EDB" w:rsidRDefault="00872EDB" w:rsidP="00C53AFD">
      <w:pPr>
        <w:pStyle w:val="Textoindependiente"/>
        <w:numPr>
          <w:ilvl w:val="0"/>
          <w:numId w:val="26"/>
        </w:numPr>
        <w:rPr>
          <w:lang w:val="es-SV"/>
        </w:rPr>
      </w:pPr>
      <w:r>
        <w:rPr>
          <w:lang w:val="es-SV"/>
        </w:rPr>
        <w:t>Un Data Lake no se puede implementar de forma aislada. Tiene que implementarse junto con un depósito de datos ya que complementa varias  de sus funcionalidades.</w:t>
      </w:r>
    </w:p>
    <w:p w:rsidR="00733989" w:rsidRDefault="00733989" w:rsidP="00C53AFD">
      <w:pPr>
        <w:pStyle w:val="Textoindependiente"/>
        <w:numPr>
          <w:ilvl w:val="0"/>
          <w:numId w:val="26"/>
        </w:numPr>
        <w:rPr>
          <w:lang w:val="es-SV"/>
        </w:rPr>
      </w:pPr>
      <w:r>
        <w:rPr>
          <w:lang w:val="es-SV"/>
        </w:rPr>
        <w:t>Un Data Lake, además de guardar</w:t>
      </w:r>
      <w:r w:rsidR="002D4AA5">
        <w:rPr>
          <w:lang w:val="es-SV"/>
        </w:rPr>
        <w:t xml:space="preserve">  </w:t>
      </w:r>
      <w:r>
        <w:rPr>
          <w:lang w:val="es-SV"/>
        </w:rPr>
        <w:t xml:space="preserve">datos estructurados, </w:t>
      </w:r>
      <w:proofErr w:type="spellStart"/>
      <w:r>
        <w:rPr>
          <w:lang w:val="es-SV"/>
        </w:rPr>
        <w:t>semi</w:t>
      </w:r>
      <w:proofErr w:type="spellEnd"/>
      <w:r>
        <w:rPr>
          <w:lang w:val="es-SV"/>
        </w:rPr>
        <w:t xml:space="preserve"> estructurados y no estructurados, debe ser capaz de alojar data proveniente de sensores y </w:t>
      </w:r>
      <w:proofErr w:type="spellStart"/>
      <w:r>
        <w:rPr>
          <w:lang w:val="es-SV"/>
        </w:rPr>
        <w:t>logs</w:t>
      </w:r>
      <w:proofErr w:type="spellEnd"/>
      <w:r>
        <w:rPr>
          <w:lang w:val="es-SV"/>
        </w:rPr>
        <w:t xml:space="preserve"> cuya característica es el movimiento rápido es decir </w:t>
      </w:r>
      <w:proofErr w:type="spellStart"/>
      <w:r>
        <w:rPr>
          <w:lang w:val="es-SV"/>
        </w:rPr>
        <w:t>stream</w:t>
      </w:r>
      <w:proofErr w:type="spellEnd"/>
      <w:r>
        <w:rPr>
          <w:lang w:val="es-SV"/>
        </w:rPr>
        <w:t>.</w:t>
      </w:r>
    </w:p>
    <w:p w:rsidR="00795465" w:rsidRDefault="00795465" w:rsidP="00C53AFD">
      <w:pPr>
        <w:pStyle w:val="Textoindependiente"/>
        <w:numPr>
          <w:ilvl w:val="0"/>
          <w:numId w:val="26"/>
        </w:numPr>
        <w:rPr>
          <w:lang w:val="es-SV"/>
        </w:rPr>
      </w:pPr>
      <w:r>
        <w:rPr>
          <w:lang w:val="es-SV"/>
        </w:rPr>
        <w:t>Un Data Lake esta optimizado para el procesamiento de datos, su enfoque no es el manejo de transacciones.</w:t>
      </w:r>
    </w:p>
    <w:p w:rsidR="00795465" w:rsidRDefault="00795465" w:rsidP="00C53AFD">
      <w:pPr>
        <w:pStyle w:val="Textoindependiente"/>
        <w:numPr>
          <w:ilvl w:val="0"/>
          <w:numId w:val="26"/>
        </w:numPr>
        <w:rPr>
          <w:lang w:val="es-SV"/>
        </w:rPr>
      </w:pPr>
      <w:r>
        <w:rPr>
          <w:lang w:val="es-SV"/>
        </w:rPr>
        <w:t>Permite modelar los datos no solo bajo la perspectiva relacional tradicional:</w:t>
      </w:r>
    </w:p>
    <w:p w:rsidR="002D4AA5" w:rsidRDefault="00733989" w:rsidP="00795465">
      <w:pPr>
        <w:pStyle w:val="Textoindependiente"/>
        <w:numPr>
          <w:ilvl w:val="1"/>
          <w:numId w:val="26"/>
        </w:numPr>
        <w:rPr>
          <w:lang w:val="es-SV"/>
        </w:rPr>
      </w:pPr>
      <w:r>
        <w:rPr>
          <w:lang w:val="es-SV"/>
        </w:rPr>
        <w:t xml:space="preserve"> </w:t>
      </w:r>
      <w:r w:rsidR="00795465">
        <w:rPr>
          <w:lang w:val="es-SV"/>
        </w:rPr>
        <w:t>Se puede modelar un grafo para encontrar las interacciones entre sus elementos: Neo4J</w:t>
      </w:r>
    </w:p>
    <w:p w:rsidR="00795465" w:rsidRDefault="00795465" w:rsidP="00795465">
      <w:pPr>
        <w:pStyle w:val="Textoindependiente"/>
        <w:numPr>
          <w:ilvl w:val="1"/>
          <w:numId w:val="26"/>
        </w:numPr>
        <w:rPr>
          <w:lang w:val="es-SV"/>
        </w:rPr>
      </w:pPr>
      <w:r>
        <w:rPr>
          <w:lang w:val="es-SV"/>
        </w:rPr>
        <w:t xml:space="preserve">Como un </w:t>
      </w:r>
      <w:proofErr w:type="spellStart"/>
      <w:r>
        <w:rPr>
          <w:lang w:val="es-SV"/>
        </w:rPr>
        <w:t>almacen</w:t>
      </w:r>
      <w:proofErr w:type="spellEnd"/>
      <w:r>
        <w:rPr>
          <w:lang w:val="es-SV"/>
        </w:rPr>
        <w:t xml:space="preserve"> de documentos: </w:t>
      </w:r>
      <w:proofErr w:type="spellStart"/>
      <w:r>
        <w:rPr>
          <w:lang w:val="es-SV"/>
        </w:rPr>
        <w:t>MongoDB</w:t>
      </w:r>
      <w:proofErr w:type="spellEnd"/>
    </w:p>
    <w:p w:rsidR="00795465" w:rsidRDefault="00795465" w:rsidP="00795465">
      <w:pPr>
        <w:pStyle w:val="Textoindependiente"/>
        <w:numPr>
          <w:ilvl w:val="1"/>
          <w:numId w:val="26"/>
        </w:numPr>
        <w:rPr>
          <w:lang w:val="es-SV"/>
        </w:rPr>
      </w:pPr>
      <w:r>
        <w:rPr>
          <w:lang w:val="es-SV"/>
        </w:rPr>
        <w:t xml:space="preserve">Como un modelo </w:t>
      </w:r>
      <w:proofErr w:type="spellStart"/>
      <w:r>
        <w:rPr>
          <w:lang w:val="es-SV"/>
        </w:rPr>
        <w:t>columnar</w:t>
      </w:r>
      <w:proofErr w:type="spellEnd"/>
      <w:r>
        <w:rPr>
          <w:lang w:val="es-SV"/>
        </w:rPr>
        <w:t xml:space="preserve">: </w:t>
      </w:r>
      <w:proofErr w:type="spellStart"/>
      <w:r>
        <w:rPr>
          <w:lang w:val="es-SV"/>
        </w:rPr>
        <w:t>Hbase</w:t>
      </w:r>
      <w:proofErr w:type="spellEnd"/>
    </w:p>
    <w:p w:rsidR="00795465" w:rsidRDefault="00795465" w:rsidP="00795465">
      <w:pPr>
        <w:pStyle w:val="Textoindependiente"/>
        <w:numPr>
          <w:ilvl w:val="1"/>
          <w:numId w:val="26"/>
        </w:numPr>
        <w:rPr>
          <w:lang w:val="es-SV"/>
        </w:rPr>
      </w:pPr>
      <w:r>
        <w:rPr>
          <w:lang w:val="es-SV"/>
        </w:rPr>
        <w:t xml:space="preserve">Como un modelo indexado optimizado para búsquedas: </w:t>
      </w:r>
      <w:proofErr w:type="spellStart"/>
      <w:r>
        <w:rPr>
          <w:lang w:val="es-SV"/>
        </w:rPr>
        <w:t>Riak</w:t>
      </w:r>
      <w:proofErr w:type="spellEnd"/>
    </w:p>
    <w:p w:rsidR="00795465" w:rsidRDefault="000F45DF" w:rsidP="00795465">
      <w:pPr>
        <w:pStyle w:val="Textoindependiente"/>
        <w:numPr>
          <w:ilvl w:val="0"/>
          <w:numId w:val="26"/>
        </w:numPr>
        <w:rPr>
          <w:lang w:val="es-SV"/>
        </w:rPr>
      </w:pPr>
      <w:r>
        <w:rPr>
          <w:lang w:val="es-SV"/>
        </w:rPr>
        <w:t>Un Data Lake da la flexibilidad de guardar cualquier tipo de datos y que esta data cruda sea consumida dando paso a crear múltiples puntos de vista dentro de la organización por lo cual es mandatorio implementar controles para garantizar la consistencia de los datos:</w:t>
      </w:r>
    </w:p>
    <w:p w:rsidR="000F45DF" w:rsidRDefault="000F45DF" w:rsidP="000F45DF">
      <w:pPr>
        <w:pStyle w:val="Textoindependiente"/>
        <w:numPr>
          <w:ilvl w:val="1"/>
          <w:numId w:val="26"/>
        </w:numPr>
        <w:rPr>
          <w:lang w:val="es-SV"/>
        </w:rPr>
      </w:pPr>
      <w:r>
        <w:rPr>
          <w:lang w:val="es-SV"/>
        </w:rPr>
        <w:t xml:space="preserve">Políticas y </w:t>
      </w:r>
      <w:proofErr w:type="spellStart"/>
      <w:r>
        <w:rPr>
          <w:lang w:val="es-SV"/>
        </w:rPr>
        <w:t>governance</w:t>
      </w:r>
      <w:proofErr w:type="spellEnd"/>
    </w:p>
    <w:p w:rsidR="000F45DF" w:rsidRDefault="000F45DF" w:rsidP="000F45DF">
      <w:pPr>
        <w:pStyle w:val="Textoindependiente"/>
        <w:numPr>
          <w:ilvl w:val="1"/>
          <w:numId w:val="26"/>
        </w:numPr>
        <w:rPr>
          <w:lang w:val="es-SV"/>
        </w:rPr>
      </w:pPr>
      <w:r>
        <w:rPr>
          <w:lang w:val="es-SV"/>
        </w:rPr>
        <w:t>Master Data Management</w:t>
      </w:r>
    </w:p>
    <w:p w:rsidR="000F45DF" w:rsidRDefault="000F45DF" w:rsidP="000F45DF">
      <w:pPr>
        <w:pStyle w:val="Textoindependiente"/>
        <w:numPr>
          <w:ilvl w:val="1"/>
          <w:numId w:val="26"/>
        </w:numPr>
        <w:rPr>
          <w:lang w:val="es-SV"/>
        </w:rPr>
      </w:pPr>
      <w:proofErr w:type="spellStart"/>
      <w:r>
        <w:rPr>
          <w:lang w:val="es-SV"/>
        </w:rPr>
        <w:lastRenderedPageBreak/>
        <w:t>Research</w:t>
      </w:r>
      <w:proofErr w:type="spellEnd"/>
      <w:r>
        <w:rPr>
          <w:lang w:val="es-SV"/>
        </w:rPr>
        <w:t xml:space="preserve"> Data Management</w:t>
      </w:r>
    </w:p>
    <w:p w:rsidR="00FD2840" w:rsidRDefault="000F45DF" w:rsidP="000F45DF">
      <w:pPr>
        <w:pStyle w:val="Textoindependiente"/>
        <w:numPr>
          <w:ilvl w:val="1"/>
          <w:numId w:val="26"/>
        </w:numPr>
        <w:rPr>
          <w:lang w:val="es-SV"/>
        </w:rPr>
      </w:pPr>
      <w:r>
        <w:rPr>
          <w:lang w:val="es-SV"/>
        </w:rPr>
        <w:t>Controles de seguridad y accesos.</w:t>
      </w:r>
    </w:p>
    <w:p w:rsidR="00FD2840" w:rsidRDefault="00FD2840" w:rsidP="00FD2840">
      <w:pPr>
        <w:pStyle w:val="Textoindependiente"/>
        <w:rPr>
          <w:lang w:val="es-SV"/>
        </w:rPr>
      </w:pPr>
    </w:p>
    <w:p w:rsidR="00FD2840" w:rsidRDefault="00487B57" w:rsidP="00487B57">
      <w:pPr>
        <w:pStyle w:val="Textoindependiente"/>
        <w:jc w:val="center"/>
        <w:rPr>
          <w:lang w:val="es-SV"/>
        </w:rPr>
      </w:pPr>
      <w:r>
        <w:rPr>
          <w:noProof/>
        </w:rPr>
        <w:drawing>
          <wp:inline distT="0" distB="0" distL="0" distR="0" wp14:anchorId="56BC4244" wp14:editId="49414792">
            <wp:extent cx="6248400" cy="342138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8400" cy="3421380"/>
                    </a:xfrm>
                    <a:prstGeom prst="rect">
                      <a:avLst/>
                    </a:prstGeom>
                  </pic:spPr>
                </pic:pic>
              </a:graphicData>
            </a:graphic>
          </wp:inline>
        </w:drawing>
      </w:r>
    </w:p>
    <w:p w:rsidR="00487B57" w:rsidRDefault="00487B57" w:rsidP="00487B57">
      <w:pPr>
        <w:pStyle w:val="Textoindependiente"/>
        <w:jc w:val="center"/>
        <w:rPr>
          <w:lang w:val="es-SV"/>
        </w:rPr>
      </w:pPr>
      <w:r>
        <w:rPr>
          <w:lang w:val="es-SV"/>
        </w:rPr>
        <w:t xml:space="preserve">Figura 2-5: </w:t>
      </w:r>
      <w:proofErr w:type="spellStart"/>
      <w:r>
        <w:rPr>
          <w:lang w:val="es-SV"/>
        </w:rPr>
        <w:t>Datalake</w:t>
      </w:r>
      <w:proofErr w:type="spellEnd"/>
      <w:r>
        <w:rPr>
          <w:lang w:val="es-SV"/>
        </w:rPr>
        <w:t xml:space="preserve"> Management</w:t>
      </w:r>
      <w:r>
        <w:rPr>
          <w:rStyle w:val="Refdenotaalpie"/>
          <w:lang w:val="es-SV"/>
        </w:rPr>
        <w:footnoteReference w:id="2"/>
      </w:r>
    </w:p>
    <w:p w:rsidR="00FD2840" w:rsidRDefault="00FD2840" w:rsidP="00FD2840">
      <w:pPr>
        <w:pStyle w:val="Textoindependiente"/>
        <w:rPr>
          <w:lang w:val="es-SV"/>
        </w:rPr>
      </w:pPr>
    </w:p>
    <w:p w:rsidR="00FD2840" w:rsidRDefault="00FD2840" w:rsidP="00FD2840">
      <w:pPr>
        <w:pStyle w:val="Textoindependiente"/>
        <w:rPr>
          <w:lang w:val="es-SV"/>
        </w:rPr>
      </w:pPr>
    </w:p>
    <w:p w:rsidR="00FD2840" w:rsidRDefault="00FD2840" w:rsidP="00FD2840">
      <w:pPr>
        <w:pStyle w:val="Textoindependiente"/>
        <w:rPr>
          <w:lang w:val="es-SV"/>
        </w:rPr>
      </w:pPr>
    </w:p>
    <w:p w:rsidR="000F45DF" w:rsidRDefault="000F45DF" w:rsidP="00FD2840">
      <w:pPr>
        <w:pStyle w:val="Textoindependiente"/>
        <w:rPr>
          <w:lang w:val="es-SV"/>
        </w:rPr>
      </w:pPr>
      <w:r>
        <w:rPr>
          <w:lang w:val="es-SV"/>
        </w:rPr>
        <w:t xml:space="preserve"> </w:t>
      </w:r>
    </w:p>
    <w:p w:rsidR="00AB526F" w:rsidRDefault="00C53AFD" w:rsidP="00C53AFD">
      <w:pPr>
        <w:pStyle w:val="Textoindependiente"/>
        <w:rPr>
          <w:lang w:val="es-SV"/>
        </w:rPr>
      </w:pPr>
      <w:r>
        <w:rPr>
          <w:lang w:val="es-SV"/>
        </w:rPr>
        <w:t xml:space="preserve"> </w:t>
      </w:r>
    </w:p>
    <w:p w:rsidR="00C53AFD" w:rsidRDefault="00C53AFD" w:rsidP="00AB526F">
      <w:pPr>
        <w:pStyle w:val="Textoindependiente"/>
        <w:rPr>
          <w:lang w:val="es-SV"/>
        </w:rPr>
      </w:pPr>
    </w:p>
    <w:p w:rsidR="000B7197" w:rsidRPr="001B5B3C" w:rsidRDefault="000B7197" w:rsidP="000B7197">
      <w:pPr>
        <w:pStyle w:val="PartTitle"/>
        <w:framePr w:wrap="notBeside"/>
        <w:rPr>
          <w:lang w:val="es-SV"/>
        </w:rPr>
      </w:pPr>
      <w:r w:rsidRPr="001B5B3C">
        <w:rPr>
          <w:lang w:val="es-SV"/>
        </w:rPr>
        <w:lastRenderedPageBreak/>
        <w:t>Capítulo</w:t>
      </w:r>
    </w:p>
    <w:p w:rsidR="000B7197" w:rsidRPr="001B5B3C" w:rsidRDefault="000B7197" w:rsidP="000B7197">
      <w:pPr>
        <w:pStyle w:val="PartLabel"/>
        <w:framePr w:wrap="notBeside"/>
        <w:rPr>
          <w:lang w:val="es-SV"/>
        </w:rPr>
      </w:pPr>
      <w:r>
        <w:rPr>
          <w:lang w:val="es-SV"/>
        </w:rPr>
        <w:t>3</w:t>
      </w:r>
    </w:p>
    <w:p w:rsidR="000B7197" w:rsidRPr="001B5B3C" w:rsidRDefault="000B7197" w:rsidP="000B7197">
      <w:pPr>
        <w:rPr>
          <w:lang w:val="es-SV"/>
        </w:rPr>
        <w:sectPr w:rsidR="000B7197" w:rsidRPr="001B5B3C" w:rsidSect="000B7197">
          <w:headerReference w:type="default" r:id="rId39"/>
          <w:footerReference w:type="default" r:id="rId40"/>
          <w:headerReference w:type="first" r:id="rId41"/>
          <w:footerReference w:type="first" r:id="rId42"/>
          <w:type w:val="continuous"/>
          <w:pgSz w:w="12240" w:h="15840" w:code="1"/>
          <w:pgMar w:top="1800" w:right="1200" w:bottom="1440" w:left="1200" w:header="960" w:footer="960" w:gutter="0"/>
          <w:cols w:space="360"/>
        </w:sectPr>
      </w:pPr>
    </w:p>
    <w:p w:rsidR="000B7197" w:rsidRPr="00844950" w:rsidRDefault="000B7197" w:rsidP="000B7197">
      <w:pPr>
        <w:pStyle w:val="Ttulo1"/>
        <w:rPr>
          <w:lang w:val="es-SV"/>
        </w:rPr>
      </w:pPr>
      <w:bookmarkStart w:id="9" w:name="_Toc527435490"/>
      <w:r>
        <w:rPr>
          <w:lang w:val="es-SV"/>
        </w:rPr>
        <w:t>Machine Learning</w:t>
      </w:r>
      <w:bookmarkEnd w:id="9"/>
    </w:p>
    <w:p w:rsidR="000B7197" w:rsidRPr="00844950" w:rsidRDefault="000B7197" w:rsidP="000B7197">
      <w:pPr>
        <w:pStyle w:val="ChapterSubtitle"/>
        <w:rPr>
          <w:lang w:val="es-SV"/>
        </w:rPr>
      </w:pPr>
      <w:r>
        <w:rPr>
          <w:spacing w:val="-5"/>
          <w:lang w:val="es-SV"/>
        </w:rPr>
        <w:t>En 1959 Arthur Samuel pionero de la Inteligencia Artificial, lanzo el primer concepto de Machine Learning</w:t>
      </w:r>
      <w:r w:rsidRPr="00844950">
        <w:rPr>
          <w:spacing w:val="-5"/>
          <w:lang w:val="es-SV"/>
        </w:rPr>
        <w:t>.</w:t>
      </w:r>
    </w:p>
    <w:p w:rsidR="000B7197" w:rsidRDefault="000B7197" w:rsidP="00170651">
      <w:pPr>
        <w:pStyle w:val="Textoindependiente"/>
        <w:ind w:firstLine="720"/>
        <w:rPr>
          <w:lang w:val="es-SV"/>
        </w:rPr>
      </w:pPr>
      <w:r>
        <w:rPr>
          <w:lang w:val="es-SV"/>
        </w:rPr>
        <w:t>Machine Learning son un conjunto de métodos/algoritmos diseñados para encontrar patrones y tendencias en los datos.</w:t>
      </w:r>
      <w:r w:rsidR="00170651">
        <w:rPr>
          <w:lang w:val="es-SV"/>
        </w:rPr>
        <w:t xml:space="preserve"> S</w:t>
      </w:r>
      <w:r>
        <w:rPr>
          <w:lang w:val="es-SV"/>
        </w:rPr>
        <w:t>e encuentra en la intersección entre las matemáticas y estadística con la ingeniería de software y ciencias de la computación.</w:t>
      </w:r>
    </w:p>
    <w:p w:rsidR="000B7197" w:rsidRDefault="000B7197" w:rsidP="000B7197">
      <w:pPr>
        <w:pStyle w:val="Textoindependiente"/>
        <w:rPr>
          <w:lang w:val="es-SV"/>
        </w:rPr>
      </w:pPr>
      <w:r>
        <w:rPr>
          <w:lang w:val="es-SV"/>
        </w:rPr>
        <w:t>Los</w:t>
      </w:r>
      <w:r w:rsidR="00170651">
        <w:rPr>
          <w:lang w:val="es-SV"/>
        </w:rPr>
        <w:t xml:space="preserve"> </w:t>
      </w:r>
      <w:r>
        <w:rPr>
          <w:lang w:val="es-SV"/>
        </w:rPr>
        <w:t>algoritmos se pueden clasificar en dos grandes categorías:</w:t>
      </w:r>
    </w:p>
    <w:p w:rsidR="00EA6FC9" w:rsidRDefault="00EA6FC9" w:rsidP="00EA6FC9">
      <w:pPr>
        <w:pStyle w:val="Ttulo2"/>
        <w:rPr>
          <w:lang w:val="es-SV"/>
        </w:rPr>
      </w:pPr>
      <w:bookmarkStart w:id="10" w:name="_Toc527435491"/>
      <w:r>
        <w:rPr>
          <w:lang w:val="es-SV"/>
        </w:rPr>
        <w:t>Familias de técnicas de ML</w:t>
      </w:r>
      <w:bookmarkEnd w:id="10"/>
    </w:p>
    <w:p w:rsidR="00067FD4" w:rsidRPr="00067FD4" w:rsidRDefault="00067FD4" w:rsidP="00D562EE">
      <w:pPr>
        <w:pStyle w:val="Listaconvietas"/>
        <w:numPr>
          <w:ilvl w:val="0"/>
          <w:numId w:val="1"/>
        </w:numPr>
        <w:rPr>
          <w:lang w:val="es-SV"/>
        </w:rPr>
      </w:pPr>
      <w:r w:rsidRPr="00067FD4">
        <w:rPr>
          <w:lang w:val="es-SV"/>
        </w:rPr>
        <w:t xml:space="preserve">Aprendizaje Supervisado: En este proceso de aprendizaje la variable </w:t>
      </w:r>
      <w:r>
        <w:rPr>
          <w:lang w:val="es-SV"/>
        </w:rPr>
        <w:t>de salida está bien definida (variable objetivo), es decir estas técnicas nos son útiles cuando nos interesa hacer predicciones sobre una variable objetivo.</w:t>
      </w:r>
    </w:p>
    <w:p w:rsidR="00067FD4" w:rsidRPr="00067FD4" w:rsidRDefault="00067FD4" w:rsidP="00D562EE">
      <w:pPr>
        <w:pStyle w:val="Listaconvietas"/>
        <w:numPr>
          <w:ilvl w:val="0"/>
          <w:numId w:val="1"/>
        </w:numPr>
        <w:rPr>
          <w:lang w:val="es-SV"/>
        </w:rPr>
      </w:pPr>
      <w:r w:rsidRPr="00067FD4">
        <w:rPr>
          <w:lang w:val="es-SV"/>
        </w:rPr>
        <w:t xml:space="preserve">Aprendizaje No Supervisado: Este proceso de aprendizaje </w:t>
      </w:r>
      <w:r>
        <w:rPr>
          <w:lang w:val="es-SV"/>
        </w:rPr>
        <w:t>no implica tener una variable objetivo bien identificada</w:t>
      </w:r>
      <w:r w:rsidR="00892A19">
        <w:rPr>
          <w:lang w:val="es-SV"/>
        </w:rPr>
        <w:t>, su objetivo no es hacer predicciones.</w:t>
      </w:r>
    </w:p>
    <w:p w:rsidR="00067FD4" w:rsidRDefault="0097569A" w:rsidP="00EE7F71">
      <w:pPr>
        <w:pStyle w:val="Textoindependiente"/>
        <w:rPr>
          <w:lang w:val="es-SV"/>
        </w:rPr>
      </w:pPr>
      <w:r>
        <w:rPr>
          <w:lang w:val="es-SV"/>
        </w:rPr>
        <w:t>ML puede conceptualizarse como un ecosistema de 3 componentes principales:</w:t>
      </w:r>
    </w:p>
    <w:p w:rsidR="0097569A" w:rsidRPr="00067FD4" w:rsidRDefault="0097569A" w:rsidP="00D562EE">
      <w:pPr>
        <w:pStyle w:val="Listaconvietas"/>
        <w:numPr>
          <w:ilvl w:val="0"/>
          <w:numId w:val="6"/>
        </w:numPr>
        <w:rPr>
          <w:lang w:val="es-SV"/>
        </w:rPr>
      </w:pPr>
      <w:r>
        <w:rPr>
          <w:lang w:val="es-SV"/>
        </w:rPr>
        <w:t>Modelo</w:t>
      </w:r>
      <w:r w:rsidRPr="00067FD4">
        <w:rPr>
          <w:lang w:val="es-SV"/>
        </w:rPr>
        <w:t xml:space="preserve">: </w:t>
      </w:r>
      <w:r>
        <w:rPr>
          <w:lang w:val="es-SV"/>
        </w:rPr>
        <w:t>El modelo es un objeto creado durante la fase de entrenamiento y es prácticamente el sistema que genera las predicciones lo más acertado posible mediante la identificación de las relaciones entre las diferentes variables y sus patrones.</w:t>
      </w:r>
    </w:p>
    <w:p w:rsidR="0097569A" w:rsidRPr="00067FD4" w:rsidRDefault="00A03AEF" w:rsidP="00D562EE">
      <w:pPr>
        <w:pStyle w:val="Listaconvietas"/>
        <w:numPr>
          <w:ilvl w:val="0"/>
          <w:numId w:val="6"/>
        </w:numPr>
        <w:rPr>
          <w:lang w:val="es-SV"/>
        </w:rPr>
      </w:pPr>
      <w:r>
        <w:rPr>
          <w:lang w:val="es-SV"/>
        </w:rPr>
        <w:t>Parámetros</w:t>
      </w:r>
      <w:r w:rsidR="0097569A" w:rsidRPr="00067FD4">
        <w:rPr>
          <w:lang w:val="es-SV"/>
        </w:rPr>
        <w:t xml:space="preserve">: </w:t>
      </w:r>
      <w:r w:rsidR="0097569A">
        <w:rPr>
          <w:lang w:val="es-SV"/>
        </w:rPr>
        <w:t>Estos son los atributos que utiliza el modelo para evaluar sus decisiones y establecer la conexión entre las diferentes variables.</w:t>
      </w:r>
    </w:p>
    <w:p w:rsidR="0097569A" w:rsidRDefault="0097569A" w:rsidP="00D562EE">
      <w:pPr>
        <w:pStyle w:val="Listaconvietas"/>
        <w:numPr>
          <w:ilvl w:val="0"/>
          <w:numId w:val="6"/>
        </w:numPr>
        <w:rPr>
          <w:lang w:val="es-SV"/>
        </w:rPr>
      </w:pPr>
      <w:proofErr w:type="spellStart"/>
      <w:r>
        <w:rPr>
          <w:lang w:val="es-SV"/>
        </w:rPr>
        <w:t>Learner</w:t>
      </w:r>
      <w:proofErr w:type="spellEnd"/>
      <w:r w:rsidRPr="00067FD4">
        <w:rPr>
          <w:lang w:val="es-SV"/>
        </w:rPr>
        <w:t xml:space="preserve">: Este </w:t>
      </w:r>
      <w:r>
        <w:rPr>
          <w:lang w:val="es-SV"/>
        </w:rPr>
        <w:t>es el componente que hace los ajustes al modelo mediante la evaluación de las predicciones versus el mundo real.</w:t>
      </w:r>
    </w:p>
    <w:p w:rsidR="00AB549D" w:rsidRDefault="00AB549D" w:rsidP="00AB549D">
      <w:pPr>
        <w:pStyle w:val="Listaconvietas"/>
        <w:numPr>
          <w:ilvl w:val="0"/>
          <w:numId w:val="0"/>
        </w:numPr>
        <w:ind w:left="360" w:hanging="360"/>
        <w:rPr>
          <w:lang w:val="es-SV"/>
        </w:rPr>
      </w:pPr>
    </w:p>
    <w:p w:rsidR="001D7997" w:rsidRDefault="001D7997" w:rsidP="00AB549D">
      <w:pPr>
        <w:pStyle w:val="Listaconvietas"/>
        <w:numPr>
          <w:ilvl w:val="0"/>
          <w:numId w:val="0"/>
        </w:numPr>
        <w:ind w:left="360" w:hanging="360"/>
        <w:rPr>
          <w:lang w:val="es-SV"/>
        </w:rPr>
      </w:pPr>
    </w:p>
    <w:p w:rsidR="00EA6FC9" w:rsidRDefault="00EA6FC9" w:rsidP="00AB549D">
      <w:pPr>
        <w:pStyle w:val="Listaconvietas"/>
        <w:numPr>
          <w:ilvl w:val="0"/>
          <w:numId w:val="0"/>
        </w:numPr>
        <w:ind w:left="360" w:hanging="360"/>
        <w:rPr>
          <w:lang w:val="es-SV"/>
        </w:rPr>
      </w:pPr>
    </w:p>
    <w:p w:rsidR="0097569A" w:rsidRDefault="0097569A" w:rsidP="0097569A">
      <w:pPr>
        <w:pStyle w:val="Listaconvietas"/>
        <w:numPr>
          <w:ilvl w:val="0"/>
          <w:numId w:val="0"/>
        </w:numPr>
        <w:ind w:left="360" w:hanging="360"/>
        <w:rPr>
          <w:lang w:val="es-SV"/>
        </w:rPr>
      </w:pPr>
    </w:p>
    <w:p w:rsidR="0097569A" w:rsidRPr="00067FD4" w:rsidRDefault="0097569A" w:rsidP="0097569A">
      <w:pPr>
        <w:pStyle w:val="Listaconvietas"/>
        <w:numPr>
          <w:ilvl w:val="0"/>
          <w:numId w:val="0"/>
        </w:numPr>
        <w:ind w:left="360" w:hanging="360"/>
        <w:rPr>
          <w:lang w:val="es-SV"/>
        </w:rPr>
      </w:pPr>
      <w:r>
        <w:rPr>
          <w:noProof/>
        </w:rPr>
        <w:lastRenderedPageBreak/>
        <mc:AlternateContent>
          <mc:Choice Requires="wpg">
            <w:drawing>
              <wp:anchor distT="0" distB="0" distL="114300" distR="114300" simplePos="0" relativeHeight="251659264" behindDoc="0" locked="0" layoutInCell="1" allowOverlap="1" wp14:anchorId="587EDEFF" wp14:editId="163DD187">
                <wp:simplePos x="0" y="0"/>
                <wp:positionH relativeFrom="margin">
                  <wp:align>center</wp:align>
                </wp:positionH>
                <wp:positionV relativeFrom="paragraph">
                  <wp:posOffset>0</wp:posOffset>
                </wp:positionV>
                <wp:extent cx="4848225" cy="2181225"/>
                <wp:effectExtent l="0" t="0" r="104775" b="28575"/>
                <wp:wrapNone/>
                <wp:docPr id="17" name="Grupo 17"/>
                <wp:cNvGraphicFramePr/>
                <a:graphic xmlns:a="http://schemas.openxmlformats.org/drawingml/2006/main">
                  <a:graphicData uri="http://schemas.microsoft.com/office/word/2010/wordprocessingGroup">
                    <wpg:wgp>
                      <wpg:cNvGrpSpPr/>
                      <wpg:grpSpPr>
                        <a:xfrm>
                          <a:off x="0" y="0"/>
                          <a:ext cx="4848225" cy="2181225"/>
                          <a:chOff x="0" y="0"/>
                          <a:chExt cx="4848225" cy="2181225"/>
                        </a:xfrm>
                      </wpg:grpSpPr>
                      <wps:wsp>
                        <wps:cNvPr id="18" name="Cuadro de texto 18"/>
                        <wps:cNvSpPr txBox="1"/>
                        <wps:spPr>
                          <a:xfrm>
                            <a:off x="152400" y="962025"/>
                            <a:ext cx="408305"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338E" w:rsidRDefault="00D7338E" w:rsidP="0097569A">
                              <w:r>
                                <w:t>Input</w:t>
                              </w:r>
                            </w:p>
                          </w:txbxContent>
                        </wps:txbx>
                        <wps:bodyPr rot="0" spcFirstLastPara="0" vertOverflow="overflow" horzOverflow="overflow" vert="horz" wrap="none" numCol="1" spcCol="0" rtlCol="0" fromWordArt="0" anchor="t" anchorCtr="0" forceAA="0" compatLnSpc="1">
                          <a:prstTxWarp prst="textNoShape">
                            <a:avLst/>
                          </a:prstTxWarp>
                        </wps:bodyPr>
                      </wps:wsp>
                      <wpg:grpSp>
                        <wpg:cNvPr id="19" name="Grupo 19"/>
                        <wpg:cNvGrpSpPr/>
                        <wpg:grpSpPr>
                          <a:xfrm>
                            <a:off x="0" y="0"/>
                            <a:ext cx="4848225" cy="2181225"/>
                            <a:chOff x="0" y="0"/>
                            <a:chExt cx="4848225" cy="2181225"/>
                          </a:xfrm>
                        </wpg:grpSpPr>
                        <wps:wsp>
                          <wps:cNvPr id="20" name="Cuadro de texto 20"/>
                          <wps:cNvSpPr txBox="1"/>
                          <wps:spPr>
                            <a:xfrm>
                              <a:off x="2752725" y="1009650"/>
                              <a:ext cx="59563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7338E" w:rsidRDefault="00D7338E" w:rsidP="0097569A">
                                <w:r>
                                  <w:t>Prediction</w:t>
                                </w:r>
                              </w:p>
                            </w:txbxContent>
                          </wps:txbx>
                          <wps:bodyPr rot="0" spcFirstLastPara="0" vertOverflow="overflow" horzOverflow="overflow" vert="horz" wrap="none" numCol="1" spcCol="0" rtlCol="0" fromWordArt="0" anchor="t" anchorCtr="0" forceAA="0" compatLnSpc="1">
                            <a:prstTxWarp prst="textNoShape">
                              <a:avLst/>
                            </a:prstTxWarp>
                          </wps:bodyPr>
                        </wps:wsp>
                        <wpg:grpSp>
                          <wpg:cNvPr id="21" name="Grupo 21"/>
                          <wpg:cNvGrpSpPr/>
                          <wpg:grpSpPr>
                            <a:xfrm>
                              <a:off x="0" y="0"/>
                              <a:ext cx="4848225" cy="2181225"/>
                              <a:chOff x="0" y="0"/>
                              <a:chExt cx="4848225" cy="2181225"/>
                            </a:xfrm>
                          </wpg:grpSpPr>
                          <wps:wsp>
                            <wps:cNvPr id="22" name="Disco magnético 22"/>
                            <wps:cNvSpPr/>
                            <wps:spPr>
                              <a:xfrm>
                                <a:off x="0" y="0"/>
                                <a:ext cx="895350" cy="762000"/>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38E" w:rsidRDefault="00D7338E" w:rsidP="00A1683D">
                                  <w:pPr>
                                    <w:jc w:val="center"/>
                                  </w:pPr>
                                  <w:r>
                                    <w:t>Examples</w:t>
                                  </w:r>
                                </w:p>
                              </w:txbxContent>
                            </wps:txbx>
                            <wps:bodyPr rot="0" spcFirstLastPara="0" vertOverflow="overflow" horzOverflow="overflow" vert="horz" wrap="square" numCol="1" spcCol="0" rtlCol="0" fromWordArt="0" anchor="ctr" anchorCtr="0" forceAA="0" compatLnSpc="1">
                              <a:prstTxWarp prst="textNoShape">
                                <a:avLst/>
                              </a:prstTxWarp>
                            </wps:bodyPr>
                          </wps:wsp>
                          <wps:wsp>
                            <wps:cNvPr id="23" name="Rectángulo redondeado 23"/>
                            <wps:cNvSpPr/>
                            <wps:spPr>
                              <a:xfrm>
                                <a:off x="1323975" y="685800"/>
                                <a:ext cx="1085850"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38E" w:rsidRDefault="00D7338E" w:rsidP="0097569A">
                                  <w:pPr>
                                    <w:jc w:val="center"/>
                                  </w:pPr>
                                  <w:r>
                                    <w:t>MODEL</w:t>
                                  </w:r>
                                </w:p>
                              </w:txbxContent>
                            </wps:txbx>
                            <wps:bodyPr rot="0" spcFirstLastPara="0" vertOverflow="overflow" horzOverflow="overflow" vert="horz" wrap="square" numCol="1" spcCol="0" rtlCol="0" fromWordArt="0" anchor="ctr" anchorCtr="0" forceAA="0" compatLnSpc="1">
                              <a:prstTxWarp prst="textNoShape">
                                <a:avLst/>
                              </a:prstTxWarp>
                            </wps:bodyPr>
                          </wps:wsp>
                          <wps:wsp>
                            <wps:cNvPr id="24" name="Rectángulo redondeado 24"/>
                            <wps:cNvSpPr/>
                            <wps:spPr>
                              <a:xfrm>
                                <a:off x="1352550" y="1543050"/>
                                <a:ext cx="1085850"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38E" w:rsidRDefault="00D7338E" w:rsidP="0097569A">
                                  <w:pPr>
                                    <w:jc w:val="center"/>
                                  </w:pPr>
                                  <w:r>
                                    <w:t>Parameters</w:t>
                                  </w:r>
                                </w:p>
                              </w:txbxContent>
                            </wps:txbx>
                            <wps:bodyPr rot="0" spcFirstLastPara="0" vertOverflow="overflow" horzOverflow="overflow" vert="horz" wrap="square" numCol="1" spcCol="0" rtlCol="0" fromWordArt="0" anchor="ctr" anchorCtr="0" forceAA="0" compatLnSpc="1">
                              <a:prstTxWarp prst="textNoShape">
                                <a:avLst/>
                              </a:prstTxWarp>
                            </wps:bodyPr>
                          </wps:wsp>
                          <wps:wsp>
                            <wps:cNvPr id="25" name="Rectángulo redondeado 25"/>
                            <wps:cNvSpPr/>
                            <wps:spPr>
                              <a:xfrm>
                                <a:off x="3000375" y="1543050"/>
                                <a:ext cx="1085850" cy="63817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D7338E" w:rsidRDefault="00D7338E" w:rsidP="0097569A">
                                  <w:pPr>
                                    <w:jc w:val="center"/>
                                  </w:pPr>
                                  <w:r>
                                    <w:t>Learner</w:t>
                                  </w:r>
                                </w:p>
                              </w:txbxContent>
                            </wps:txbx>
                            <wps:bodyPr rot="0" spcFirstLastPara="0" vertOverflow="overflow" horzOverflow="overflow" vert="horz" wrap="square" numCol="1" spcCol="0" rtlCol="0" fromWordArt="0" anchor="ctr" anchorCtr="0" forceAA="0" compatLnSpc="1">
                              <a:prstTxWarp prst="textNoShape">
                                <a:avLst/>
                              </a:prstTxWarp>
                            </wps:bodyPr>
                          </wps:wsp>
                          <wps:wsp>
                            <wps:cNvPr id="26" name="Conector recto de flecha 26"/>
                            <wps:cNvCnPr/>
                            <wps:spPr>
                              <a:xfrm>
                                <a:off x="962025" y="304800"/>
                                <a:ext cx="3876675" cy="0"/>
                              </a:xfrm>
                              <a:prstGeom prst="straightConnector1">
                                <a:avLst/>
                              </a:prstGeom>
                              <a:ln>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7" name="Conector recto de flecha 27"/>
                            <wps:cNvCnPr/>
                            <wps:spPr>
                              <a:xfrm>
                                <a:off x="4829175" y="314325"/>
                                <a:ext cx="19050" cy="1466850"/>
                              </a:xfrm>
                              <a:prstGeom prst="straightConnector1">
                                <a:avLst/>
                              </a:prstGeom>
                              <a:ln>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28" name="Conector recto de flecha 28"/>
                            <wps:cNvCnPr/>
                            <wps:spPr>
                              <a:xfrm flipH="1" flipV="1">
                                <a:off x="4086225" y="1857375"/>
                                <a:ext cx="5334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9" name="Conector recto de flecha 29"/>
                            <wps:cNvCnPr/>
                            <wps:spPr>
                              <a:xfrm flipH="1" flipV="1">
                                <a:off x="2438400" y="1857375"/>
                                <a:ext cx="533400"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 name="Conector recto de flecha 30"/>
                            <wps:cNvCnPr/>
                            <wps:spPr>
                              <a:xfrm>
                                <a:off x="609600" y="1114425"/>
                                <a:ext cx="676275" cy="95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 name="Conector recto de flecha 31"/>
                            <wps:cNvCnPr/>
                            <wps:spPr>
                              <a:xfrm>
                                <a:off x="2428875" y="1133475"/>
                                <a:ext cx="3810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Conector recto de flecha 32"/>
                            <wps:cNvCnPr/>
                            <wps:spPr>
                              <a:xfrm>
                                <a:off x="3324225" y="1209675"/>
                                <a:ext cx="0" cy="2381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Conector recto de flecha 33"/>
                            <wps:cNvCnPr/>
                            <wps:spPr>
                              <a:xfrm flipV="1">
                                <a:off x="1895475" y="1333500"/>
                                <a:ext cx="0" cy="2095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4" name="Imagen 34" descr="Imagen relacionada"/>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bwMode="auto">
                              <a:xfrm>
                                <a:off x="2457450" y="1219200"/>
                                <a:ext cx="559435" cy="590550"/>
                              </a:xfrm>
                              <a:prstGeom prst="rect">
                                <a:avLst/>
                              </a:prstGeom>
                              <a:noFill/>
                              <a:ln>
                                <a:noFill/>
                              </a:ln>
                            </pic:spPr>
                          </pic:pic>
                        </wpg:grpSp>
                      </wpg:grpSp>
                    </wpg:wgp>
                  </a:graphicData>
                </a:graphic>
              </wp:anchor>
            </w:drawing>
          </mc:Choice>
          <mc:Fallback>
            <w:pict>
              <v:group w14:anchorId="587EDEFF" id="Grupo 17" o:spid="_x0000_s1026" style="position:absolute;left:0;text-align:left;margin-left:0;margin-top:0;width:381.75pt;height:171.75pt;z-index:251659264;mso-position-horizontal:center;mso-position-horizontal-relative:margin" coordsize="48482,218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">
                <v:shapetype id="_x0000_t202" coordsize="21600,21600" o:spt="202" path="m,l,21600r21600,l21600,xe">
                  <v:stroke joinstyle="miter"/>
                  <v:path gradientshapeok="t" o:connecttype="rect"/>
                </v:shapetype>
                <v:shape id="Cuadro de texto 18" o:spid="_x0000_s1027" type="#_x0000_t202" style="position:absolute;left:1524;top:9620;width:4083;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sNcYA&#10;AADbAAAADwAAAGRycy9kb3ducmV2LnhtbESPQUvDQBCF74L/YRnBi9iNHorEbIsKShFrMRXJcciO&#10;2dDsbNjdtum/7xwEbzO8N+99Uy0nP6gDxdQHNnA3K0ARt8H23Bn43r7ePoBKGdniEJgMnCjBcnF5&#10;UWFpw5G/6FDnTkkIpxINuJzHUuvUOvKYZmEkFu03RI9Z1thpG/Eo4X7Q90Ux1x57lgaHI704anf1&#10;3hvYufebTfG2fv6Zr07xc7sPTfxojLm+mp4eQWWa8r/573plBV9g5RcZ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sNcYAAADbAAAADwAAAAAAAAAAAAAAAACYAgAAZHJz&#10;L2Rvd25yZXYueG1sUEsFBgAAAAAEAAQA9QAAAIsDAAAAAA==&#10;" filled="f" stroked="f" strokeweight=".5pt">
                  <v:textbox>
                    <w:txbxContent>
                      <w:p w:rsidR="00D7338E" w:rsidRDefault="00D7338E" w:rsidP="0097569A">
                        <w:r>
                          <w:t>Input</w:t>
                        </w:r>
                      </w:p>
                    </w:txbxContent>
                  </v:textbox>
                </v:shape>
                <v:group id="Grupo 19" o:spid="_x0000_s1028" style="position:absolute;width:48482;height:21812" coordsize="48482,21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Cuadro de texto 20" o:spid="_x0000_s1029" type="#_x0000_t202" style="position:absolute;left:27527;top:10096;width:5956;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qjsIA&#10;AADbAAAADwAAAGRycy9kb3ducmV2LnhtbERPTWsCMRC9F/ofwhS8lJrVg5StUWxBEdGKq4jHYTNu&#10;FjeTJYm6/ntzKPT4eN/jaWcbcSMfascKBv0MBHHpdM2VgsN+/vEJIkRkjY1jUvCgANPJ68sYc+3u&#10;vKNbESuRQjjkqMDE2OZShtKQxdB3LXHizs5bjAn6SmqP9xRuGznMspG0WHNqMNjSj6HyUlytgotZ&#10;vW+zxeb7OFo+/O/+6k5+fVKq99bNvkBE6uK/+M+91AqGaX36kn6AnD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6iqOwgAAANsAAAAPAAAAAAAAAAAAAAAAAJgCAABkcnMvZG93&#10;bnJldi54bWxQSwUGAAAAAAQABAD1AAAAhwMAAAAA&#10;" filled="f" stroked="f" strokeweight=".5pt">
                    <v:textbox>
                      <w:txbxContent>
                        <w:p w:rsidR="00D7338E" w:rsidRDefault="00D7338E" w:rsidP="0097569A">
                          <w:r>
                            <w:t>Prediction</w:t>
                          </w:r>
                        </w:p>
                      </w:txbxContent>
                    </v:textbox>
                  </v:shape>
                  <v:group id="Grupo 21" o:spid="_x0000_s1030" style="position:absolute;width:48482;height:21812" coordsize="48482,21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Disco magnético 22" o:spid="_x0000_s1031" type="#_x0000_t132" style="position:absolute;width:8953;height:76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PB4sUA&#10;AADbAAAADwAAAGRycy9kb3ducmV2LnhtbESPQWvCQBSE7wX/w/IKXopuzMHa1FVEFPRWrYd6e82+&#10;ZoPZtzG7muTfd4VCj8PMfMPMl52txJ0aXzpWMBknIIhzp0suFJw+t6MZCB+QNVaOSUFPHpaLwdMc&#10;M+1aPtD9GAoRIewzVGBCqDMpfW7Ioh+7mjh6P66xGKJsCqkbbCPcVjJNkqm0WHJcMFjT2lB+Od6s&#10;gtvH6mWzMd113X+3r5f+7cxfyV6p4XO3egcRqAv/4b/2TitIU3h8iT9AL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8HixQAAANsAAAAPAAAAAAAAAAAAAAAAAJgCAABkcnMv&#10;ZG93bnJldi54bWxQSwUGAAAAAAQABAD1AAAAigMAAAAA&#10;" fillcolor="white [3201]" strokecolor="black [3213]" strokeweight="1pt">
                      <v:stroke joinstyle="miter"/>
                      <v:textbox>
                        <w:txbxContent>
                          <w:p w:rsidR="00D7338E" w:rsidRDefault="00D7338E" w:rsidP="00A1683D">
                            <w:pPr>
                              <w:jc w:val="center"/>
                            </w:pPr>
                            <w:r>
                              <w:t>Examples</w:t>
                            </w:r>
                          </w:p>
                        </w:txbxContent>
                      </v:textbox>
                    </v:shape>
                    <v:roundrect id="Rectángulo redondeado 23" o:spid="_x0000_s1032" style="position:absolute;left:13239;top:6858;width:10859;height:638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UIEcIA&#10;AADbAAAADwAAAGRycy9kb3ducmV2LnhtbESPQWvCQBSE7wX/w/IEb83GCEVSVykFrRCEGgWvr9ln&#10;Etx9G7Jbjf/eLRQ8DjPzDbNYDdaIK/W+daxgmqQgiCunW64VHA/r1zkIH5A1Gsek4E4eVsvRywJz&#10;7W68p2sZahEh7HNU0ITQ5VL6qiGLPnEdcfTOrrcYouxrqXu8Rbg1MkvTN2mx5bjQYEefDVWX8tcq&#10;CP4HMdsVZlNu5mlRmPrrZL+VmoyHj3cQgYbwDP+3t1pBNoO/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1QgRwgAAANsAAAAPAAAAAAAAAAAAAAAAAJgCAABkcnMvZG93&#10;bnJldi54bWxQSwUGAAAAAAQABAD1AAAAhwMAAAAA&#10;" fillcolor="white [3201]" strokecolor="black [3213]" strokeweight="1pt">
                      <v:stroke joinstyle="miter"/>
                      <v:textbox>
                        <w:txbxContent>
                          <w:p w:rsidR="00D7338E" w:rsidRDefault="00D7338E" w:rsidP="0097569A">
                            <w:pPr>
                              <w:jc w:val="center"/>
                            </w:pPr>
                            <w:r>
                              <w:t>MODEL</w:t>
                            </w:r>
                          </w:p>
                        </w:txbxContent>
                      </v:textbox>
                    </v:roundrect>
                    <v:roundrect id="Rectángulo redondeado 24" o:spid="_x0000_s1033" style="position:absolute;left:13525;top:15430;width:10859;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yQZcIA&#10;AADbAAAADwAAAGRycy9kb3ducmV2LnhtbESPQWvCQBSE7wX/w/IEb83GIEVSVykFrRCEGgWvr9ln&#10;Etx9G7Jbjf/eLRQ8DjPzDbNYDdaIK/W+daxgmqQgiCunW64VHA/r1zkIH5A1Gsek4E4eVsvRywJz&#10;7W68p2sZahEh7HNU0ITQ5VL6qiGLPnEdcfTOrrcYouxrqXu8Rbg1MkvTN2mx5bjQYEefDVWX8tcq&#10;CP4HMdsVZlNu5mlRmPrrZL+VmoyHj3cQgYbwDP+3t1pBNoO/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PJBlwgAAANsAAAAPAAAAAAAAAAAAAAAAAJgCAABkcnMvZG93&#10;bnJldi54bWxQSwUGAAAAAAQABAD1AAAAhwMAAAAA&#10;" fillcolor="white [3201]" strokecolor="black [3213]" strokeweight="1pt">
                      <v:stroke joinstyle="miter"/>
                      <v:textbox>
                        <w:txbxContent>
                          <w:p w:rsidR="00D7338E" w:rsidRDefault="00D7338E" w:rsidP="0097569A">
                            <w:pPr>
                              <w:jc w:val="center"/>
                            </w:pPr>
                            <w:r>
                              <w:t>Parameters</w:t>
                            </w:r>
                          </w:p>
                        </w:txbxContent>
                      </v:textbox>
                    </v:roundrect>
                    <v:roundrect id="Rectángulo redondeado 25" o:spid="_x0000_s1034" style="position:absolute;left:30003;top:15430;width:10859;height:638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A1/sIA&#10;AADbAAAADwAAAGRycy9kb3ducmV2LnhtbESPQWvCQBSE7wX/w/IEb83GgEVSVykFrRCEGgWvr9ln&#10;Etx9G7Jbjf/eLRQ8DjPzDbNYDdaIK/W+daxgmqQgiCunW64VHA/r1zkIH5A1Gsek4E4eVsvRywJz&#10;7W68p2sZahEh7HNU0ITQ5VL6qiGLPnEdcfTOrrcYouxrqXu8Rbg1MkvTN2mx5bjQYEefDVWX8tcq&#10;CP4HMdsVZlNu5mlRmPrrZL+VmoyHj3cQgYbwDP+3t1pBNoO/L/EHyO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DX+wgAAANsAAAAPAAAAAAAAAAAAAAAAAJgCAABkcnMvZG93&#10;bnJldi54bWxQSwUGAAAAAAQABAD1AAAAhwMAAAAA&#10;" fillcolor="white [3201]" strokecolor="black [3213]" strokeweight="1pt">
                      <v:stroke joinstyle="miter"/>
                      <v:textbox>
                        <w:txbxContent>
                          <w:p w:rsidR="00D7338E" w:rsidRDefault="00D7338E" w:rsidP="0097569A">
                            <w:pPr>
                              <w:jc w:val="center"/>
                            </w:pPr>
                            <w:r>
                              <w:t>Learner</w:t>
                            </w:r>
                          </w:p>
                        </w:txbxContent>
                      </v:textbox>
                    </v:roundrect>
                    <v:shapetype id="_x0000_t32" coordsize="21600,21600" o:spt="32" o:oned="t" path="m,l21600,21600e" filled="f">
                      <v:path arrowok="t" fillok="f" o:connecttype="none"/>
                      <o:lock v:ext="edit" shapetype="t"/>
                    </v:shapetype>
                    <v:shape id="Conector recto de flecha 26" o:spid="_x0000_s1035" type="#_x0000_t32" style="position:absolute;left:9620;top:3048;width:3876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5k/asUAAADbAAAADwAAAGRycy9kb3ducmV2LnhtbESPS4vCQBCE78L+h6EXvOlERVmio8gu&#10;Pm4+dhGPTaZNgpmemBlj9Nc7grDHoqq+oiazxhSipsrllhX0uhEI4sTqnFMFf7+LzhcI55E1FpZJ&#10;wZ0czKYfrQnG2t54R/XepyJA2MWoIPO+jKV0SUYGXdeWxME72cqgD7JKpa7wFuCmkP0oGkmDOYeF&#10;DEv6zig5769GQXG+/DyWp8Fhexke1/nqvjG9Xa1U+7OZj0F4avx/+N1eawX9Eby+hB8gp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5k/asUAAADbAAAADwAAAAAAAAAA&#10;AAAAAAChAgAAZHJzL2Rvd25yZXYueG1sUEsFBgAAAAAEAAQA+QAAAJMDAAAAAA==&#10;" strokecolor="black [3213]" strokeweight=".5pt">
                      <v:stroke dashstyle="3 1" endarrow="block" joinstyle="miter"/>
                    </v:shape>
                    <v:shape id="Conector recto de flecha 27" o:spid="_x0000_s1036" type="#_x0000_t32" style="position:absolute;left:48291;top:3143;width:191;height:146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Wa8cYAAADbAAAADwAAAGRycy9kb3ducmV2LnhtbESPT2vCQBTE7wW/w/IEb3Wj0lpSNyKW&#10;Wm/VVKTHR/blD2bfxuwaYz99t1DwOMzMb5jFsje16Kh1lWUFk3EEgjizuuJCweHr/fEFhPPIGmvL&#10;pOBGDpbJ4GGBsbZX3lOX+kIECLsYFZTeN7GULivJoBvbhjh4uW0N+iDbQuoWrwFuajmNomdpsOKw&#10;UGJD65KyU3oxCurT+e1nk8+Ou/PT97b6uH2ayb5TajTsV68gPPX+Hv5vb7WC6Rz+voQfIJ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TVmvHGAAAA2wAAAA8AAAAAAAAA&#10;AAAAAAAAoQIAAGRycy9kb3ducmV2LnhtbFBLBQYAAAAABAAEAPkAAACUAwAAAAA=&#10;" strokecolor="black [3213]" strokeweight=".5pt">
                      <v:stroke dashstyle="3 1" endarrow="block" joinstyle="miter"/>
                    </v:shape>
                    <v:shape id="Conector recto de flecha 28" o:spid="_x0000_s1037" type="#_x0000_t32" style="position:absolute;left:40862;top:18573;width:5334;height: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o5ph8MAAADbAAAADwAAAGRycy9kb3ducmV2LnhtbERPz2vCMBS+D/wfwht4m+mUzVGNIkPB&#10;wxDWjenx2bw1Zc1Ll0Rb/evNYbDjx/d7vuxtI87kQ+1YweMoA0FcOl1zpeDzY/PwAiJEZI2NY1Jw&#10;oQDLxeBujrl2Hb/TuYiVSCEcclRgYmxzKUNpyGIYuZY4cd/OW4wJ+kpqj10Kt40cZ9mztFhzajDY&#10;0quh8qc4WQWHfbFnvXv6evtdu8N0cvWmO06VGt73qxmISH38F/+5t1rBOI1NX9IPkIs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6OaYfDAAAA2wAAAA8AAAAAAAAAAAAA&#10;AAAAoQIAAGRycy9kb3ducmV2LnhtbFBLBQYAAAAABAAEAPkAAACRAwAAAAA=&#10;" strokecolor="black [3213]" strokeweight=".5pt">
                      <v:stroke endarrow="block" joinstyle="miter"/>
                    </v:shape>
                    <v:shape id="Conector recto de flecha 29" o:spid="_x0000_s1038" type="#_x0000_t32" style="position:absolute;left:24384;top:18573;width:5334;height:9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cLMHMYAAADbAAAADwAAAGRycy9kb3ducmV2LnhtbESPQUsDMRSE70L/Q3gFbzbbFq1um5Yi&#10;FTyI4FZsj6+b183SzcuaxO7qrzdCweMwM98wi1VvG3EmH2rHCsajDARx6XTNlYL37dPNPYgQkTU2&#10;jknBNwVYLQdXC8y16/iNzkWsRIJwyFGBibHNpQylIYth5Fri5B2dtxiT9JXUHrsEt42cZNmdtFhz&#10;WjDY0qOh8lR8WQX7XbFj/Xr78fK5cfvZ9Meb7jBT6nrYr+cgIvXxP3xpP2sFkwf4+5J+gF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HCzBzGAAAA2wAAAA8AAAAAAAAA&#10;AAAAAAAAoQIAAGRycy9kb3ducmV2LnhtbFBLBQYAAAAABAAEAPkAAACUAwAAAAA=&#10;" strokecolor="black [3213]" strokeweight=".5pt">
                      <v:stroke endarrow="block" joinstyle="miter"/>
                    </v:shape>
                    <v:shape id="Conector recto de flecha 30" o:spid="_x0000_s1039" type="#_x0000_t32" style="position:absolute;left:6096;top:11144;width:6762;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4+yncIAAADbAAAADwAAAGRycy9kb3ducmV2LnhtbERPy2rCQBTdF/yH4Qru6sQGao2OUgrF&#10;Fjc2io/dJXNNBjN3QmZq4t87i0KXh/NerHpbixu13jhWMBknIIgLpw2XCva7z+c3ED4ga6wdk4I7&#10;eVgtB08LzLTr+IdueShFDGGfoYIqhCaT0hcVWfRj1xBH7uJaiyHCtpS6xS6G21q+JMmrtGg4NlTY&#10;0EdFxTX/tQqK/ek4o6056C4103WzOW/S/Fup0bB/n4MI1Id/8Z/7SytI4/r4Jf4AuXw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4+yncIAAADbAAAADwAAAAAAAAAAAAAA&#10;AAChAgAAZHJzL2Rvd25yZXYueG1sUEsFBgAAAAAEAAQA+QAAAJADAAAAAA==&#10;" strokecolor="black [3213]" strokeweight=".5pt">
                      <v:stroke endarrow="block" joinstyle="miter"/>
                    </v:shape>
                    <v:shape id="Conector recto de flecha 31" o:spid="_x0000_s1040" type="#_x0000_t32" style="position:absolute;left:24288;top:11334;width:381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MXBsUAAADbAAAADwAAAGRycy9kb3ducmV2LnhtbESPQWvCQBSE7wX/w/KE3urGBtRGVxGh&#10;tOKlRmnr7ZF9JovZtyG7Nem/7xYEj8PMfMMsVr2txZVabxwrGI8SEMSF04ZLBcfD69MMhA/IGmvH&#10;pOCXPKyWg4cFZtp1vKdrHkoRIewzVFCF0GRS+qIii37kGuLonV1rMUTZllK32EW4reVzkkykRcNx&#10;ocKGNhUVl/zHKiiO318v9GE+dZea6VuzO+3SfKvU47Bfz0EE6sM9fGu/awXpGP6/xB8gl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MMXBsUAAADbAAAADwAAAAAAAAAA&#10;AAAAAAChAgAAZHJzL2Rvd25yZXYueG1sUEsFBgAAAAAEAAQA+QAAAJMDAAAAAA==&#10;" strokecolor="black [3213]" strokeweight=".5pt">
                      <v:stroke endarrow="block" joinstyle="miter"/>
                    </v:shape>
                    <v:shape id="Conector recto de flecha 32" o:spid="_x0000_s1041" type="#_x0000_t32" style="position:absolute;left:33242;top:12096;width:0;height:238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BGJccUAAADbAAAADwAAAGRycy9kb3ducmV2LnhtbESPQWvCQBSE70L/w/IKvelGA9ZGVxFB&#10;WvFSo7T19sg+k8Xs25DdmvTfdwsFj8PMfMMsVr2txY1abxwrGI8SEMSF04ZLBafjdjgD4QOyxtox&#10;KfghD6vlw2CBmXYdH+iWh1JECPsMFVQhNJmUvqjIoh+5hjh6F9daDFG2pdQtdhFuazlJkqm0aDgu&#10;VNjQpqLimn9bBcXp6/OF3s2H7lLz/Nrsz/s03yn19Niv5yAC9eEe/m+/aQXpBP6+xB8gl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BGJccUAAADbAAAADwAAAAAAAAAA&#10;AAAAAAChAgAAZHJzL2Rvd25yZXYueG1sUEsFBgAAAAAEAAQA+QAAAJMDAAAAAA==&#10;" strokecolor="black [3213]" strokeweight=".5pt">
                      <v:stroke endarrow="block" joinstyle="miter"/>
                    </v:shape>
                    <v:shape id="Conector recto de flecha 33" o:spid="_x0000_s1042" type="#_x0000_t32" style="position:absolute;left:18954;top:13335;width:0;height:20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G6MMAAADbAAAADwAAAGRycy9kb3ducmV2LnhtbESP3YrCMBSE7wXfIRzBG9FkFVSqUURU&#10;XJZd8OcBDs2xLTYn3SZqffvNguDlMDPfMPNlY0txp9oXjjV8DBQI4tSZgjMN59O2PwXhA7LB0jFp&#10;eJKH5aLdmmNi3IMPdD+GTEQI+wQ15CFUiZQ+zcmiH7iKOHoXV1sMUdaZNDU+ItyWcqjUWFosOC7k&#10;WNE6p/R6vFkNdrPbT5re87tny9+T+fLq8ycorbudZjUDEagJ7/CrvTcaRiP4/xJ/gFz8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ivxujDAAAA2wAAAA8AAAAAAAAAAAAA&#10;AAAAoQIAAGRycy9kb3ducmV2LnhtbFBLBQYAAAAABAAEAPkAAACRAwAAAAA=&#10;" strokecolor="black [3213]" strokeweight=".5pt">
                      <v:stroke endarrow="block" joinstyle="miter"/>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4" o:spid="_x0000_s1043" type="#_x0000_t75" alt="Imagen relacionada" style="position:absolute;left:24574;top:12192;width:5594;height:5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zlbrFAAAA2wAAAA8AAABkcnMvZG93bnJldi54bWxEj09rwkAUxO+FfoflCb0U3aSKSMxGxCIV&#10;wUP9c39kn0kw+zbNbpO0n74rCD0OM/MbJl0NphYdta6yrCCeRCCIc6srLhScT9vxAoTzyBpry6Tg&#10;hxyssuenFBNte/6k7ugLESDsElRQet8kUrq8JINuYhvi4F1ta9AH2RZSt9gHuKnlWxTNpcGKw0KJ&#10;DW1Kym/Hb6PgYl7z7ft+LX+/isN1E9t6PvuIlXoZDeslCE+D/w8/2jutYDqD+5fwA2T2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c5W6xQAAANsAAAAPAAAAAAAAAAAAAAAA&#10;AJ8CAABkcnMvZG93bnJldi54bWxQSwUGAAAAAAQABAD3AAAAkQMAAAAA&#10;">
                      <v:imagedata r:id="rId44" o:title="Imagen relacionada"/>
                      <v:path arrowok="t"/>
                    </v:shape>
                  </v:group>
                </v:group>
                <w10:wrap anchorx="margin"/>
              </v:group>
            </w:pict>
          </mc:Fallback>
        </mc:AlternateContent>
      </w:r>
    </w:p>
    <w:p w:rsidR="0097569A" w:rsidRPr="00067FD4" w:rsidRDefault="0097569A" w:rsidP="00EE7F71">
      <w:pPr>
        <w:pStyle w:val="Textoindependiente"/>
        <w:rPr>
          <w:lang w:val="es-SV"/>
        </w:rPr>
      </w:pPr>
    </w:p>
    <w:p w:rsidR="00067FD4" w:rsidRPr="00067FD4" w:rsidRDefault="00067FD4" w:rsidP="00EE7F71">
      <w:pPr>
        <w:pStyle w:val="Textoindependiente"/>
        <w:rPr>
          <w:lang w:val="es-SV"/>
        </w:rPr>
      </w:pPr>
    </w:p>
    <w:p w:rsidR="0097569A" w:rsidRDefault="0097569A" w:rsidP="00EE7F71">
      <w:pPr>
        <w:pStyle w:val="Textoindependiente"/>
        <w:rPr>
          <w:lang w:val="es-SV"/>
        </w:rPr>
      </w:pPr>
    </w:p>
    <w:p w:rsidR="0097569A" w:rsidRDefault="0097569A" w:rsidP="00EE7F71">
      <w:pPr>
        <w:pStyle w:val="Textoindependiente"/>
        <w:rPr>
          <w:lang w:val="es-SV"/>
        </w:rPr>
      </w:pPr>
    </w:p>
    <w:p w:rsidR="0097569A" w:rsidRDefault="0097569A" w:rsidP="00EE7F71">
      <w:pPr>
        <w:pStyle w:val="Textoindependiente"/>
        <w:rPr>
          <w:lang w:val="es-SV"/>
        </w:rPr>
      </w:pPr>
    </w:p>
    <w:p w:rsidR="0097569A" w:rsidRDefault="0097569A" w:rsidP="00EE7F71">
      <w:pPr>
        <w:pStyle w:val="Textoindependiente"/>
        <w:rPr>
          <w:lang w:val="es-SV"/>
        </w:rPr>
      </w:pPr>
    </w:p>
    <w:p w:rsidR="0097569A" w:rsidRDefault="0097569A" w:rsidP="0097569A">
      <w:pPr>
        <w:pStyle w:val="Textoindependiente"/>
        <w:jc w:val="center"/>
        <w:rPr>
          <w:lang w:val="es-SV"/>
        </w:rPr>
      </w:pPr>
      <w:r>
        <w:rPr>
          <w:lang w:val="es-SV"/>
        </w:rPr>
        <w:t xml:space="preserve">Figura </w:t>
      </w:r>
      <w:r w:rsidR="007874DC">
        <w:rPr>
          <w:lang w:val="es-SV"/>
        </w:rPr>
        <w:t>3</w:t>
      </w:r>
      <w:r>
        <w:rPr>
          <w:lang w:val="es-SV"/>
        </w:rPr>
        <w:t>-1 Vista de Alto Nivel de un sistema de ML</w:t>
      </w:r>
    </w:p>
    <w:p w:rsidR="0097569A" w:rsidRDefault="00A74261" w:rsidP="00EE7F71">
      <w:pPr>
        <w:pStyle w:val="Textoindependiente"/>
        <w:rPr>
          <w:lang w:val="es-SV"/>
        </w:rPr>
      </w:pPr>
      <w:r>
        <w:rPr>
          <w:lang w:val="es-SV"/>
        </w:rPr>
        <w:t>Mientras más datos tengamos, el modelo de ML que construyamos ofrece mejor calidad y su capacidad predictiva se ve mejorada sustancialmente.</w:t>
      </w:r>
    </w:p>
    <w:p w:rsidR="00A74261" w:rsidRDefault="00A74261" w:rsidP="00EE7F71">
      <w:pPr>
        <w:pStyle w:val="Textoindependiente"/>
        <w:rPr>
          <w:lang w:val="es-SV"/>
        </w:rPr>
      </w:pPr>
      <w:r>
        <w:rPr>
          <w:lang w:val="es-SV"/>
        </w:rPr>
        <w:t xml:space="preserve">Tal como se planteaba en los párrafos anteriores, existen dos grandes familias de algoritmos, iniciaremos </w:t>
      </w:r>
      <w:r w:rsidR="00AD285F">
        <w:rPr>
          <w:lang w:val="es-SV"/>
        </w:rPr>
        <w:t>esta sección hablando de</w:t>
      </w:r>
      <w:r>
        <w:rPr>
          <w:lang w:val="es-SV"/>
        </w:rPr>
        <w:t xml:space="preserve"> los algoritmos supervisados</w:t>
      </w:r>
      <w:r w:rsidR="00F77248">
        <w:rPr>
          <w:lang w:val="es-SV"/>
        </w:rPr>
        <w:t>, es decir nos enfocaremos en los algoritmos que son útiles en aquellos problemas en donde existe una variab</w:t>
      </w:r>
      <w:r w:rsidR="00AD285F">
        <w:rPr>
          <w:lang w:val="es-SV"/>
        </w:rPr>
        <w:t>le objetivo a predecir/analizar y l</w:t>
      </w:r>
      <w:r>
        <w:rPr>
          <w:lang w:val="es-SV"/>
        </w:rPr>
        <w:t>o primero que debemos considerar es que este tipo de algoritmos se divide en 2 sub-categorías:</w:t>
      </w:r>
    </w:p>
    <w:p w:rsidR="00A74261" w:rsidRDefault="00A74261" w:rsidP="00D562EE">
      <w:pPr>
        <w:pStyle w:val="Textoindependiente"/>
        <w:numPr>
          <w:ilvl w:val="0"/>
          <w:numId w:val="7"/>
        </w:numPr>
        <w:rPr>
          <w:lang w:val="es-SV"/>
        </w:rPr>
      </w:pPr>
      <w:r>
        <w:rPr>
          <w:lang w:val="es-SV"/>
        </w:rPr>
        <w:t>Clasificación: Cuando la variable a predecir pertenece a un grupo bien definido de clases</w:t>
      </w:r>
      <w:r w:rsidR="00A15B37">
        <w:rPr>
          <w:lang w:val="es-SV"/>
        </w:rPr>
        <w:t xml:space="preserve"> ejemplo, predecir si un cliente volverá a comprar o no.</w:t>
      </w:r>
    </w:p>
    <w:p w:rsidR="00A74261" w:rsidRDefault="00A74261" w:rsidP="00D562EE">
      <w:pPr>
        <w:pStyle w:val="Textoindependiente"/>
        <w:numPr>
          <w:ilvl w:val="0"/>
          <w:numId w:val="7"/>
        </w:numPr>
        <w:rPr>
          <w:lang w:val="es-SV"/>
        </w:rPr>
      </w:pPr>
      <w:r>
        <w:rPr>
          <w:lang w:val="es-SV"/>
        </w:rPr>
        <w:t>Regresión: Cuando la variable a predecir es de tipo numérica, específicamente</w:t>
      </w:r>
      <w:r w:rsidR="00A15B37">
        <w:rPr>
          <w:lang w:val="es-SV"/>
        </w:rPr>
        <w:t xml:space="preserve"> un número Real, ejemplo, predecir el valor de una casa dada su ubicación, tamaño, etc.</w:t>
      </w:r>
    </w:p>
    <w:p w:rsidR="00A74261" w:rsidRDefault="003B6AB1" w:rsidP="00EE7F71">
      <w:pPr>
        <w:pStyle w:val="Textoindependiente"/>
        <w:rPr>
          <w:lang w:val="es-SV"/>
        </w:rPr>
      </w:pPr>
      <w:r>
        <w:rPr>
          <w:lang w:val="es-SV"/>
        </w:rPr>
        <w:t>Los diferentes algoritmos de tipo supervisado son:</w:t>
      </w:r>
    </w:p>
    <w:p w:rsidR="003B6AB1" w:rsidRDefault="003B6AB1" w:rsidP="00D562EE">
      <w:pPr>
        <w:pStyle w:val="Textoindependiente"/>
        <w:numPr>
          <w:ilvl w:val="0"/>
          <w:numId w:val="8"/>
        </w:numPr>
      </w:pPr>
      <w:proofErr w:type="spellStart"/>
      <w:r>
        <w:t>Métodos</w:t>
      </w:r>
      <w:proofErr w:type="spellEnd"/>
      <w:r>
        <w:t xml:space="preserve"> </w:t>
      </w:r>
      <w:proofErr w:type="spellStart"/>
      <w:r w:rsidRPr="003B6AB1">
        <w:t>heurístico</w:t>
      </w:r>
      <w:proofErr w:type="spellEnd"/>
      <w:r w:rsidRPr="003B6AB1">
        <w:t>: Classification Trees y Nearest Neighbor</w:t>
      </w:r>
    </w:p>
    <w:p w:rsidR="003B6AB1" w:rsidRDefault="003B6AB1" w:rsidP="00D562EE">
      <w:pPr>
        <w:pStyle w:val="Textoindependiente"/>
        <w:numPr>
          <w:ilvl w:val="0"/>
          <w:numId w:val="8"/>
        </w:numPr>
        <w:rPr>
          <w:lang w:val="es-SV"/>
        </w:rPr>
      </w:pPr>
      <w:r w:rsidRPr="006A391D">
        <w:t xml:space="preserve"> </w:t>
      </w:r>
      <w:r w:rsidRPr="003B6AB1">
        <w:rPr>
          <w:lang w:val="es-SV"/>
        </w:rPr>
        <w:t xml:space="preserve">Métodos de separación: Neural Networks, </w:t>
      </w:r>
      <w:proofErr w:type="spellStart"/>
      <w:r>
        <w:rPr>
          <w:lang w:val="es-SV"/>
        </w:rPr>
        <w:t>Support</w:t>
      </w:r>
      <w:proofErr w:type="spellEnd"/>
      <w:r>
        <w:rPr>
          <w:lang w:val="es-SV"/>
        </w:rPr>
        <w:t xml:space="preserve"> Vector Machines.</w:t>
      </w:r>
    </w:p>
    <w:p w:rsidR="003B6AB1" w:rsidRDefault="003B6AB1" w:rsidP="00D562EE">
      <w:pPr>
        <w:pStyle w:val="Textoindependiente"/>
        <w:numPr>
          <w:ilvl w:val="0"/>
          <w:numId w:val="8"/>
        </w:numPr>
        <w:rPr>
          <w:lang w:val="es-SV"/>
        </w:rPr>
      </w:pPr>
      <w:r>
        <w:rPr>
          <w:lang w:val="es-SV"/>
        </w:rPr>
        <w:t xml:space="preserve">Métodos de regresión: </w:t>
      </w:r>
      <w:proofErr w:type="spellStart"/>
      <w:r>
        <w:rPr>
          <w:lang w:val="es-SV"/>
        </w:rPr>
        <w:t>Logistic</w:t>
      </w:r>
      <w:proofErr w:type="spellEnd"/>
      <w:r>
        <w:rPr>
          <w:lang w:val="es-SV"/>
        </w:rPr>
        <w:t xml:space="preserve"> </w:t>
      </w:r>
      <w:proofErr w:type="spellStart"/>
      <w:r>
        <w:rPr>
          <w:lang w:val="es-SV"/>
        </w:rPr>
        <w:t>Regression</w:t>
      </w:r>
      <w:proofErr w:type="spellEnd"/>
    </w:p>
    <w:p w:rsidR="003B6AB1" w:rsidRDefault="003B6AB1" w:rsidP="00D562EE">
      <w:pPr>
        <w:pStyle w:val="Textoindependiente"/>
        <w:numPr>
          <w:ilvl w:val="0"/>
          <w:numId w:val="8"/>
        </w:numPr>
        <w:rPr>
          <w:lang w:val="es-SV"/>
        </w:rPr>
      </w:pPr>
      <w:r>
        <w:rPr>
          <w:lang w:val="es-SV"/>
        </w:rPr>
        <w:t xml:space="preserve">Métodos Probabilísticos: </w:t>
      </w:r>
      <w:proofErr w:type="spellStart"/>
      <w:r>
        <w:rPr>
          <w:lang w:val="es-SV"/>
        </w:rPr>
        <w:t>Bayesian</w:t>
      </w:r>
      <w:proofErr w:type="spellEnd"/>
      <w:r>
        <w:rPr>
          <w:lang w:val="es-SV"/>
        </w:rPr>
        <w:t xml:space="preserve"> </w:t>
      </w:r>
      <w:proofErr w:type="spellStart"/>
      <w:r>
        <w:rPr>
          <w:lang w:val="es-SV"/>
        </w:rPr>
        <w:t>Methods</w:t>
      </w:r>
      <w:proofErr w:type="spellEnd"/>
    </w:p>
    <w:p w:rsidR="00A1683D" w:rsidRDefault="00A1683D" w:rsidP="00A1683D">
      <w:pPr>
        <w:pStyle w:val="Textoindependiente"/>
        <w:rPr>
          <w:lang w:val="es-SV"/>
        </w:rPr>
      </w:pPr>
    </w:p>
    <w:p w:rsidR="00A1683D" w:rsidRDefault="00A1683D" w:rsidP="00A1683D">
      <w:pPr>
        <w:pStyle w:val="Textoindependiente"/>
        <w:rPr>
          <w:lang w:val="es-SV"/>
        </w:rPr>
      </w:pPr>
    </w:p>
    <w:p w:rsidR="00AD285F" w:rsidRDefault="00AD285F" w:rsidP="003B6AB1">
      <w:pPr>
        <w:pStyle w:val="Textoindependiente"/>
        <w:rPr>
          <w:lang w:val="es-SV"/>
        </w:rPr>
      </w:pPr>
    </w:p>
    <w:p w:rsidR="00AD285F" w:rsidRDefault="00AD285F" w:rsidP="003B6AB1">
      <w:pPr>
        <w:pStyle w:val="Textoindependiente"/>
        <w:rPr>
          <w:lang w:val="es-SV"/>
        </w:rPr>
      </w:pPr>
    </w:p>
    <w:p w:rsidR="00877CAE" w:rsidRDefault="00AD285F" w:rsidP="003B6AB1">
      <w:pPr>
        <w:pStyle w:val="Textoindependiente"/>
        <w:rPr>
          <w:lang w:val="es-SV"/>
        </w:rPr>
      </w:pPr>
      <w:r>
        <w:rPr>
          <w:lang w:val="es-SV"/>
        </w:rPr>
        <w:lastRenderedPageBreak/>
        <w:t xml:space="preserve">Por otro lado, abordando la otra familia de algoritmos nos encontramos con </w:t>
      </w:r>
      <w:r w:rsidR="003A0E34">
        <w:rPr>
          <w:lang w:val="es-SV"/>
        </w:rPr>
        <w:t xml:space="preserve">los algoritmos </w:t>
      </w:r>
      <w:r>
        <w:rPr>
          <w:lang w:val="es-SV"/>
        </w:rPr>
        <w:t xml:space="preserve">de tipo </w:t>
      </w:r>
      <w:r w:rsidR="003A0E34">
        <w:rPr>
          <w:lang w:val="es-SV"/>
        </w:rPr>
        <w:t>no supervisados</w:t>
      </w:r>
      <w:r w:rsidR="00877CAE">
        <w:rPr>
          <w:lang w:val="es-SV"/>
        </w:rPr>
        <w:t xml:space="preserve">, </w:t>
      </w:r>
      <w:r>
        <w:rPr>
          <w:lang w:val="es-SV"/>
        </w:rPr>
        <w:t xml:space="preserve">los cuales </w:t>
      </w:r>
      <w:r w:rsidR="00877CAE">
        <w:rPr>
          <w:lang w:val="es-SV"/>
        </w:rPr>
        <w:t xml:space="preserve">también </w:t>
      </w:r>
      <w:r>
        <w:rPr>
          <w:lang w:val="es-SV"/>
        </w:rPr>
        <w:t>pueden</w:t>
      </w:r>
      <w:r w:rsidR="00877CAE">
        <w:rPr>
          <w:lang w:val="es-SV"/>
        </w:rPr>
        <w:t xml:space="preserve"> ser </w:t>
      </w:r>
      <w:r>
        <w:rPr>
          <w:lang w:val="es-SV"/>
        </w:rPr>
        <w:t>reconocidos</w:t>
      </w:r>
      <w:r w:rsidR="00877CAE">
        <w:rPr>
          <w:lang w:val="es-SV"/>
        </w:rPr>
        <w:t xml:space="preserve"> como algoritmos de descubrimiento de patrones</w:t>
      </w:r>
      <w:r>
        <w:rPr>
          <w:lang w:val="es-SV"/>
        </w:rPr>
        <w:t>,</w:t>
      </w:r>
      <w:r w:rsidR="00877CAE">
        <w:rPr>
          <w:lang w:val="es-SV"/>
        </w:rPr>
        <w:t xml:space="preserve">  popularmente </w:t>
      </w:r>
      <w:r>
        <w:rPr>
          <w:lang w:val="es-SV"/>
        </w:rPr>
        <w:t>denominados</w:t>
      </w:r>
      <w:r w:rsidR="00877CAE">
        <w:rPr>
          <w:lang w:val="es-SV"/>
        </w:rPr>
        <w:t xml:space="preserve"> algoritmos de </w:t>
      </w:r>
      <w:proofErr w:type="spellStart"/>
      <w:r w:rsidR="00877CAE">
        <w:rPr>
          <w:lang w:val="es-SV"/>
        </w:rPr>
        <w:t>clustering</w:t>
      </w:r>
      <w:proofErr w:type="spellEnd"/>
      <w:r w:rsidR="00877CAE">
        <w:rPr>
          <w:lang w:val="es-SV"/>
        </w:rPr>
        <w:t>.</w:t>
      </w:r>
    </w:p>
    <w:p w:rsidR="00877CAE" w:rsidRDefault="00E17C76" w:rsidP="007874DC">
      <w:pPr>
        <w:pStyle w:val="Textoindependiente"/>
        <w:jc w:val="center"/>
        <w:rPr>
          <w:lang w:val="es-SV"/>
        </w:rPr>
      </w:pPr>
      <w:r w:rsidRPr="00E17C76">
        <w:rPr>
          <w:noProof/>
        </w:rPr>
        <w:drawing>
          <wp:inline distT="0" distB="0" distL="0" distR="0">
            <wp:extent cx="4883150" cy="3579504"/>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3150" cy="3579504"/>
                    </a:xfrm>
                    <a:prstGeom prst="rect">
                      <a:avLst/>
                    </a:prstGeom>
                    <a:noFill/>
                    <a:ln>
                      <a:noFill/>
                    </a:ln>
                  </pic:spPr>
                </pic:pic>
              </a:graphicData>
            </a:graphic>
          </wp:inline>
        </w:drawing>
      </w:r>
    </w:p>
    <w:p w:rsidR="00E17C76" w:rsidRDefault="007874DC" w:rsidP="00E17C76">
      <w:pPr>
        <w:pStyle w:val="Textoindependiente"/>
        <w:jc w:val="center"/>
        <w:rPr>
          <w:lang w:val="es-SV"/>
        </w:rPr>
      </w:pPr>
      <w:r>
        <w:rPr>
          <w:lang w:val="es-SV"/>
        </w:rPr>
        <w:t>Figura 3</w:t>
      </w:r>
      <w:r w:rsidR="00E17C76">
        <w:rPr>
          <w:lang w:val="es-SV"/>
        </w:rPr>
        <w:t>-</w:t>
      </w:r>
      <w:r w:rsidR="007A60CD">
        <w:rPr>
          <w:lang w:val="es-SV"/>
        </w:rPr>
        <w:t>2</w:t>
      </w:r>
      <w:r w:rsidR="00E17C76">
        <w:rPr>
          <w:lang w:val="es-SV"/>
        </w:rPr>
        <w:t xml:space="preserve"> Algoritmos no supervisados.</w:t>
      </w:r>
    </w:p>
    <w:p w:rsidR="00237C0F" w:rsidRDefault="00237C0F" w:rsidP="00237C0F">
      <w:pPr>
        <w:pStyle w:val="Ttulo2"/>
        <w:rPr>
          <w:lang w:val="es-SV"/>
        </w:rPr>
      </w:pPr>
      <w:bookmarkStart w:id="11" w:name="_Toc527435492"/>
      <w:r>
        <w:rPr>
          <w:lang w:val="es-SV"/>
        </w:rPr>
        <w:t>Metodología de Trabajo en ML</w:t>
      </w:r>
      <w:bookmarkEnd w:id="11"/>
    </w:p>
    <w:p w:rsidR="00EA6FC9" w:rsidRDefault="000118FC" w:rsidP="0091331E">
      <w:pPr>
        <w:pStyle w:val="Textoindependiente"/>
        <w:rPr>
          <w:lang w:val="es-SV"/>
        </w:rPr>
      </w:pPr>
      <w:r>
        <w:rPr>
          <w:noProof/>
          <w:lang w:val="es-SV" w:eastAsia="es-SV"/>
        </w:rPr>
        <w:t>ML tambien tiene una metodologia de trabajo bien definida, en donde uno de los principales pasos es el tratamiento adecuado de los datos, es decir limpieza, transformación y algunas tecnicas mas av</w:t>
      </w:r>
      <w:r w:rsidR="007D1D57">
        <w:rPr>
          <w:noProof/>
          <w:lang w:val="es-SV" w:eastAsia="es-SV"/>
        </w:rPr>
        <w:t>anzadas como la estandarización, pasando por la revision de l</w:t>
      </w:r>
      <w:r w:rsidR="007B56E1">
        <w:rPr>
          <w:lang w:val="es-SV"/>
        </w:rPr>
        <w:t xml:space="preserve">a calidad y capacidad predictiva mediante diferentes métodos en donde se evalúan aspectos como exactitud, </w:t>
      </w:r>
      <w:proofErr w:type="spellStart"/>
      <w:r w:rsidR="007B56E1">
        <w:rPr>
          <w:lang w:val="es-SV"/>
        </w:rPr>
        <w:t>recall</w:t>
      </w:r>
      <w:proofErr w:type="spellEnd"/>
      <w:r w:rsidR="007B56E1">
        <w:rPr>
          <w:lang w:val="es-SV"/>
        </w:rPr>
        <w:t xml:space="preserve"> y otros parámetro</w:t>
      </w:r>
      <w:r w:rsidR="007D1D57">
        <w:rPr>
          <w:lang w:val="es-SV"/>
        </w:rPr>
        <w:t>s, hasta lograr un modelo aceptable el cual pueda ser puesto a disposición de la organización.</w:t>
      </w:r>
    </w:p>
    <w:p w:rsidR="00EA6FC9" w:rsidRDefault="0091331E" w:rsidP="0091331E">
      <w:pPr>
        <w:pStyle w:val="Ttulo2"/>
        <w:jc w:val="center"/>
        <w:rPr>
          <w:noProof/>
          <w:lang w:val="es-SV" w:eastAsia="es-SV"/>
        </w:rPr>
      </w:pPr>
      <w:bookmarkStart w:id="12" w:name="_Toc527435493"/>
      <w:r>
        <w:rPr>
          <w:noProof/>
        </w:rPr>
        <w:drawing>
          <wp:inline distT="0" distB="0" distL="0" distR="0" wp14:anchorId="4D2417E7" wp14:editId="6A35C269">
            <wp:extent cx="2921000" cy="12287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36897" cy="1235412"/>
                    </a:xfrm>
                    <a:prstGeom prst="rect">
                      <a:avLst/>
                    </a:prstGeom>
                  </pic:spPr>
                </pic:pic>
              </a:graphicData>
            </a:graphic>
          </wp:inline>
        </w:drawing>
      </w:r>
      <w:bookmarkEnd w:id="12"/>
    </w:p>
    <w:p w:rsidR="00EA6FC9" w:rsidRDefault="00EA6FC9" w:rsidP="00EA6FC9">
      <w:pPr>
        <w:pStyle w:val="Ttulo2"/>
        <w:rPr>
          <w:noProof/>
          <w:lang w:val="es-SV" w:eastAsia="es-SV"/>
        </w:rPr>
      </w:pPr>
    </w:p>
    <w:p w:rsidR="00EA6FC9" w:rsidRDefault="00EA6FC9" w:rsidP="00EA6FC9">
      <w:pPr>
        <w:pStyle w:val="Ttulo2"/>
        <w:rPr>
          <w:noProof/>
          <w:lang w:val="es-SV" w:eastAsia="es-SV"/>
        </w:rPr>
      </w:pPr>
    </w:p>
    <w:p w:rsidR="00EA6FC9" w:rsidRDefault="00EA6FC9" w:rsidP="00EA6FC9">
      <w:pPr>
        <w:pStyle w:val="Ttulo2"/>
        <w:rPr>
          <w:noProof/>
          <w:lang w:val="es-SV" w:eastAsia="es-SV"/>
        </w:rPr>
      </w:pPr>
    </w:p>
    <w:p w:rsidR="00EA6FC9" w:rsidRDefault="00EA6FC9" w:rsidP="00EA6FC9">
      <w:pPr>
        <w:pStyle w:val="Ttulo2"/>
        <w:rPr>
          <w:noProof/>
          <w:lang w:val="es-SV" w:eastAsia="es-SV"/>
        </w:rPr>
      </w:pPr>
    </w:p>
    <w:p w:rsidR="000B7197" w:rsidRDefault="000B7197" w:rsidP="000B7197">
      <w:pPr>
        <w:pStyle w:val="Textoindependiente"/>
        <w:rPr>
          <w:lang w:val="es-SV" w:eastAsia="es-SV"/>
        </w:rPr>
      </w:pPr>
    </w:p>
    <w:p w:rsidR="00D23730" w:rsidRDefault="000118FC" w:rsidP="00EE7F71">
      <w:pPr>
        <w:pStyle w:val="Textoindependiente"/>
        <w:rPr>
          <w:noProof/>
          <w:lang w:val="es-SV" w:eastAsia="es-SV"/>
        </w:rPr>
      </w:pPr>
      <w:r>
        <w:rPr>
          <w:noProof/>
          <w:lang w:val="es-SV" w:eastAsia="es-SV"/>
        </w:rPr>
        <w:lastRenderedPageBreak/>
        <w:t>E</w:t>
      </w:r>
      <w:r w:rsidR="00D23730">
        <w:rPr>
          <w:noProof/>
          <w:lang w:val="es-SV" w:eastAsia="es-SV"/>
        </w:rPr>
        <w:t xml:space="preserve">n la siguiente figura se puede apreciar </w:t>
      </w:r>
      <w:r w:rsidR="0091331E">
        <w:rPr>
          <w:noProof/>
          <w:lang w:val="es-SV" w:eastAsia="es-SV"/>
        </w:rPr>
        <w:t>mas detalle de las tareas a realizar en</w:t>
      </w:r>
      <w:r w:rsidR="00D23730">
        <w:rPr>
          <w:noProof/>
          <w:lang w:val="es-SV" w:eastAsia="es-SV"/>
        </w:rPr>
        <w:t xml:space="preserve"> cada paso</w:t>
      </w:r>
      <w:r w:rsidR="0091331E">
        <w:rPr>
          <w:noProof/>
          <w:lang w:val="es-SV" w:eastAsia="es-SV"/>
        </w:rPr>
        <w:t xml:space="preserve"> del ciclo</w:t>
      </w:r>
      <w:r w:rsidR="00D23730">
        <w:rPr>
          <w:noProof/>
          <w:lang w:val="es-SV" w:eastAsia="es-SV"/>
        </w:rPr>
        <w:t>.</w:t>
      </w:r>
      <w:r w:rsidR="00D23730">
        <w:rPr>
          <w:noProof/>
        </w:rPr>
        <mc:AlternateContent>
          <mc:Choice Requires="wps">
            <w:drawing>
              <wp:inline distT="0" distB="0" distL="0" distR="0">
                <wp:extent cx="304800" cy="304800"/>
                <wp:effectExtent l="0" t="0" r="0" b="0"/>
                <wp:docPr id="35" name="Rectángulo 35" descr="https://www.safaribooksonline.com/library/view/hands-on-automated-machine/9781788629898/assets/68dea311-ed6e-41c7-858d-0299a2271e88.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cx="http://schemas.microsoft.com/office/drawing/2014/chartex" xmlns:cx1="http://schemas.microsoft.com/office/drawing/2015/9/8/chartex" xmlns:w16se="http://schemas.microsoft.com/office/word/2015/wordml/symex">
            <w:pict>
              <v:rect w14:anchorId="010578F6" id="Rectángulo 35" o:spid="_x0000_s1026" alt="https://www.safaribooksonline.com/library/view/hands-on-automated-machine/9781788629898/assets/68dea311-ed6e-41c7-858d-0299a2271e88.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ciD5hR8DAABLBgAADgAAAAAAAAAAAAAA&#10;AAAuAgAAZHJzL2Uyb0RvYy54bWxQSwECLQAUAAYACAAAACEATKDpLNgAAAADAQAADwAAAAAAAAAA&#10;AAAAAAB5BQAAZHJzL2Rvd25yZXYueG1sUEsFBgAAAAAEAAQA8wAAAH4GAAAAAA==&#10;" filled="f" stroked="f">
                <o:lock v:ext="edit" aspectratio="t"/>
                <w10:anchorlock/>
              </v:rect>
            </w:pict>
          </mc:Fallback>
        </mc:AlternateContent>
      </w:r>
    </w:p>
    <w:p w:rsidR="00A74261" w:rsidRPr="003B6AB1" w:rsidRDefault="00D23730" w:rsidP="00A1683D">
      <w:pPr>
        <w:pStyle w:val="Textoindependiente"/>
        <w:jc w:val="center"/>
        <w:rPr>
          <w:lang w:val="es-SV"/>
        </w:rPr>
      </w:pPr>
      <w:r>
        <w:rPr>
          <w:noProof/>
        </w:rPr>
        <w:drawing>
          <wp:inline distT="0" distB="0" distL="0" distR="0">
            <wp:extent cx="4876800" cy="5915025"/>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6800" cy="5915025"/>
                    </a:xfrm>
                    <a:prstGeom prst="rect">
                      <a:avLst/>
                    </a:prstGeom>
                    <a:noFill/>
                    <a:ln>
                      <a:noFill/>
                    </a:ln>
                  </pic:spPr>
                </pic:pic>
              </a:graphicData>
            </a:graphic>
          </wp:inline>
        </w:drawing>
      </w:r>
    </w:p>
    <w:p w:rsidR="00A74261" w:rsidRDefault="00A74261" w:rsidP="00EE7F71">
      <w:pPr>
        <w:pStyle w:val="Textoindependiente"/>
        <w:rPr>
          <w:lang w:val="es-SV"/>
        </w:rPr>
      </w:pPr>
    </w:p>
    <w:p w:rsidR="00A1683D" w:rsidRDefault="00A1683D" w:rsidP="00EE7F71">
      <w:pPr>
        <w:pStyle w:val="Textoindependiente"/>
        <w:rPr>
          <w:lang w:val="es-SV"/>
        </w:rPr>
      </w:pPr>
    </w:p>
    <w:p w:rsidR="00A1683D" w:rsidRDefault="00A1683D" w:rsidP="00EE7F71">
      <w:pPr>
        <w:pStyle w:val="Textoindependiente"/>
        <w:rPr>
          <w:lang w:val="es-SV"/>
        </w:rPr>
      </w:pPr>
    </w:p>
    <w:p w:rsidR="007D1D57" w:rsidRDefault="007D1D57" w:rsidP="00EE7F71">
      <w:pPr>
        <w:pStyle w:val="Textoindependiente"/>
        <w:rPr>
          <w:lang w:val="es-SV"/>
        </w:rPr>
      </w:pPr>
    </w:p>
    <w:p w:rsidR="00EA6FC9" w:rsidRDefault="00EA6FC9" w:rsidP="00EA6FC9">
      <w:pPr>
        <w:pStyle w:val="Ttulo2"/>
        <w:rPr>
          <w:lang w:val="es-SV"/>
        </w:rPr>
      </w:pPr>
      <w:bookmarkStart w:id="13" w:name="_Toc527435494"/>
      <w:r>
        <w:rPr>
          <w:lang w:val="es-SV"/>
        </w:rPr>
        <w:lastRenderedPageBreak/>
        <w:t>Herramientas para ML</w:t>
      </w:r>
      <w:bookmarkEnd w:id="13"/>
    </w:p>
    <w:p w:rsidR="00EB66BC" w:rsidRDefault="000118FC" w:rsidP="00EE7F71">
      <w:pPr>
        <w:pStyle w:val="Textoindependiente"/>
        <w:rPr>
          <w:lang w:val="es-SV"/>
        </w:rPr>
      </w:pPr>
      <w:r>
        <w:rPr>
          <w:lang w:val="es-SV"/>
        </w:rPr>
        <w:t>Las herramientas para soportar las actividades de ML son una gran cantidad, entre las más populares destacan:</w:t>
      </w:r>
    </w:p>
    <w:p w:rsidR="000118FC" w:rsidRDefault="000118FC" w:rsidP="00D562EE">
      <w:pPr>
        <w:pStyle w:val="Textoindependiente"/>
        <w:numPr>
          <w:ilvl w:val="0"/>
          <w:numId w:val="9"/>
        </w:numPr>
        <w:rPr>
          <w:lang w:val="es-SV"/>
        </w:rPr>
      </w:pPr>
      <w:r>
        <w:rPr>
          <w:lang w:val="es-SV"/>
        </w:rPr>
        <w:t>Lenguaje R</w:t>
      </w:r>
    </w:p>
    <w:p w:rsidR="000118FC" w:rsidRDefault="000118FC" w:rsidP="00D562EE">
      <w:pPr>
        <w:pStyle w:val="Textoindependiente"/>
        <w:numPr>
          <w:ilvl w:val="0"/>
          <w:numId w:val="9"/>
        </w:numPr>
        <w:rPr>
          <w:lang w:val="es-SV"/>
        </w:rPr>
      </w:pPr>
      <w:r>
        <w:rPr>
          <w:lang w:val="es-SV"/>
        </w:rPr>
        <w:t>Python</w:t>
      </w:r>
    </w:p>
    <w:p w:rsidR="000118FC" w:rsidRDefault="000118FC" w:rsidP="00D562EE">
      <w:pPr>
        <w:pStyle w:val="Textoindependiente"/>
        <w:numPr>
          <w:ilvl w:val="0"/>
          <w:numId w:val="9"/>
        </w:numPr>
        <w:rPr>
          <w:lang w:val="es-SV"/>
        </w:rPr>
      </w:pPr>
      <w:proofErr w:type="spellStart"/>
      <w:r>
        <w:rPr>
          <w:lang w:val="es-SV"/>
        </w:rPr>
        <w:t>Weka</w:t>
      </w:r>
      <w:proofErr w:type="spellEnd"/>
    </w:p>
    <w:p w:rsidR="005227E3" w:rsidRDefault="005227E3" w:rsidP="00D562EE">
      <w:pPr>
        <w:pStyle w:val="Textoindependiente"/>
        <w:numPr>
          <w:ilvl w:val="0"/>
          <w:numId w:val="9"/>
        </w:numPr>
        <w:rPr>
          <w:lang w:val="es-SV"/>
        </w:rPr>
      </w:pPr>
      <w:proofErr w:type="spellStart"/>
      <w:r>
        <w:rPr>
          <w:lang w:val="es-SV"/>
        </w:rPr>
        <w:t>Knime</w:t>
      </w:r>
      <w:proofErr w:type="spellEnd"/>
    </w:p>
    <w:p w:rsidR="005227E3" w:rsidRDefault="005227E3" w:rsidP="00D562EE">
      <w:pPr>
        <w:pStyle w:val="Textoindependiente"/>
        <w:numPr>
          <w:ilvl w:val="0"/>
          <w:numId w:val="9"/>
        </w:numPr>
        <w:rPr>
          <w:lang w:val="es-SV"/>
        </w:rPr>
      </w:pPr>
      <w:proofErr w:type="spellStart"/>
      <w:r>
        <w:rPr>
          <w:lang w:val="es-SV"/>
        </w:rPr>
        <w:t>RapidMiner</w:t>
      </w:r>
      <w:proofErr w:type="spellEnd"/>
    </w:p>
    <w:p w:rsidR="000118FC" w:rsidRDefault="000118FC" w:rsidP="00D562EE">
      <w:pPr>
        <w:pStyle w:val="Textoindependiente"/>
        <w:numPr>
          <w:ilvl w:val="0"/>
          <w:numId w:val="9"/>
        </w:numPr>
        <w:rPr>
          <w:lang w:val="es-SV"/>
        </w:rPr>
      </w:pPr>
      <w:proofErr w:type="spellStart"/>
      <w:r>
        <w:rPr>
          <w:lang w:val="es-SV"/>
        </w:rPr>
        <w:t>Azure</w:t>
      </w:r>
      <w:proofErr w:type="spellEnd"/>
      <w:r>
        <w:rPr>
          <w:lang w:val="es-SV"/>
        </w:rPr>
        <w:t xml:space="preserve"> ML Studio</w:t>
      </w:r>
    </w:p>
    <w:p w:rsidR="000118FC" w:rsidRDefault="000118FC" w:rsidP="00D562EE">
      <w:pPr>
        <w:pStyle w:val="Textoindependiente"/>
        <w:numPr>
          <w:ilvl w:val="0"/>
          <w:numId w:val="9"/>
        </w:numPr>
        <w:rPr>
          <w:lang w:val="es-SV"/>
        </w:rPr>
      </w:pPr>
      <w:proofErr w:type="spellStart"/>
      <w:r>
        <w:rPr>
          <w:lang w:val="es-SV"/>
        </w:rPr>
        <w:t>TensorFlow</w:t>
      </w:r>
      <w:proofErr w:type="spellEnd"/>
    </w:p>
    <w:p w:rsidR="000118FC" w:rsidRDefault="000118FC" w:rsidP="00D562EE">
      <w:pPr>
        <w:pStyle w:val="Textoindependiente"/>
        <w:numPr>
          <w:ilvl w:val="0"/>
          <w:numId w:val="9"/>
        </w:numPr>
        <w:rPr>
          <w:lang w:val="es-SV"/>
        </w:rPr>
      </w:pPr>
      <w:proofErr w:type="spellStart"/>
      <w:r>
        <w:rPr>
          <w:lang w:val="es-SV"/>
        </w:rPr>
        <w:t>BigML</w:t>
      </w:r>
      <w:proofErr w:type="spellEnd"/>
    </w:p>
    <w:p w:rsidR="000118FC" w:rsidRDefault="000118FC" w:rsidP="00D562EE">
      <w:pPr>
        <w:pStyle w:val="Textoindependiente"/>
        <w:numPr>
          <w:ilvl w:val="0"/>
          <w:numId w:val="9"/>
        </w:numPr>
        <w:rPr>
          <w:lang w:val="es-SV"/>
        </w:rPr>
      </w:pPr>
      <w:proofErr w:type="spellStart"/>
      <w:r>
        <w:rPr>
          <w:lang w:val="es-SV"/>
        </w:rPr>
        <w:t>SkyTree</w:t>
      </w:r>
      <w:proofErr w:type="spellEnd"/>
    </w:p>
    <w:p w:rsidR="000118FC" w:rsidRDefault="000118FC" w:rsidP="00D562EE">
      <w:pPr>
        <w:pStyle w:val="Textoindependiente"/>
        <w:numPr>
          <w:ilvl w:val="0"/>
          <w:numId w:val="9"/>
        </w:numPr>
        <w:rPr>
          <w:lang w:val="es-SV"/>
        </w:rPr>
      </w:pPr>
      <w:r>
        <w:rPr>
          <w:lang w:val="es-SV"/>
        </w:rPr>
        <w:t>IBM Watson</w:t>
      </w:r>
    </w:p>
    <w:p w:rsidR="000118FC" w:rsidRDefault="000118FC" w:rsidP="00D562EE">
      <w:pPr>
        <w:pStyle w:val="Textoindependiente"/>
        <w:numPr>
          <w:ilvl w:val="0"/>
          <w:numId w:val="9"/>
        </w:numPr>
        <w:rPr>
          <w:lang w:val="es-SV"/>
        </w:rPr>
      </w:pPr>
      <w:r>
        <w:rPr>
          <w:lang w:val="es-SV"/>
        </w:rPr>
        <w:t xml:space="preserve">MLIB </w:t>
      </w:r>
      <w:proofErr w:type="spellStart"/>
      <w:r>
        <w:rPr>
          <w:lang w:val="es-SV"/>
        </w:rPr>
        <w:t>Spark</w:t>
      </w:r>
      <w:proofErr w:type="spellEnd"/>
    </w:p>
    <w:p w:rsidR="00C36CE5" w:rsidRDefault="00C36CE5" w:rsidP="00D562EE">
      <w:pPr>
        <w:pStyle w:val="Textoindependiente"/>
        <w:numPr>
          <w:ilvl w:val="0"/>
          <w:numId w:val="9"/>
        </w:numPr>
        <w:rPr>
          <w:lang w:val="es-SV"/>
        </w:rPr>
      </w:pPr>
      <w:r>
        <w:rPr>
          <w:lang w:val="es-SV"/>
        </w:rPr>
        <w:t>Julia</w:t>
      </w:r>
    </w:p>
    <w:p w:rsidR="00C36CE5" w:rsidRDefault="00C36CE5" w:rsidP="00D562EE">
      <w:pPr>
        <w:pStyle w:val="Textoindependiente"/>
        <w:numPr>
          <w:ilvl w:val="0"/>
          <w:numId w:val="9"/>
        </w:numPr>
        <w:rPr>
          <w:lang w:val="es-SV"/>
        </w:rPr>
      </w:pPr>
      <w:proofErr w:type="spellStart"/>
      <w:r>
        <w:rPr>
          <w:lang w:val="es-SV"/>
        </w:rPr>
        <w:t>Jupyter</w:t>
      </w:r>
      <w:proofErr w:type="spellEnd"/>
    </w:p>
    <w:p w:rsidR="000118FC" w:rsidRDefault="000118FC" w:rsidP="00D562EE">
      <w:pPr>
        <w:pStyle w:val="Textoindependiente"/>
        <w:numPr>
          <w:ilvl w:val="0"/>
          <w:numId w:val="9"/>
        </w:numPr>
        <w:rPr>
          <w:lang w:val="es-SV"/>
        </w:rPr>
      </w:pPr>
      <w:r>
        <w:rPr>
          <w:lang w:val="es-SV"/>
        </w:rPr>
        <w:t>Etc.</w:t>
      </w:r>
    </w:p>
    <w:p w:rsidR="000118FC" w:rsidRDefault="000118FC" w:rsidP="000118FC">
      <w:pPr>
        <w:pStyle w:val="Textoindependiente"/>
        <w:rPr>
          <w:lang w:val="es-SV"/>
        </w:rPr>
      </w:pPr>
      <w:r>
        <w:rPr>
          <w:lang w:val="es-SV"/>
        </w:rPr>
        <w:t xml:space="preserve">Este curso </w:t>
      </w:r>
      <w:r w:rsidR="002C057A">
        <w:rPr>
          <w:lang w:val="es-SV"/>
        </w:rPr>
        <w:t>utilizaremos principalmente</w:t>
      </w:r>
      <w:r>
        <w:rPr>
          <w:lang w:val="es-SV"/>
        </w:rPr>
        <w:t xml:space="preserve"> lenguaje R y </w:t>
      </w:r>
      <w:proofErr w:type="spellStart"/>
      <w:r>
        <w:rPr>
          <w:lang w:val="es-SV"/>
        </w:rPr>
        <w:t>Weka</w:t>
      </w:r>
      <w:proofErr w:type="spellEnd"/>
      <w:r>
        <w:rPr>
          <w:lang w:val="es-SV"/>
        </w:rPr>
        <w:t xml:space="preserve"> ya que son herramientas al alcance de todos y tienen una gran comunidad que apalanca su desarrollo y mejora continua.</w:t>
      </w:r>
    </w:p>
    <w:p w:rsidR="000118FC" w:rsidRDefault="000118FC" w:rsidP="000118FC">
      <w:pPr>
        <w:pStyle w:val="Textoindependiente"/>
        <w:rPr>
          <w:lang w:val="es-SV"/>
        </w:rPr>
      </w:pPr>
      <w:r>
        <w:rPr>
          <w:lang w:val="es-SV"/>
        </w:rPr>
        <w:t>R es un entorno y lenguaje de programación con un enfoque al análisis estadístico.</w:t>
      </w:r>
    </w:p>
    <w:p w:rsidR="00801F3A" w:rsidRDefault="000118FC" w:rsidP="000118FC">
      <w:pPr>
        <w:pStyle w:val="Textoindependiente"/>
        <w:rPr>
          <w:lang w:val="es-SV"/>
        </w:rPr>
      </w:pPr>
      <w:r>
        <w:rPr>
          <w:lang w:val="es-SV"/>
        </w:rPr>
        <w:t xml:space="preserve">Fue creado en 1993 por Robert Gentleman y Ross </w:t>
      </w:r>
      <w:proofErr w:type="spellStart"/>
      <w:r>
        <w:rPr>
          <w:lang w:val="es-SV"/>
        </w:rPr>
        <w:t>Ihaka</w:t>
      </w:r>
      <w:proofErr w:type="spellEnd"/>
      <w:r>
        <w:rPr>
          <w:lang w:val="es-SV"/>
        </w:rPr>
        <w:t xml:space="preserve">, aunque sus raíces provienen del lenguaje S, desarrollado por John </w:t>
      </w:r>
      <w:proofErr w:type="spellStart"/>
      <w:r>
        <w:rPr>
          <w:lang w:val="es-SV"/>
        </w:rPr>
        <w:t>Chambers</w:t>
      </w:r>
      <w:proofErr w:type="spellEnd"/>
      <w:r>
        <w:rPr>
          <w:lang w:val="es-SV"/>
        </w:rPr>
        <w:t xml:space="preserve"> y Rick Becker en los laboratorios de AT&amp;T. En abril de 2017 se </w:t>
      </w:r>
      <w:r w:rsidR="00801F3A">
        <w:rPr>
          <w:lang w:val="es-SV"/>
        </w:rPr>
        <w:t>liberó</w:t>
      </w:r>
      <w:r>
        <w:rPr>
          <w:lang w:val="es-SV"/>
        </w:rPr>
        <w:t xml:space="preserve"> la versión 3.4 presentando mejoras en rendimiento, interfaz de usuario</w:t>
      </w:r>
      <w:r w:rsidR="00801F3A">
        <w:rPr>
          <w:lang w:val="es-SV"/>
        </w:rPr>
        <w:t>, gestión de memoria y un compilador de código de bytes de tipo JIT (</w:t>
      </w:r>
      <w:proofErr w:type="spellStart"/>
      <w:r w:rsidR="00801F3A">
        <w:rPr>
          <w:lang w:val="es-SV"/>
        </w:rPr>
        <w:t>Just</w:t>
      </w:r>
      <w:proofErr w:type="spellEnd"/>
      <w:r w:rsidR="00801F3A">
        <w:rPr>
          <w:lang w:val="es-SV"/>
        </w:rPr>
        <w:t xml:space="preserve"> in Time).</w:t>
      </w:r>
    </w:p>
    <w:p w:rsidR="00801F3A" w:rsidRDefault="00801F3A" w:rsidP="000118FC">
      <w:pPr>
        <w:pStyle w:val="Textoindependiente"/>
        <w:rPr>
          <w:lang w:val="es-SV"/>
        </w:rPr>
      </w:pPr>
      <w:r>
        <w:rPr>
          <w:lang w:val="es-SV"/>
        </w:rPr>
        <w:t>Por formar parte de un proyecto colaborativo y abierto existe una gran cantidad y variedad de paquetes que permiten que el trabajo en R sea mucho más fácil.</w:t>
      </w:r>
    </w:p>
    <w:p w:rsidR="000118FC" w:rsidRDefault="00801F3A" w:rsidP="000118FC">
      <w:pPr>
        <w:pStyle w:val="Textoindependiente"/>
        <w:rPr>
          <w:lang w:val="es-SV"/>
        </w:rPr>
      </w:pPr>
      <w:r>
        <w:rPr>
          <w:lang w:val="es-SV"/>
        </w:rPr>
        <w:t>A finales de 2009, la cantidad de paquetes disponibles para trabajar superaba los 2,000 y los temas iban desde estadística bayesiana hasta econometría y series temporales.</w:t>
      </w:r>
    </w:p>
    <w:p w:rsidR="00801F3A" w:rsidRDefault="00C500E8" w:rsidP="00C500E8">
      <w:pPr>
        <w:pStyle w:val="Textoindependiente"/>
        <w:jc w:val="center"/>
        <w:rPr>
          <w:lang w:val="es-SV"/>
        </w:rPr>
      </w:pPr>
      <w:r>
        <w:rPr>
          <w:noProof/>
        </w:rPr>
        <w:lastRenderedPageBreak/>
        <w:drawing>
          <wp:inline distT="0" distB="0" distL="0" distR="0">
            <wp:extent cx="3343275" cy="1447800"/>
            <wp:effectExtent l="0" t="0" r="9525" b="0"/>
            <wp:docPr id="38" name="Imagen 38" descr="https://upload.wikimedia.org/wikipedia/commons/thumb/f/fe/Regresi%C3%B3n_en_R_y_Windows.PNG/370px-Regresi%C3%B3n_en_R_y_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f/fe/Regresi%C3%B3n_en_R_y_Windows.PNG/370px-Regresi%C3%B3n_en_R_y_Window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43275" cy="1447800"/>
                    </a:xfrm>
                    <a:prstGeom prst="rect">
                      <a:avLst/>
                    </a:prstGeom>
                    <a:noFill/>
                    <a:ln>
                      <a:noFill/>
                    </a:ln>
                  </pic:spPr>
                </pic:pic>
              </a:graphicData>
            </a:graphic>
          </wp:inline>
        </w:drawing>
      </w:r>
    </w:p>
    <w:p w:rsidR="00C500E8" w:rsidRDefault="007874DC" w:rsidP="00C500E8">
      <w:pPr>
        <w:pStyle w:val="Textoindependiente"/>
        <w:jc w:val="center"/>
        <w:rPr>
          <w:lang w:val="es-SV"/>
        </w:rPr>
      </w:pPr>
      <w:r>
        <w:rPr>
          <w:lang w:val="es-SV"/>
        </w:rPr>
        <w:t>Figura 3</w:t>
      </w:r>
      <w:r w:rsidR="00C500E8">
        <w:rPr>
          <w:lang w:val="es-SV"/>
        </w:rPr>
        <w:t>-</w:t>
      </w:r>
      <w:r w:rsidR="007A60CD">
        <w:rPr>
          <w:lang w:val="es-SV"/>
        </w:rPr>
        <w:t>3</w:t>
      </w:r>
      <w:r w:rsidR="00C500E8">
        <w:rPr>
          <w:lang w:val="es-SV"/>
        </w:rPr>
        <w:t xml:space="preserve"> Entorno Lenguaje R</w:t>
      </w:r>
    </w:p>
    <w:p w:rsidR="00C500E8" w:rsidRDefault="00A03AEF" w:rsidP="00C500E8">
      <w:pPr>
        <w:pStyle w:val="Textoindependiente"/>
        <w:rPr>
          <w:lang w:val="es-SV"/>
        </w:rPr>
      </w:pPr>
      <w:r>
        <w:rPr>
          <w:lang w:val="es-SV"/>
        </w:rPr>
        <w:t xml:space="preserve">Por otro lado, </w:t>
      </w:r>
      <w:proofErr w:type="spellStart"/>
      <w:r>
        <w:rPr>
          <w:lang w:val="es-SV"/>
        </w:rPr>
        <w:t>Weka</w:t>
      </w:r>
      <w:proofErr w:type="spellEnd"/>
      <w:r>
        <w:rPr>
          <w:lang w:val="es-SV"/>
        </w:rPr>
        <w:t>, es una herramienta que ofrece un entorno completo para el análisis del conocimiento y ML, está diseñado para codificar lo menos posible</w:t>
      </w:r>
      <w:r w:rsidR="00831163">
        <w:rPr>
          <w:lang w:val="es-SV"/>
        </w:rPr>
        <w:t xml:space="preserve"> por medio de su extensa colección de técnicas para pre-procesamiento de datos y modelado.</w:t>
      </w:r>
    </w:p>
    <w:p w:rsidR="00831163" w:rsidRDefault="00831163" w:rsidP="00C500E8">
      <w:pPr>
        <w:pStyle w:val="Textoindependiente"/>
        <w:rPr>
          <w:lang w:val="es-SV"/>
        </w:rPr>
      </w:pPr>
      <w:r>
        <w:rPr>
          <w:lang w:val="es-SV"/>
        </w:rPr>
        <w:t xml:space="preserve">La siguiente tabla muestra todas las técnicas disponibles en </w:t>
      </w:r>
      <w:proofErr w:type="spellStart"/>
      <w:r>
        <w:rPr>
          <w:lang w:val="es-SV"/>
        </w:rPr>
        <w:t>Weka</w:t>
      </w:r>
      <w:proofErr w:type="spellEnd"/>
    </w:p>
    <w:tbl>
      <w:tblPr>
        <w:tblW w:w="0" w:type="auto"/>
        <w:tblLook w:val="04A0" w:firstRow="1" w:lastRow="0" w:firstColumn="1" w:lastColumn="0" w:noHBand="0" w:noVBand="1"/>
      </w:tblPr>
      <w:tblGrid>
        <w:gridCol w:w="1795"/>
        <w:gridCol w:w="1071"/>
        <w:gridCol w:w="6970"/>
      </w:tblGrid>
      <w:tr w:rsidR="0085203B" w:rsidTr="00831163">
        <w:trPr>
          <w:trHeight w:val="510"/>
        </w:trPr>
        <w:tc>
          <w:tcPr>
            <w:tcW w:w="0" w:type="auto"/>
            <w:tcBorders>
              <w:top w:val="single" w:sz="4" w:space="0" w:color="auto"/>
              <w:left w:val="nil"/>
              <w:bottom w:val="single" w:sz="4" w:space="0" w:color="auto"/>
              <w:right w:val="nil"/>
            </w:tcBorders>
            <w:shd w:val="clear" w:color="auto" w:fill="auto"/>
            <w:vAlign w:val="center"/>
            <w:hideMark/>
          </w:tcPr>
          <w:p w:rsidR="00831163" w:rsidRPr="00146C2D" w:rsidRDefault="00831163" w:rsidP="00156CBF">
            <w:pPr>
              <w:jc w:val="center"/>
              <w:rPr>
                <w:rFonts w:ascii="Calibri" w:hAnsi="Calibri" w:cs="Calibri"/>
                <w:b/>
                <w:bCs/>
                <w:color w:val="000000"/>
                <w:sz w:val="20"/>
              </w:rPr>
            </w:pPr>
            <w:r w:rsidRPr="00146C2D">
              <w:rPr>
                <w:rFonts w:ascii="Calibri" w:hAnsi="Calibri" w:cs="Calibri"/>
                <w:b/>
                <w:bCs/>
                <w:color w:val="000000"/>
                <w:sz w:val="20"/>
              </w:rPr>
              <w:t>Algorithm</w:t>
            </w:r>
          </w:p>
        </w:tc>
        <w:tc>
          <w:tcPr>
            <w:tcW w:w="0" w:type="auto"/>
            <w:tcBorders>
              <w:top w:val="single" w:sz="4" w:space="0" w:color="auto"/>
              <w:left w:val="nil"/>
              <w:bottom w:val="single" w:sz="4" w:space="0" w:color="auto"/>
              <w:right w:val="nil"/>
            </w:tcBorders>
            <w:shd w:val="clear" w:color="auto" w:fill="auto"/>
            <w:vAlign w:val="center"/>
            <w:hideMark/>
          </w:tcPr>
          <w:p w:rsidR="00831163" w:rsidRPr="00146C2D" w:rsidRDefault="00831163" w:rsidP="00156CBF">
            <w:pPr>
              <w:jc w:val="center"/>
              <w:rPr>
                <w:rFonts w:ascii="Calibri" w:hAnsi="Calibri" w:cs="Calibri"/>
                <w:b/>
                <w:bCs/>
                <w:color w:val="000000"/>
                <w:sz w:val="20"/>
              </w:rPr>
            </w:pPr>
            <w:r w:rsidRPr="00146C2D">
              <w:rPr>
                <w:rFonts w:ascii="Calibri" w:hAnsi="Calibri" w:cs="Calibri"/>
                <w:b/>
                <w:bCs/>
                <w:color w:val="000000"/>
                <w:sz w:val="20"/>
              </w:rPr>
              <w:t>Weka Family</w:t>
            </w:r>
          </w:p>
        </w:tc>
        <w:tc>
          <w:tcPr>
            <w:tcW w:w="0" w:type="auto"/>
            <w:tcBorders>
              <w:top w:val="single" w:sz="4" w:space="0" w:color="auto"/>
              <w:left w:val="nil"/>
              <w:bottom w:val="single" w:sz="4" w:space="0" w:color="auto"/>
              <w:right w:val="nil"/>
            </w:tcBorders>
            <w:shd w:val="clear" w:color="auto" w:fill="auto"/>
            <w:vAlign w:val="center"/>
            <w:hideMark/>
          </w:tcPr>
          <w:p w:rsidR="00831163" w:rsidRPr="00146C2D" w:rsidRDefault="00831163" w:rsidP="00156CBF">
            <w:pPr>
              <w:jc w:val="center"/>
              <w:rPr>
                <w:rFonts w:ascii="Calibri" w:hAnsi="Calibri" w:cs="Calibri"/>
                <w:b/>
                <w:bCs/>
                <w:color w:val="000000"/>
                <w:sz w:val="20"/>
              </w:rPr>
            </w:pPr>
            <w:r w:rsidRPr="00146C2D">
              <w:rPr>
                <w:rFonts w:ascii="Calibri" w:hAnsi="Calibri" w:cs="Calibri"/>
                <w:b/>
                <w:bCs/>
                <w:color w:val="000000"/>
                <w:sz w:val="20"/>
              </w:rPr>
              <w:t>Description</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ZeroR</w:t>
            </w:r>
            <w:proofErr w:type="spellEnd"/>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Rules</w:t>
            </w:r>
          </w:p>
        </w:tc>
        <w:tc>
          <w:tcPr>
            <w:tcW w:w="0" w:type="auto"/>
            <w:tcBorders>
              <w:top w:val="nil"/>
              <w:left w:val="nil"/>
              <w:bottom w:val="nil"/>
              <w:right w:val="nil"/>
            </w:tcBorders>
            <w:shd w:val="clear" w:color="auto" w:fill="auto"/>
            <w:vAlign w:val="bottom"/>
            <w:hideMark/>
          </w:tcPr>
          <w:p w:rsidR="00831163" w:rsidRPr="00C67EB7" w:rsidRDefault="00C67EB7" w:rsidP="00C67EB7">
            <w:pPr>
              <w:jc w:val="both"/>
              <w:rPr>
                <w:rFonts w:ascii="Calibri" w:hAnsi="Calibri" w:cs="Calibri"/>
                <w:color w:val="000000"/>
                <w:sz w:val="19"/>
                <w:szCs w:val="19"/>
                <w:lang w:val="es-SV"/>
              </w:rPr>
            </w:pPr>
            <w:r w:rsidRPr="00C67EB7">
              <w:rPr>
                <w:rFonts w:ascii="Calibri" w:hAnsi="Calibri" w:cs="Calibri"/>
                <w:color w:val="000000"/>
                <w:sz w:val="19"/>
                <w:szCs w:val="19"/>
                <w:lang w:val="es-SV"/>
              </w:rPr>
              <w:t xml:space="preserve">Este es uno de los métodos más simples; se basa en la </w:t>
            </w:r>
            <w:r>
              <w:rPr>
                <w:rFonts w:ascii="Calibri" w:hAnsi="Calibri" w:cs="Calibri"/>
                <w:color w:val="000000"/>
                <w:sz w:val="19"/>
                <w:szCs w:val="19"/>
                <w:lang w:val="es-SV"/>
              </w:rPr>
              <w:t>tabla</w:t>
            </w:r>
            <w:r w:rsidRPr="00C67EB7">
              <w:rPr>
                <w:rFonts w:ascii="Calibri" w:hAnsi="Calibri" w:cs="Calibri"/>
                <w:color w:val="000000"/>
                <w:sz w:val="19"/>
                <w:szCs w:val="19"/>
                <w:lang w:val="es-SV"/>
              </w:rPr>
              <w:t xml:space="preserve"> de frecuencias y hacer una predicci</w:t>
            </w:r>
            <w:r>
              <w:rPr>
                <w:rFonts w:ascii="Calibri" w:hAnsi="Calibri" w:cs="Calibri"/>
                <w:color w:val="000000"/>
                <w:sz w:val="19"/>
                <w:szCs w:val="19"/>
                <w:lang w:val="es-SV"/>
              </w:rPr>
              <w:t>ón basada en la moda.</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OneR</w:t>
            </w:r>
            <w:proofErr w:type="spellEnd"/>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Rules</w:t>
            </w:r>
          </w:p>
        </w:tc>
        <w:tc>
          <w:tcPr>
            <w:tcW w:w="0" w:type="auto"/>
            <w:tcBorders>
              <w:top w:val="nil"/>
              <w:left w:val="nil"/>
              <w:bottom w:val="nil"/>
              <w:right w:val="nil"/>
            </w:tcBorders>
            <w:shd w:val="clear" w:color="000000" w:fill="D9D9D9"/>
            <w:vAlign w:val="bottom"/>
            <w:hideMark/>
          </w:tcPr>
          <w:p w:rsidR="00831163" w:rsidRPr="006A391D" w:rsidRDefault="00C67EB7" w:rsidP="00C67EB7">
            <w:pPr>
              <w:jc w:val="both"/>
              <w:rPr>
                <w:rFonts w:ascii="Calibri" w:hAnsi="Calibri" w:cs="Calibri"/>
                <w:color w:val="000000"/>
                <w:sz w:val="19"/>
                <w:szCs w:val="19"/>
                <w:lang w:val="es-MX"/>
              </w:rPr>
            </w:pPr>
            <w:r w:rsidRPr="00C67EB7">
              <w:rPr>
                <w:rFonts w:ascii="Calibri" w:hAnsi="Calibri" w:cs="Calibri"/>
                <w:color w:val="000000"/>
                <w:sz w:val="19"/>
                <w:szCs w:val="19"/>
                <w:lang w:val="es-SV"/>
              </w:rPr>
              <w:t>Este método se basa en la generaci</w:t>
            </w:r>
            <w:r>
              <w:rPr>
                <w:rFonts w:ascii="Calibri" w:hAnsi="Calibri" w:cs="Calibri"/>
                <w:color w:val="000000"/>
                <w:sz w:val="19"/>
                <w:szCs w:val="19"/>
                <w:lang w:val="es-SV"/>
              </w:rPr>
              <w:t>ón de una regla por cada atributo existente en la base de datos que se está analizando.</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Naive Bayes Classifier</w:t>
            </w:r>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Bayes</w:t>
            </w:r>
          </w:p>
        </w:tc>
        <w:tc>
          <w:tcPr>
            <w:tcW w:w="0" w:type="auto"/>
            <w:tcBorders>
              <w:top w:val="nil"/>
              <w:left w:val="nil"/>
              <w:bottom w:val="nil"/>
              <w:right w:val="nil"/>
            </w:tcBorders>
            <w:shd w:val="clear" w:color="auto" w:fill="auto"/>
            <w:vAlign w:val="bottom"/>
            <w:hideMark/>
          </w:tcPr>
          <w:p w:rsidR="00831163" w:rsidRPr="00C67EB7" w:rsidRDefault="00C67EB7" w:rsidP="00156CBF">
            <w:pPr>
              <w:jc w:val="both"/>
              <w:rPr>
                <w:rFonts w:ascii="Calibri" w:hAnsi="Calibri" w:cs="Calibri"/>
                <w:color w:val="000000"/>
                <w:sz w:val="19"/>
                <w:szCs w:val="19"/>
                <w:lang w:val="es-SV"/>
              </w:rPr>
            </w:pPr>
            <w:r w:rsidRPr="00C67EB7">
              <w:rPr>
                <w:rFonts w:ascii="Calibri" w:hAnsi="Calibri" w:cs="Calibri"/>
                <w:color w:val="000000"/>
                <w:sz w:val="19"/>
                <w:szCs w:val="19"/>
                <w:lang w:val="es-SV"/>
              </w:rPr>
              <w:t xml:space="preserve">Este método se basa en el teorema bayesiano, los diferentes atributos se consideran </w:t>
            </w:r>
            <w:r>
              <w:rPr>
                <w:rFonts w:ascii="Calibri" w:hAnsi="Calibri" w:cs="Calibri"/>
                <w:color w:val="000000"/>
                <w:sz w:val="19"/>
                <w:szCs w:val="19"/>
                <w:lang w:val="es-SV"/>
              </w:rPr>
              <w:t xml:space="preserve">condicionalmente </w:t>
            </w:r>
            <w:r w:rsidRPr="00C67EB7">
              <w:rPr>
                <w:rFonts w:ascii="Calibri" w:hAnsi="Calibri" w:cs="Calibri"/>
                <w:color w:val="000000"/>
                <w:sz w:val="19"/>
                <w:szCs w:val="19"/>
                <w:lang w:val="es-SV"/>
              </w:rPr>
              <w:t>independientes de</w:t>
            </w:r>
            <w:r>
              <w:rPr>
                <w:rFonts w:ascii="Calibri" w:hAnsi="Calibri" w:cs="Calibri"/>
                <w:color w:val="000000"/>
                <w:sz w:val="19"/>
                <w:szCs w:val="19"/>
                <w:lang w:val="es-SV"/>
              </w:rPr>
              <w:t xml:space="preserve"> la variable a pronosticar.</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MultiClass</w:t>
            </w:r>
            <w:proofErr w:type="spellEnd"/>
            <w:r w:rsidRPr="000D3DA5">
              <w:rPr>
                <w:rFonts w:ascii="Calibri" w:hAnsi="Calibri" w:cs="Calibri"/>
                <w:color w:val="000000"/>
                <w:sz w:val="19"/>
                <w:szCs w:val="19"/>
              </w:rPr>
              <w:t xml:space="preserve"> Classifier</w:t>
            </w:r>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Meta</w:t>
            </w:r>
          </w:p>
        </w:tc>
        <w:tc>
          <w:tcPr>
            <w:tcW w:w="0" w:type="auto"/>
            <w:tcBorders>
              <w:top w:val="nil"/>
              <w:left w:val="nil"/>
              <w:bottom w:val="nil"/>
              <w:right w:val="nil"/>
            </w:tcBorders>
            <w:shd w:val="clear" w:color="000000" w:fill="D9D9D9"/>
            <w:vAlign w:val="bottom"/>
            <w:hideMark/>
          </w:tcPr>
          <w:p w:rsidR="00831163" w:rsidRPr="006A391D" w:rsidRDefault="00C67EB7" w:rsidP="00C67EB7">
            <w:pPr>
              <w:jc w:val="both"/>
              <w:rPr>
                <w:rFonts w:ascii="Calibri" w:hAnsi="Calibri" w:cs="Calibri"/>
                <w:color w:val="000000"/>
                <w:sz w:val="19"/>
                <w:szCs w:val="19"/>
                <w:lang w:val="es-MX"/>
              </w:rPr>
            </w:pPr>
            <w:r w:rsidRPr="00C67EB7">
              <w:rPr>
                <w:rFonts w:ascii="Calibri" w:hAnsi="Calibri" w:cs="Calibri"/>
                <w:color w:val="000000"/>
                <w:sz w:val="19"/>
                <w:szCs w:val="19"/>
                <w:lang w:val="es-SV"/>
              </w:rPr>
              <w:t>Este método se conoce como un meta-clasificador y se aplica a problemas en donde la variable objetivo debe ser clasificada de forma binaria o con múltiples clases.</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Input Mapped Classifier</w:t>
            </w:r>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Meta</w:t>
            </w:r>
          </w:p>
        </w:tc>
        <w:tc>
          <w:tcPr>
            <w:tcW w:w="0" w:type="auto"/>
            <w:tcBorders>
              <w:top w:val="nil"/>
              <w:left w:val="nil"/>
              <w:bottom w:val="nil"/>
              <w:right w:val="nil"/>
            </w:tcBorders>
            <w:shd w:val="clear" w:color="auto" w:fill="auto"/>
            <w:vAlign w:val="bottom"/>
            <w:hideMark/>
          </w:tcPr>
          <w:p w:rsidR="00831163" w:rsidRPr="006A391D" w:rsidRDefault="00573CB9" w:rsidP="00573CB9">
            <w:pPr>
              <w:jc w:val="both"/>
              <w:rPr>
                <w:rFonts w:ascii="Calibri" w:hAnsi="Calibri" w:cs="Calibri"/>
                <w:color w:val="000000"/>
                <w:sz w:val="19"/>
                <w:szCs w:val="19"/>
                <w:lang w:val="es-MX"/>
              </w:rPr>
            </w:pPr>
            <w:r w:rsidRPr="00573CB9">
              <w:rPr>
                <w:rFonts w:ascii="Calibri" w:hAnsi="Calibri" w:cs="Calibri"/>
                <w:color w:val="000000"/>
                <w:sz w:val="19"/>
                <w:szCs w:val="19"/>
                <w:lang w:val="es-SV"/>
              </w:rPr>
              <w:t>Este método se utiliza en problemas de clasificaci</w:t>
            </w:r>
            <w:r>
              <w:rPr>
                <w:rFonts w:ascii="Calibri" w:hAnsi="Calibri" w:cs="Calibri"/>
                <w:color w:val="000000"/>
                <w:sz w:val="19"/>
                <w:szCs w:val="19"/>
                <w:lang w:val="es-SV"/>
              </w:rPr>
              <w:t>ón o bien puede ser aplicado como entrada para otro algoritmo.</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AdaBoost</w:t>
            </w:r>
            <w:proofErr w:type="spellEnd"/>
            <w:r w:rsidRPr="000D3DA5">
              <w:rPr>
                <w:rFonts w:ascii="Calibri" w:hAnsi="Calibri" w:cs="Calibri"/>
                <w:color w:val="000000"/>
                <w:sz w:val="19"/>
                <w:szCs w:val="19"/>
              </w:rPr>
              <w:t xml:space="preserve"> M1</w:t>
            </w:r>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Meta</w:t>
            </w:r>
          </w:p>
        </w:tc>
        <w:tc>
          <w:tcPr>
            <w:tcW w:w="0" w:type="auto"/>
            <w:tcBorders>
              <w:top w:val="nil"/>
              <w:left w:val="nil"/>
              <w:bottom w:val="nil"/>
              <w:right w:val="nil"/>
            </w:tcBorders>
            <w:shd w:val="clear" w:color="000000" w:fill="D9D9D9"/>
            <w:vAlign w:val="bottom"/>
            <w:hideMark/>
          </w:tcPr>
          <w:p w:rsidR="00831163" w:rsidRPr="006A391D" w:rsidRDefault="00573CB9" w:rsidP="00573CB9">
            <w:pPr>
              <w:jc w:val="both"/>
              <w:rPr>
                <w:rFonts w:ascii="Calibri" w:hAnsi="Calibri" w:cs="Calibri"/>
                <w:color w:val="000000"/>
                <w:sz w:val="19"/>
                <w:szCs w:val="19"/>
                <w:lang w:val="es-MX"/>
              </w:rPr>
            </w:pPr>
            <w:r w:rsidRPr="00573CB9">
              <w:rPr>
                <w:rFonts w:ascii="Calibri" w:hAnsi="Calibri" w:cs="Calibri"/>
                <w:color w:val="000000"/>
                <w:sz w:val="19"/>
                <w:szCs w:val="19"/>
                <w:lang w:val="es-SV"/>
              </w:rPr>
              <w:t>Este es un algoritmo basado en arboles de decisión específicamente para problemas de clasificaci</w:t>
            </w:r>
            <w:r>
              <w:rPr>
                <w:rFonts w:ascii="Calibri" w:hAnsi="Calibri" w:cs="Calibri"/>
                <w:color w:val="000000"/>
                <w:sz w:val="19"/>
                <w:szCs w:val="19"/>
                <w:lang w:val="es-SV"/>
              </w:rPr>
              <w:t>ón.</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MultiClass</w:t>
            </w:r>
            <w:proofErr w:type="spellEnd"/>
            <w:r w:rsidRPr="000D3DA5">
              <w:rPr>
                <w:rFonts w:ascii="Calibri" w:hAnsi="Calibri" w:cs="Calibri"/>
                <w:color w:val="000000"/>
                <w:sz w:val="19"/>
                <w:szCs w:val="19"/>
              </w:rPr>
              <w:t xml:space="preserve"> Classifier Updateable</w:t>
            </w:r>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Meta</w:t>
            </w:r>
          </w:p>
        </w:tc>
        <w:tc>
          <w:tcPr>
            <w:tcW w:w="0" w:type="auto"/>
            <w:tcBorders>
              <w:top w:val="nil"/>
              <w:left w:val="nil"/>
              <w:bottom w:val="nil"/>
              <w:right w:val="nil"/>
            </w:tcBorders>
            <w:shd w:val="clear" w:color="auto" w:fill="auto"/>
            <w:vAlign w:val="bottom"/>
            <w:hideMark/>
          </w:tcPr>
          <w:p w:rsidR="00831163" w:rsidRPr="00D07BB2" w:rsidRDefault="00D07BB2" w:rsidP="00156CBF">
            <w:pPr>
              <w:jc w:val="both"/>
              <w:rPr>
                <w:rFonts w:ascii="Calibri" w:hAnsi="Calibri" w:cs="Calibri"/>
                <w:color w:val="000000"/>
                <w:sz w:val="19"/>
                <w:szCs w:val="19"/>
                <w:lang w:val="es-SV"/>
              </w:rPr>
            </w:pPr>
            <w:r w:rsidRPr="006A391D">
              <w:rPr>
                <w:rFonts w:ascii="Calibri" w:hAnsi="Calibri" w:cs="Calibri"/>
                <w:color w:val="000000"/>
                <w:sz w:val="19"/>
                <w:szCs w:val="19"/>
                <w:lang w:val="es-MX"/>
              </w:rPr>
              <w:t xml:space="preserve">Es un método para problemas de clasificación con </w:t>
            </w:r>
            <w:proofErr w:type="spellStart"/>
            <w:r w:rsidRPr="006A391D">
              <w:rPr>
                <w:rFonts w:ascii="Calibri" w:hAnsi="Calibri" w:cs="Calibri"/>
                <w:color w:val="000000"/>
                <w:sz w:val="19"/>
                <w:szCs w:val="19"/>
                <w:lang w:val="es-MX"/>
              </w:rPr>
              <w:t>multi</w:t>
            </w:r>
            <w:proofErr w:type="spellEnd"/>
            <w:r w:rsidRPr="006A391D">
              <w:rPr>
                <w:rFonts w:ascii="Calibri" w:hAnsi="Calibri" w:cs="Calibri"/>
                <w:color w:val="000000"/>
                <w:sz w:val="19"/>
                <w:szCs w:val="19"/>
                <w:lang w:val="es-MX"/>
              </w:rPr>
              <w:t xml:space="preserve">-clases, aunque también se puede utilizar para problemas de tipo binario. </w:t>
            </w:r>
            <w:r w:rsidRPr="00D07BB2">
              <w:rPr>
                <w:rFonts w:ascii="Calibri" w:hAnsi="Calibri" w:cs="Calibri"/>
                <w:color w:val="000000"/>
                <w:sz w:val="19"/>
                <w:szCs w:val="19"/>
                <w:lang w:val="es-SV"/>
              </w:rPr>
              <w:t xml:space="preserve">Este algoritmo </w:t>
            </w:r>
            <w:r w:rsidR="009139D9" w:rsidRPr="00D07BB2">
              <w:rPr>
                <w:rFonts w:ascii="Calibri" w:hAnsi="Calibri" w:cs="Calibri"/>
                <w:color w:val="000000"/>
                <w:sz w:val="19"/>
                <w:szCs w:val="19"/>
                <w:lang w:val="es-SV"/>
              </w:rPr>
              <w:t>está</w:t>
            </w:r>
            <w:r w:rsidRPr="00D07BB2">
              <w:rPr>
                <w:rFonts w:ascii="Calibri" w:hAnsi="Calibri" w:cs="Calibri"/>
                <w:color w:val="000000"/>
                <w:sz w:val="19"/>
                <w:szCs w:val="19"/>
                <w:lang w:val="es-SV"/>
              </w:rPr>
              <w:t xml:space="preserve"> basado en el concepto de Gradiente </w:t>
            </w:r>
            <w:r w:rsidR="009139D9" w:rsidRPr="00D07BB2">
              <w:rPr>
                <w:rFonts w:ascii="Calibri" w:hAnsi="Calibri" w:cs="Calibri"/>
                <w:color w:val="000000"/>
                <w:sz w:val="19"/>
                <w:szCs w:val="19"/>
                <w:lang w:val="es-SV"/>
              </w:rPr>
              <w:t>Estocástico</w:t>
            </w:r>
            <w:r w:rsidRPr="00D07BB2">
              <w:rPr>
                <w:rFonts w:ascii="Calibri" w:hAnsi="Calibri" w:cs="Calibri"/>
                <w:color w:val="000000"/>
                <w:sz w:val="19"/>
                <w:szCs w:val="19"/>
                <w:lang w:val="es-SV"/>
              </w:rPr>
              <w:t xml:space="preserve"> SGD (por sus siglas en ingles).</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Multilayer Perceptron</w:t>
            </w:r>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Functions</w:t>
            </w:r>
          </w:p>
        </w:tc>
        <w:tc>
          <w:tcPr>
            <w:tcW w:w="0" w:type="auto"/>
            <w:tcBorders>
              <w:top w:val="nil"/>
              <w:left w:val="nil"/>
              <w:bottom w:val="nil"/>
              <w:right w:val="nil"/>
            </w:tcBorders>
            <w:shd w:val="clear" w:color="000000" w:fill="D9D9D9"/>
            <w:vAlign w:val="bottom"/>
            <w:hideMark/>
          </w:tcPr>
          <w:p w:rsidR="00831163" w:rsidRPr="009139D9" w:rsidRDefault="009139D9" w:rsidP="00156CBF">
            <w:pPr>
              <w:jc w:val="both"/>
              <w:rPr>
                <w:rFonts w:ascii="Calibri" w:hAnsi="Calibri" w:cs="Calibri"/>
                <w:color w:val="000000"/>
                <w:sz w:val="19"/>
                <w:szCs w:val="19"/>
                <w:lang w:val="es-SV"/>
              </w:rPr>
            </w:pPr>
            <w:r w:rsidRPr="009139D9">
              <w:rPr>
                <w:rFonts w:ascii="Calibri" w:hAnsi="Calibri" w:cs="Calibri"/>
                <w:color w:val="000000"/>
                <w:sz w:val="19"/>
                <w:szCs w:val="19"/>
                <w:lang w:val="es-SV"/>
              </w:rPr>
              <w:t xml:space="preserve">Este </w:t>
            </w:r>
            <w:r w:rsidR="00DB3801" w:rsidRPr="009139D9">
              <w:rPr>
                <w:rFonts w:ascii="Calibri" w:hAnsi="Calibri" w:cs="Calibri"/>
                <w:color w:val="000000"/>
                <w:sz w:val="19"/>
                <w:szCs w:val="19"/>
                <w:lang w:val="es-SV"/>
              </w:rPr>
              <w:t>método</w:t>
            </w:r>
            <w:r w:rsidRPr="009139D9">
              <w:rPr>
                <w:rFonts w:ascii="Calibri" w:hAnsi="Calibri" w:cs="Calibri"/>
                <w:color w:val="000000"/>
                <w:sz w:val="19"/>
                <w:szCs w:val="19"/>
                <w:lang w:val="es-SV"/>
              </w:rPr>
              <w:t xml:space="preserve"> </w:t>
            </w:r>
            <w:r w:rsidR="00DB3801" w:rsidRPr="009139D9">
              <w:rPr>
                <w:rFonts w:ascii="Calibri" w:hAnsi="Calibri" w:cs="Calibri"/>
                <w:color w:val="000000"/>
                <w:sz w:val="19"/>
                <w:szCs w:val="19"/>
                <w:lang w:val="es-SV"/>
              </w:rPr>
              <w:t>está</w:t>
            </w:r>
            <w:r w:rsidRPr="009139D9">
              <w:rPr>
                <w:rFonts w:ascii="Calibri" w:hAnsi="Calibri" w:cs="Calibri"/>
                <w:color w:val="000000"/>
                <w:sz w:val="19"/>
                <w:szCs w:val="19"/>
                <w:lang w:val="es-SV"/>
              </w:rPr>
              <w:t xml:space="preserve"> basado en redes neuronales bajo el concepto de capas.</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Decision Stump</w:t>
            </w:r>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Trees</w:t>
            </w:r>
          </w:p>
        </w:tc>
        <w:tc>
          <w:tcPr>
            <w:tcW w:w="0" w:type="auto"/>
            <w:tcBorders>
              <w:top w:val="nil"/>
              <w:left w:val="nil"/>
              <w:bottom w:val="nil"/>
              <w:right w:val="nil"/>
            </w:tcBorders>
            <w:shd w:val="clear" w:color="auto" w:fill="auto"/>
            <w:vAlign w:val="bottom"/>
            <w:hideMark/>
          </w:tcPr>
          <w:p w:rsidR="00831163" w:rsidRPr="00AC38C9" w:rsidRDefault="00AC38C9" w:rsidP="00156CBF">
            <w:pPr>
              <w:jc w:val="both"/>
              <w:rPr>
                <w:rFonts w:ascii="Calibri" w:hAnsi="Calibri" w:cs="Calibri"/>
                <w:color w:val="000000"/>
                <w:sz w:val="19"/>
                <w:szCs w:val="19"/>
                <w:lang w:val="es-SV"/>
              </w:rPr>
            </w:pPr>
            <w:r w:rsidRPr="00AC38C9">
              <w:rPr>
                <w:rFonts w:ascii="Calibri" w:hAnsi="Calibri" w:cs="Calibri"/>
                <w:color w:val="000000"/>
                <w:sz w:val="19"/>
                <w:szCs w:val="19"/>
                <w:lang w:val="es-SV"/>
              </w:rPr>
              <w:t xml:space="preserve">Esta es una técnica basada en arboles de decisión de un nivel. </w:t>
            </w:r>
            <w:r>
              <w:rPr>
                <w:rFonts w:ascii="Calibri" w:hAnsi="Calibri" w:cs="Calibri"/>
                <w:color w:val="000000"/>
                <w:sz w:val="19"/>
                <w:szCs w:val="19"/>
                <w:lang w:val="es-SV"/>
              </w:rPr>
              <w:t>Usualmente se combina con otras técnicas</w:t>
            </w:r>
            <w:r w:rsidR="00831163" w:rsidRPr="00AC38C9">
              <w:rPr>
                <w:rFonts w:ascii="Calibri" w:hAnsi="Calibri" w:cs="Calibri"/>
                <w:color w:val="000000"/>
                <w:sz w:val="19"/>
                <w:szCs w:val="19"/>
                <w:lang w:val="es-SV"/>
              </w:rPr>
              <w:t>.</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AC38C9" w:rsidRDefault="00831163" w:rsidP="00156CBF">
            <w:pPr>
              <w:jc w:val="center"/>
              <w:rPr>
                <w:rFonts w:ascii="Calibri" w:hAnsi="Calibri" w:cs="Calibri"/>
                <w:color w:val="000000"/>
                <w:sz w:val="19"/>
                <w:szCs w:val="19"/>
                <w:lang w:val="es-SV"/>
              </w:rPr>
            </w:pPr>
            <w:proofErr w:type="spellStart"/>
            <w:r w:rsidRPr="00AC38C9">
              <w:rPr>
                <w:rFonts w:ascii="Calibri" w:hAnsi="Calibri" w:cs="Calibri"/>
                <w:color w:val="000000"/>
                <w:sz w:val="19"/>
                <w:szCs w:val="19"/>
                <w:lang w:val="es-SV"/>
              </w:rPr>
              <w:t>Hoeffding</w:t>
            </w:r>
            <w:proofErr w:type="spellEnd"/>
            <w:r w:rsidRPr="00AC38C9">
              <w:rPr>
                <w:rFonts w:ascii="Calibri" w:hAnsi="Calibri" w:cs="Calibri"/>
                <w:color w:val="000000"/>
                <w:sz w:val="19"/>
                <w:szCs w:val="19"/>
                <w:lang w:val="es-SV"/>
              </w:rPr>
              <w:t xml:space="preserve"> </w:t>
            </w:r>
            <w:proofErr w:type="spellStart"/>
            <w:r w:rsidRPr="00AC38C9">
              <w:rPr>
                <w:rFonts w:ascii="Calibri" w:hAnsi="Calibri" w:cs="Calibri"/>
                <w:color w:val="000000"/>
                <w:sz w:val="19"/>
                <w:szCs w:val="19"/>
                <w:lang w:val="es-SV"/>
              </w:rPr>
              <w:t>Tree</w:t>
            </w:r>
            <w:proofErr w:type="spellEnd"/>
          </w:p>
        </w:tc>
        <w:tc>
          <w:tcPr>
            <w:tcW w:w="0" w:type="auto"/>
            <w:tcBorders>
              <w:top w:val="nil"/>
              <w:left w:val="nil"/>
              <w:bottom w:val="nil"/>
              <w:right w:val="nil"/>
            </w:tcBorders>
            <w:shd w:val="clear" w:color="000000" w:fill="D9D9D9"/>
            <w:vAlign w:val="bottom"/>
            <w:hideMark/>
          </w:tcPr>
          <w:p w:rsidR="00831163" w:rsidRPr="00AC38C9" w:rsidRDefault="00831163" w:rsidP="00156CBF">
            <w:pPr>
              <w:jc w:val="center"/>
              <w:rPr>
                <w:rFonts w:ascii="Calibri" w:hAnsi="Calibri" w:cs="Calibri"/>
                <w:color w:val="000000"/>
                <w:sz w:val="19"/>
                <w:szCs w:val="19"/>
                <w:lang w:val="es-SV"/>
              </w:rPr>
            </w:pPr>
            <w:proofErr w:type="spellStart"/>
            <w:r w:rsidRPr="00AC38C9">
              <w:rPr>
                <w:rFonts w:ascii="Calibri" w:hAnsi="Calibri" w:cs="Calibri"/>
                <w:color w:val="000000"/>
                <w:sz w:val="19"/>
                <w:szCs w:val="19"/>
                <w:lang w:val="es-SV"/>
              </w:rPr>
              <w:t>Trees</w:t>
            </w:r>
            <w:proofErr w:type="spellEnd"/>
          </w:p>
        </w:tc>
        <w:tc>
          <w:tcPr>
            <w:tcW w:w="0" w:type="auto"/>
            <w:tcBorders>
              <w:top w:val="nil"/>
              <w:left w:val="nil"/>
              <w:bottom w:val="nil"/>
              <w:right w:val="nil"/>
            </w:tcBorders>
            <w:shd w:val="clear" w:color="000000" w:fill="D9D9D9"/>
            <w:vAlign w:val="bottom"/>
            <w:hideMark/>
          </w:tcPr>
          <w:p w:rsidR="00831163" w:rsidRPr="0085203B" w:rsidRDefault="0085203B" w:rsidP="0085203B">
            <w:pPr>
              <w:jc w:val="both"/>
              <w:rPr>
                <w:rFonts w:ascii="Calibri" w:hAnsi="Calibri" w:cs="Calibri"/>
                <w:color w:val="000000"/>
                <w:sz w:val="19"/>
                <w:szCs w:val="19"/>
                <w:lang w:val="es-SV"/>
              </w:rPr>
            </w:pPr>
            <w:r>
              <w:rPr>
                <w:rFonts w:ascii="Calibri" w:hAnsi="Calibri" w:cs="Calibri"/>
                <w:color w:val="000000"/>
                <w:sz w:val="19"/>
                <w:szCs w:val="19"/>
                <w:lang w:val="es-SV"/>
              </w:rPr>
              <w:t>Técnica basada en arboles de decisión, está diseñado para trabajar bajo escenarios en donde la data para el aprendizaje es limitada.</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J48</w:t>
            </w:r>
          </w:p>
        </w:tc>
        <w:tc>
          <w:tcPr>
            <w:tcW w:w="0" w:type="auto"/>
            <w:tcBorders>
              <w:top w:val="nil"/>
              <w:left w:val="nil"/>
              <w:bottom w:val="nil"/>
              <w:right w:val="nil"/>
            </w:tcBorders>
            <w:shd w:val="clear" w:color="auto" w:fill="auto"/>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Trees</w:t>
            </w:r>
          </w:p>
        </w:tc>
        <w:tc>
          <w:tcPr>
            <w:tcW w:w="0" w:type="auto"/>
            <w:tcBorders>
              <w:top w:val="nil"/>
              <w:left w:val="nil"/>
              <w:bottom w:val="nil"/>
              <w:right w:val="nil"/>
            </w:tcBorders>
            <w:shd w:val="clear" w:color="auto" w:fill="auto"/>
            <w:vAlign w:val="bottom"/>
            <w:hideMark/>
          </w:tcPr>
          <w:p w:rsidR="00831163" w:rsidRPr="006A391D" w:rsidRDefault="00661ACF" w:rsidP="00661ACF">
            <w:pPr>
              <w:jc w:val="both"/>
              <w:rPr>
                <w:rFonts w:ascii="Calibri" w:hAnsi="Calibri" w:cs="Calibri"/>
                <w:color w:val="000000"/>
                <w:sz w:val="19"/>
                <w:szCs w:val="19"/>
                <w:lang w:val="es-MX"/>
              </w:rPr>
            </w:pPr>
            <w:r w:rsidRPr="00661ACF">
              <w:rPr>
                <w:rFonts w:ascii="Calibri" w:hAnsi="Calibri" w:cs="Calibri"/>
                <w:color w:val="000000"/>
                <w:sz w:val="19"/>
                <w:szCs w:val="19"/>
                <w:lang w:val="es-SV"/>
              </w:rPr>
              <w:t xml:space="preserve">Técnica basada en arboles de decisión específicamente del algoritmo diseñado por Ross </w:t>
            </w:r>
            <w:proofErr w:type="spellStart"/>
            <w:r w:rsidRPr="00661ACF">
              <w:rPr>
                <w:rFonts w:ascii="Calibri" w:hAnsi="Calibri" w:cs="Calibri"/>
                <w:color w:val="000000"/>
                <w:sz w:val="19"/>
                <w:szCs w:val="19"/>
                <w:lang w:val="es-SV"/>
              </w:rPr>
              <w:t>Quinlan</w:t>
            </w:r>
            <w:proofErr w:type="spellEnd"/>
            <w:r w:rsidRPr="00661ACF">
              <w:rPr>
                <w:rFonts w:ascii="Calibri" w:hAnsi="Calibri" w:cs="Calibri"/>
                <w:color w:val="000000"/>
                <w:sz w:val="19"/>
                <w:szCs w:val="19"/>
                <w:lang w:val="es-SV"/>
              </w:rPr>
              <w:t>.</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Random Tree</w:t>
            </w:r>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Trees</w:t>
            </w:r>
          </w:p>
        </w:tc>
        <w:tc>
          <w:tcPr>
            <w:tcW w:w="0" w:type="auto"/>
            <w:tcBorders>
              <w:top w:val="nil"/>
              <w:left w:val="nil"/>
              <w:bottom w:val="nil"/>
              <w:right w:val="nil"/>
            </w:tcBorders>
            <w:shd w:val="clear" w:color="000000" w:fill="D9D9D9"/>
            <w:vAlign w:val="bottom"/>
            <w:hideMark/>
          </w:tcPr>
          <w:p w:rsidR="00831163" w:rsidRPr="00866109" w:rsidRDefault="00866109" w:rsidP="00156CBF">
            <w:pPr>
              <w:jc w:val="both"/>
              <w:rPr>
                <w:rFonts w:ascii="Calibri" w:hAnsi="Calibri" w:cs="Calibri"/>
                <w:color w:val="000000"/>
                <w:sz w:val="19"/>
                <w:szCs w:val="19"/>
                <w:lang w:val="es-SV"/>
              </w:rPr>
            </w:pPr>
            <w:r w:rsidRPr="00866109">
              <w:rPr>
                <w:rFonts w:ascii="Calibri" w:hAnsi="Calibri" w:cs="Calibri"/>
                <w:color w:val="000000"/>
                <w:sz w:val="19"/>
                <w:szCs w:val="19"/>
                <w:lang w:val="es-SV"/>
              </w:rPr>
              <w:t xml:space="preserve">Esta técnica se basa en seleccionar de forma aleatoria diferentes atributos del </w:t>
            </w:r>
            <w:proofErr w:type="spellStart"/>
            <w:r w:rsidRPr="00866109">
              <w:rPr>
                <w:rFonts w:ascii="Calibri" w:hAnsi="Calibri" w:cs="Calibri"/>
                <w:color w:val="000000"/>
                <w:sz w:val="19"/>
                <w:szCs w:val="19"/>
                <w:lang w:val="es-SV"/>
              </w:rPr>
              <w:t>dataset</w:t>
            </w:r>
            <w:proofErr w:type="spellEnd"/>
            <w:r w:rsidRPr="00866109">
              <w:rPr>
                <w:rFonts w:ascii="Calibri" w:hAnsi="Calibri" w:cs="Calibri"/>
                <w:color w:val="000000"/>
                <w:sz w:val="19"/>
                <w:szCs w:val="19"/>
                <w:lang w:val="es-SV"/>
              </w:rPr>
              <w:t xml:space="preserve"> y luego construir un árbol de decisión.</w:t>
            </w:r>
          </w:p>
        </w:tc>
      </w:tr>
      <w:tr w:rsidR="0085203B" w:rsidRPr="00D94400" w:rsidTr="00831163">
        <w:trPr>
          <w:trHeight w:val="300"/>
        </w:trPr>
        <w:tc>
          <w:tcPr>
            <w:tcW w:w="0" w:type="auto"/>
            <w:tcBorders>
              <w:top w:val="nil"/>
              <w:left w:val="nil"/>
              <w:bottom w:val="nil"/>
              <w:right w:val="nil"/>
            </w:tcBorders>
            <w:shd w:val="clear" w:color="auto" w:fill="auto"/>
            <w:vAlign w:val="bottom"/>
            <w:hideMark/>
          </w:tcPr>
          <w:p w:rsidR="00831163" w:rsidRPr="00866109" w:rsidRDefault="00831163" w:rsidP="00156CBF">
            <w:pPr>
              <w:jc w:val="center"/>
              <w:rPr>
                <w:rFonts w:ascii="Calibri" w:hAnsi="Calibri" w:cs="Calibri"/>
                <w:color w:val="000000"/>
                <w:sz w:val="19"/>
                <w:szCs w:val="19"/>
                <w:lang w:val="es-SV"/>
              </w:rPr>
            </w:pPr>
            <w:r w:rsidRPr="00866109">
              <w:rPr>
                <w:rFonts w:ascii="Calibri" w:hAnsi="Calibri" w:cs="Calibri"/>
                <w:color w:val="000000"/>
                <w:sz w:val="19"/>
                <w:szCs w:val="19"/>
                <w:lang w:val="es-SV"/>
              </w:rPr>
              <w:t xml:space="preserve">REP </w:t>
            </w:r>
            <w:proofErr w:type="spellStart"/>
            <w:r w:rsidRPr="00866109">
              <w:rPr>
                <w:rFonts w:ascii="Calibri" w:hAnsi="Calibri" w:cs="Calibri"/>
                <w:color w:val="000000"/>
                <w:sz w:val="19"/>
                <w:szCs w:val="19"/>
                <w:lang w:val="es-SV"/>
              </w:rPr>
              <w:t>Tree</w:t>
            </w:r>
            <w:proofErr w:type="spellEnd"/>
          </w:p>
        </w:tc>
        <w:tc>
          <w:tcPr>
            <w:tcW w:w="0" w:type="auto"/>
            <w:tcBorders>
              <w:top w:val="nil"/>
              <w:left w:val="nil"/>
              <w:bottom w:val="nil"/>
              <w:right w:val="nil"/>
            </w:tcBorders>
            <w:shd w:val="clear" w:color="auto" w:fill="auto"/>
            <w:vAlign w:val="bottom"/>
            <w:hideMark/>
          </w:tcPr>
          <w:p w:rsidR="00831163" w:rsidRPr="00866109" w:rsidRDefault="00831163" w:rsidP="00156CBF">
            <w:pPr>
              <w:jc w:val="center"/>
              <w:rPr>
                <w:rFonts w:ascii="Calibri" w:hAnsi="Calibri" w:cs="Calibri"/>
                <w:color w:val="000000"/>
                <w:sz w:val="19"/>
                <w:szCs w:val="19"/>
                <w:lang w:val="es-SV"/>
              </w:rPr>
            </w:pPr>
            <w:proofErr w:type="spellStart"/>
            <w:r w:rsidRPr="00866109">
              <w:rPr>
                <w:rFonts w:ascii="Calibri" w:hAnsi="Calibri" w:cs="Calibri"/>
                <w:color w:val="000000"/>
                <w:sz w:val="19"/>
                <w:szCs w:val="19"/>
                <w:lang w:val="es-SV"/>
              </w:rPr>
              <w:t>Trees</w:t>
            </w:r>
            <w:proofErr w:type="spellEnd"/>
          </w:p>
        </w:tc>
        <w:tc>
          <w:tcPr>
            <w:tcW w:w="0" w:type="auto"/>
            <w:tcBorders>
              <w:top w:val="nil"/>
              <w:left w:val="nil"/>
              <w:bottom w:val="nil"/>
              <w:right w:val="nil"/>
            </w:tcBorders>
            <w:shd w:val="clear" w:color="auto" w:fill="auto"/>
            <w:vAlign w:val="bottom"/>
            <w:hideMark/>
          </w:tcPr>
          <w:p w:rsidR="00831163" w:rsidRPr="00693FD0" w:rsidRDefault="00831163" w:rsidP="00693FD0">
            <w:pPr>
              <w:jc w:val="both"/>
              <w:rPr>
                <w:rFonts w:ascii="Calibri" w:hAnsi="Calibri" w:cs="Calibri"/>
                <w:color w:val="000000"/>
                <w:sz w:val="19"/>
                <w:szCs w:val="19"/>
                <w:lang w:val="es-SV"/>
              </w:rPr>
            </w:pPr>
            <w:r w:rsidRPr="00866109">
              <w:rPr>
                <w:rFonts w:ascii="Calibri" w:hAnsi="Calibri" w:cs="Calibri"/>
                <w:color w:val="000000"/>
                <w:sz w:val="19"/>
                <w:szCs w:val="19"/>
                <w:lang w:val="es-SV"/>
              </w:rPr>
              <w:t xml:space="preserve">Reduces Error </w:t>
            </w:r>
            <w:proofErr w:type="spellStart"/>
            <w:r w:rsidRPr="00866109">
              <w:rPr>
                <w:rFonts w:ascii="Calibri" w:hAnsi="Calibri" w:cs="Calibri"/>
                <w:color w:val="000000"/>
                <w:sz w:val="19"/>
                <w:szCs w:val="19"/>
                <w:lang w:val="es-SV"/>
              </w:rPr>
              <w:t>Pruning</w:t>
            </w:r>
            <w:proofErr w:type="spellEnd"/>
            <w:r w:rsidRPr="00866109">
              <w:rPr>
                <w:rFonts w:ascii="Calibri" w:hAnsi="Calibri" w:cs="Calibri"/>
                <w:color w:val="000000"/>
                <w:sz w:val="19"/>
                <w:szCs w:val="19"/>
                <w:lang w:val="es-SV"/>
              </w:rPr>
              <w:t xml:space="preserve">, </w:t>
            </w:r>
            <w:r w:rsidR="00693FD0">
              <w:rPr>
                <w:rFonts w:ascii="Calibri" w:hAnsi="Calibri" w:cs="Calibri"/>
                <w:color w:val="000000"/>
                <w:sz w:val="19"/>
                <w:szCs w:val="19"/>
                <w:lang w:val="es-SV"/>
              </w:rPr>
              <w:t>está basado en la aplicación de regresiones sobre arboles de decisión.</w:t>
            </w:r>
          </w:p>
        </w:tc>
      </w:tr>
      <w:tr w:rsidR="00C67EB7" w:rsidRPr="00D94400" w:rsidTr="00831163">
        <w:trPr>
          <w:trHeight w:val="300"/>
        </w:trPr>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proofErr w:type="spellStart"/>
            <w:r w:rsidRPr="000D3DA5">
              <w:rPr>
                <w:rFonts w:ascii="Calibri" w:hAnsi="Calibri" w:cs="Calibri"/>
                <w:color w:val="000000"/>
                <w:sz w:val="19"/>
                <w:szCs w:val="19"/>
              </w:rPr>
              <w:t>RandomForest</w:t>
            </w:r>
            <w:proofErr w:type="spellEnd"/>
          </w:p>
        </w:tc>
        <w:tc>
          <w:tcPr>
            <w:tcW w:w="0" w:type="auto"/>
            <w:tcBorders>
              <w:top w:val="nil"/>
              <w:left w:val="nil"/>
              <w:bottom w:val="nil"/>
              <w:right w:val="nil"/>
            </w:tcBorders>
            <w:shd w:val="clear" w:color="000000" w:fill="D9D9D9"/>
            <w:vAlign w:val="bottom"/>
            <w:hideMark/>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Trees</w:t>
            </w:r>
          </w:p>
        </w:tc>
        <w:tc>
          <w:tcPr>
            <w:tcW w:w="0" w:type="auto"/>
            <w:tcBorders>
              <w:top w:val="nil"/>
              <w:left w:val="nil"/>
              <w:bottom w:val="nil"/>
              <w:right w:val="nil"/>
            </w:tcBorders>
            <w:shd w:val="clear" w:color="000000" w:fill="D9D9D9"/>
            <w:vAlign w:val="bottom"/>
            <w:hideMark/>
          </w:tcPr>
          <w:p w:rsidR="00831163" w:rsidRPr="00FA08B4" w:rsidRDefault="00FA08B4" w:rsidP="00156CBF">
            <w:pPr>
              <w:jc w:val="both"/>
              <w:rPr>
                <w:rFonts w:ascii="Calibri" w:hAnsi="Calibri" w:cs="Calibri"/>
                <w:color w:val="000000"/>
                <w:sz w:val="19"/>
                <w:szCs w:val="19"/>
                <w:lang w:val="es-SV"/>
              </w:rPr>
            </w:pPr>
            <w:r w:rsidRPr="00FA08B4">
              <w:rPr>
                <w:rFonts w:ascii="Calibri" w:hAnsi="Calibri" w:cs="Calibri"/>
                <w:color w:val="000000"/>
                <w:sz w:val="19"/>
                <w:szCs w:val="19"/>
                <w:lang w:val="es-SV"/>
              </w:rPr>
              <w:t xml:space="preserve">Este es un bosque de muchos </w:t>
            </w:r>
            <w:proofErr w:type="spellStart"/>
            <w:r w:rsidRPr="00FA08B4">
              <w:rPr>
                <w:rFonts w:ascii="Calibri" w:hAnsi="Calibri" w:cs="Calibri"/>
                <w:color w:val="000000"/>
                <w:sz w:val="19"/>
                <w:szCs w:val="19"/>
                <w:lang w:val="es-SV"/>
              </w:rPr>
              <w:t>arboles</w:t>
            </w:r>
            <w:proofErr w:type="spellEnd"/>
            <w:r w:rsidRPr="00FA08B4">
              <w:rPr>
                <w:rFonts w:ascii="Calibri" w:hAnsi="Calibri" w:cs="Calibri"/>
                <w:color w:val="000000"/>
                <w:sz w:val="19"/>
                <w:szCs w:val="19"/>
                <w:lang w:val="es-SV"/>
              </w:rPr>
              <w:t xml:space="preserve"> de decisión</w:t>
            </w:r>
            <w:r w:rsidR="00831163" w:rsidRPr="00FA08B4">
              <w:rPr>
                <w:rFonts w:ascii="Calibri" w:hAnsi="Calibri" w:cs="Calibri"/>
                <w:color w:val="000000"/>
                <w:sz w:val="19"/>
                <w:szCs w:val="19"/>
                <w:lang w:val="es-SV"/>
              </w:rPr>
              <w:t>.</w:t>
            </w:r>
          </w:p>
        </w:tc>
      </w:tr>
      <w:tr w:rsidR="0085203B" w:rsidRPr="00D94400" w:rsidTr="00831163">
        <w:trPr>
          <w:trHeight w:val="300"/>
        </w:trPr>
        <w:tc>
          <w:tcPr>
            <w:tcW w:w="0" w:type="auto"/>
            <w:tcBorders>
              <w:top w:val="nil"/>
              <w:left w:val="nil"/>
              <w:bottom w:val="nil"/>
              <w:right w:val="nil"/>
            </w:tcBorders>
            <w:shd w:val="clear" w:color="auto" w:fill="auto"/>
            <w:vAlign w:val="bottom"/>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SMO</w:t>
            </w:r>
          </w:p>
        </w:tc>
        <w:tc>
          <w:tcPr>
            <w:tcW w:w="0" w:type="auto"/>
            <w:tcBorders>
              <w:top w:val="nil"/>
              <w:left w:val="nil"/>
              <w:bottom w:val="nil"/>
              <w:right w:val="nil"/>
            </w:tcBorders>
            <w:shd w:val="clear" w:color="auto" w:fill="auto"/>
            <w:vAlign w:val="bottom"/>
          </w:tcPr>
          <w:p w:rsidR="00831163" w:rsidRPr="000D3DA5" w:rsidRDefault="00831163" w:rsidP="00156CBF">
            <w:pPr>
              <w:jc w:val="center"/>
              <w:rPr>
                <w:rFonts w:ascii="Calibri" w:hAnsi="Calibri" w:cs="Calibri"/>
                <w:color w:val="000000"/>
                <w:sz w:val="19"/>
                <w:szCs w:val="19"/>
              </w:rPr>
            </w:pPr>
            <w:r w:rsidRPr="000D3DA5">
              <w:rPr>
                <w:rFonts w:ascii="Calibri" w:hAnsi="Calibri" w:cs="Calibri"/>
                <w:color w:val="000000"/>
                <w:sz w:val="19"/>
                <w:szCs w:val="19"/>
              </w:rPr>
              <w:t>Functions</w:t>
            </w:r>
          </w:p>
        </w:tc>
        <w:tc>
          <w:tcPr>
            <w:tcW w:w="0" w:type="auto"/>
            <w:tcBorders>
              <w:top w:val="nil"/>
              <w:left w:val="nil"/>
              <w:bottom w:val="nil"/>
              <w:right w:val="nil"/>
            </w:tcBorders>
            <w:shd w:val="clear" w:color="auto" w:fill="auto"/>
            <w:vAlign w:val="bottom"/>
          </w:tcPr>
          <w:p w:rsidR="00831163" w:rsidRPr="006A391D" w:rsidRDefault="00FA08B4" w:rsidP="00FA08B4">
            <w:pPr>
              <w:jc w:val="both"/>
              <w:rPr>
                <w:rFonts w:ascii="Calibri" w:hAnsi="Calibri" w:cs="Calibri"/>
                <w:color w:val="000000"/>
                <w:sz w:val="19"/>
                <w:szCs w:val="19"/>
                <w:lang w:val="es-MX"/>
              </w:rPr>
            </w:pPr>
            <w:r w:rsidRPr="00FA08B4">
              <w:rPr>
                <w:rFonts w:ascii="Calibri" w:hAnsi="Calibri" w:cs="Calibri"/>
                <w:color w:val="000000"/>
                <w:sz w:val="19"/>
                <w:szCs w:val="19"/>
                <w:lang w:val="es-SV"/>
              </w:rPr>
              <w:t xml:space="preserve">Algoritmo basado en el concepto establecido por John </w:t>
            </w:r>
            <w:proofErr w:type="spellStart"/>
            <w:r w:rsidRPr="00FA08B4">
              <w:rPr>
                <w:rFonts w:ascii="Calibri" w:hAnsi="Calibri" w:cs="Calibri"/>
                <w:color w:val="000000"/>
                <w:sz w:val="19"/>
                <w:szCs w:val="19"/>
                <w:lang w:val="es-SV"/>
              </w:rPr>
              <w:t>Platt</w:t>
            </w:r>
            <w:proofErr w:type="spellEnd"/>
            <w:r w:rsidRPr="00FA08B4">
              <w:rPr>
                <w:rFonts w:ascii="Calibri" w:hAnsi="Calibri" w:cs="Calibri"/>
                <w:color w:val="000000"/>
                <w:sz w:val="19"/>
                <w:szCs w:val="19"/>
                <w:lang w:val="es-SV"/>
              </w:rPr>
              <w:t xml:space="preserve"> para el entrenamiento de </w:t>
            </w:r>
            <w:proofErr w:type="spellStart"/>
            <w:r w:rsidRPr="00FA08B4">
              <w:rPr>
                <w:rFonts w:ascii="Calibri" w:hAnsi="Calibri" w:cs="Calibri"/>
                <w:color w:val="000000"/>
                <w:sz w:val="19"/>
                <w:szCs w:val="19"/>
                <w:lang w:val="es-SV"/>
              </w:rPr>
              <w:t>Support</w:t>
            </w:r>
            <w:proofErr w:type="spellEnd"/>
            <w:r w:rsidRPr="00FA08B4">
              <w:rPr>
                <w:rFonts w:ascii="Calibri" w:hAnsi="Calibri" w:cs="Calibri"/>
                <w:color w:val="000000"/>
                <w:sz w:val="19"/>
                <w:szCs w:val="19"/>
                <w:lang w:val="es-SV"/>
              </w:rPr>
              <w:t xml:space="preserve"> Vector Machines en problemas de clasificaci</w:t>
            </w:r>
            <w:r>
              <w:rPr>
                <w:rFonts w:ascii="Calibri" w:hAnsi="Calibri" w:cs="Calibri"/>
                <w:color w:val="000000"/>
                <w:sz w:val="19"/>
                <w:szCs w:val="19"/>
                <w:lang w:val="es-SV"/>
              </w:rPr>
              <w:t>ón.</w:t>
            </w:r>
          </w:p>
        </w:tc>
      </w:tr>
    </w:tbl>
    <w:p w:rsidR="00831163" w:rsidRPr="006A391D" w:rsidRDefault="00831163" w:rsidP="00C500E8">
      <w:pPr>
        <w:pStyle w:val="Textoindependiente"/>
        <w:rPr>
          <w:lang w:val="es-MX"/>
        </w:rPr>
      </w:pPr>
    </w:p>
    <w:p w:rsidR="00A5723E" w:rsidRDefault="00A5723E" w:rsidP="00A5723E">
      <w:pPr>
        <w:pStyle w:val="Textoindependiente"/>
        <w:jc w:val="left"/>
        <w:rPr>
          <w:lang w:val="es-SV"/>
        </w:rPr>
      </w:pPr>
      <w:r w:rsidRPr="00A5723E">
        <w:rPr>
          <w:lang w:val="es-SV"/>
        </w:rPr>
        <w:lastRenderedPageBreak/>
        <w:t xml:space="preserve">El entorno de trabajo de </w:t>
      </w:r>
      <w:proofErr w:type="spellStart"/>
      <w:r w:rsidRPr="00A5723E">
        <w:rPr>
          <w:lang w:val="es-SV"/>
        </w:rPr>
        <w:t>Weka</w:t>
      </w:r>
      <w:proofErr w:type="spellEnd"/>
      <w:r w:rsidRPr="00A5723E">
        <w:rPr>
          <w:lang w:val="es-SV"/>
        </w:rPr>
        <w:t xml:space="preserve"> es sumamente intuitiv</w:t>
      </w:r>
      <w:r>
        <w:rPr>
          <w:lang w:val="es-SV"/>
        </w:rPr>
        <w:t xml:space="preserve">o y se fundamenta en el concepto de simple – CLI “Simple </w:t>
      </w:r>
      <w:proofErr w:type="spellStart"/>
      <w:r>
        <w:rPr>
          <w:lang w:val="es-SV"/>
        </w:rPr>
        <w:t>Command</w:t>
      </w:r>
      <w:proofErr w:type="spellEnd"/>
      <w:r>
        <w:rPr>
          <w:lang w:val="es-SV"/>
        </w:rPr>
        <w:t xml:space="preserve"> Line Interface”.</w:t>
      </w:r>
    </w:p>
    <w:p w:rsidR="00A5723E" w:rsidRDefault="00A5723E" w:rsidP="00A5723E">
      <w:pPr>
        <w:pStyle w:val="Textoindependiente"/>
        <w:jc w:val="center"/>
        <w:rPr>
          <w:lang w:val="es-SV"/>
        </w:rPr>
      </w:pPr>
      <w:bookmarkStart w:id="14" w:name="_GoBack"/>
      <w:r>
        <w:rPr>
          <w:noProof/>
        </w:rPr>
        <w:drawing>
          <wp:inline distT="0" distB="0" distL="0" distR="0">
            <wp:extent cx="1962150" cy="4048125"/>
            <wp:effectExtent l="0" t="0" r="0" b="9525"/>
            <wp:docPr id="39" name="Imagen 39" descr="Weka GUI Choo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eka GUI Choos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62150" cy="4048125"/>
                    </a:xfrm>
                    <a:prstGeom prst="rect">
                      <a:avLst/>
                    </a:prstGeom>
                    <a:noFill/>
                    <a:ln>
                      <a:noFill/>
                    </a:ln>
                  </pic:spPr>
                </pic:pic>
              </a:graphicData>
            </a:graphic>
          </wp:inline>
        </w:drawing>
      </w:r>
      <w:bookmarkEnd w:id="14"/>
    </w:p>
    <w:p w:rsidR="00612F96" w:rsidRDefault="00A5723E" w:rsidP="00A5723E">
      <w:pPr>
        <w:pStyle w:val="Textoindependiente"/>
        <w:jc w:val="center"/>
        <w:rPr>
          <w:lang w:val="es-SV"/>
        </w:rPr>
      </w:pPr>
      <w:r>
        <w:rPr>
          <w:lang w:val="es-SV"/>
        </w:rPr>
        <w:t xml:space="preserve">Figura </w:t>
      </w:r>
      <w:r w:rsidR="007874DC">
        <w:rPr>
          <w:lang w:val="es-SV"/>
        </w:rPr>
        <w:t>3</w:t>
      </w:r>
      <w:r w:rsidR="007A60CD">
        <w:rPr>
          <w:lang w:val="es-SV"/>
        </w:rPr>
        <w:t>-4</w:t>
      </w:r>
      <w:r>
        <w:rPr>
          <w:lang w:val="es-SV"/>
        </w:rPr>
        <w:t xml:space="preserve"> Pantalla Inicial </w:t>
      </w:r>
      <w:proofErr w:type="spellStart"/>
      <w:r>
        <w:rPr>
          <w:lang w:val="es-SV"/>
        </w:rPr>
        <w:t>Weka</w:t>
      </w:r>
      <w:proofErr w:type="spellEnd"/>
    </w:p>
    <w:p w:rsidR="00612F96" w:rsidRDefault="00612F96">
      <w:pPr>
        <w:rPr>
          <w:spacing w:val="-5"/>
          <w:sz w:val="24"/>
          <w:lang w:val="es-SV"/>
        </w:rPr>
      </w:pPr>
      <w:r>
        <w:rPr>
          <w:lang w:val="es-SV"/>
        </w:rPr>
        <w:br w:type="page"/>
      </w:r>
    </w:p>
    <w:p w:rsidR="00612F96" w:rsidRPr="001B5B3C" w:rsidRDefault="00612F96" w:rsidP="00612F96">
      <w:pPr>
        <w:pStyle w:val="PartTitle"/>
        <w:framePr w:wrap="notBeside"/>
        <w:rPr>
          <w:lang w:val="es-SV"/>
        </w:rPr>
      </w:pPr>
      <w:r w:rsidRPr="001B5B3C">
        <w:rPr>
          <w:lang w:val="es-SV"/>
        </w:rPr>
        <w:lastRenderedPageBreak/>
        <w:t>Capítulo</w:t>
      </w:r>
    </w:p>
    <w:p w:rsidR="00612F96" w:rsidRPr="001B5B3C" w:rsidRDefault="00612F96" w:rsidP="00612F96">
      <w:pPr>
        <w:pStyle w:val="PartLabel"/>
        <w:framePr w:wrap="notBeside"/>
        <w:rPr>
          <w:lang w:val="es-SV"/>
        </w:rPr>
      </w:pPr>
      <w:r>
        <w:rPr>
          <w:lang w:val="es-SV"/>
        </w:rPr>
        <w:t>4</w:t>
      </w:r>
    </w:p>
    <w:p w:rsidR="00612F96" w:rsidRPr="001B5B3C" w:rsidRDefault="00612F96" w:rsidP="00612F96">
      <w:pPr>
        <w:rPr>
          <w:lang w:val="es-SV"/>
        </w:rPr>
        <w:sectPr w:rsidR="00612F96" w:rsidRPr="001B5B3C" w:rsidSect="009F2E7D">
          <w:headerReference w:type="default" r:id="rId50"/>
          <w:footerReference w:type="default" r:id="rId51"/>
          <w:headerReference w:type="first" r:id="rId52"/>
          <w:footerReference w:type="first" r:id="rId53"/>
          <w:type w:val="continuous"/>
          <w:pgSz w:w="12240" w:h="15840" w:code="1"/>
          <w:pgMar w:top="1797" w:right="1202" w:bottom="1440" w:left="1202" w:header="958" w:footer="958" w:gutter="0"/>
          <w:cols w:space="360"/>
        </w:sectPr>
      </w:pPr>
    </w:p>
    <w:p w:rsidR="00612F96" w:rsidRPr="00844950" w:rsidRDefault="00612F96" w:rsidP="00612F96">
      <w:pPr>
        <w:pStyle w:val="Ttulo1"/>
        <w:rPr>
          <w:lang w:val="es-SV"/>
        </w:rPr>
      </w:pPr>
      <w:bookmarkStart w:id="15" w:name="_Toc527435495"/>
      <w:r>
        <w:rPr>
          <w:lang w:val="es-SV"/>
        </w:rPr>
        <w:t>Estadística Básica</w:t>
      </w:r>
      <w:bookmarkEnd w:id="15"/>
      <w:r>
        <w:rPr>
          <w:lang w:val="es-SV"/>
        </w:rPr>
        <w:t xml:space="preserve"> </w:t>
      </w:r>
    </w:p>
    <w:p w:rsidR="00612F96" w:rsidRPr="00844950" w:rsidRDefault="00C90723" w:rsidP="00612F96">
      <w:pPr>
        <w:pStyle w:val="ChapterSubtitle"/>
        <w:rPr>
          <w:lang w:val="es-SV"/>
        </w:rPr>
      </w:pPr>
      <w:r w:rsidRPr="00C90723">
        <w:rPr>
          <w:spacing w:val="-5"/>
          <w:lang w:val="es-SV"/>
        </w:rPr>
        <w:t>Los encantos de esta ciencia sublime, las matemáticas, sólo se le revelan en toda su belleza a aquellos que tienen el coraje de profundizar en ella</w:t>
      </w:r>
      <w:r>
        <w:rPr>
          <w:spacing w:val="-5"/>
          <w:lang w:val="es-SV"/>
        </w:rPr>
        <w:t xml:space="preserve"> (</w:t>
      </w:r>
      <w:r w:rsidRPr="00C90723">
        <w:rPr>
          <w:spacing w:val="-5"/>
          <w:lang w:val="es-SV"/>
        </w:rPr>
        <w:t>Carl Friedrich Gauss</w:t>
      </w:r>
      <w:r>
        <w:rPr>
          <w:spacing w:val="-5"/>
          <w:lang w:val="es-SV"/>
        </w:rPr>
        <w:t>)</w:t>
      </w:r>
      <w:r w:rsidR="00612F96" w:rsidRPr="00844950">
        <w:rPr>
          <w:spacing w:val="-5"/>
          <w:lang w:val="es-SV"/>
        </w:rPr>
        <w:t>.</w:t>
      </w:r>
    </w:p>
    <w:p w:rsidR="00612F96" w:rsidRDefault="00C90723" w:rsidP="00612F96">
      <w:pPr>
        <w:pStyle w:val="Ttulo2"/>
        <w:rPr>
          <w:lang w:val="es-SV"/>
        </w:rPr>
      </w:pPr>
      <w:bookmarkStart w:id="16" w:name="_Toc527435496"/>
      <w:r>
        <w:rPr>
          <w:lang w:val="es-SV"/>
        </w:rPr>
        <w:t>Estadística</w:t>
      </w:r>
      <w:bookmarkEnd w:id="16"/>
    </w:p>
    <w:p w:rsidR="00612F96" w:rsidRDefault="00C90723" w:rsidP="00612F96">
      <w:pPr>
        <w:pStyle w:val="BodyTextKeep"/>
        <w:rPr>
          <w:lang w:val="es-SV"/>
        </w:rPr>
      </w:pPr>
      <w:r>
        <w:rPr>
          <w:lang w:val="es-SV"/>
        </w:rPr>
        <w:t>La estadística es la parte de las matemáticas que se encarga del estudio de una determinada característica de una población, recogiendo los datos, organizándolos en tablas, representándolos gráficamente y analizándolos para sacar conclusiones</w:t>
      </w:r>
      <w:r w:rsidR="00612F96">
        <w:rPr>
          <w:rStyle w:val="Refdenotaalpie"/>
          <w:lang w:val="es-SV"/>
        </w:rPr>
        <w:footnoteReference w:id="3"/>
      </w:r>
      <w:r w:rsidR="00612F96">
        <w:rPr>
          <w:lang w:val="es-SV"/>
        </w:rPr>
        <w:t>.</w:t>
      </w:r>
    </w:p>
    <w:p w:rsidR="00C90723" w:rsidRDefault="00C90723" w:rsidP="00C90723">
      <w:pPr>
        <w:pStyle w:val="Textoindependiente"/>
        <w:rPr>
          <w:lang w:val="es-SV"/>
        </w:rPr>
      </w:pPr>
      <w:r>
        <w:rPr>
          <w:lang w:val="es-SV"/>
        </w:rPr>
        <w:t>Existen dos tipos de estadística:</w:t>
      </w:r>
    </w:p>
    <w:p w:rsidR="00C90723" w:rsidRDefault="00C90723" w:rsidP="00C90723">
      <w:pPr>
        <w:pStyle w:val="Textoindependiente"/>
        <w:numPr>
          <w:ilvl w:val="0"/>
          <w:numId w:val="27"/>
        </w:numPr>
        <w:rPr>
          <w:lang w:val="es-SV"/>
        </w:rPr>
      </w:pPr>
      <w:r>
        <w:rPr>
          <w:lang w:val="es-SV"/>
        </w:rPr>
        <w:t>Estadística Descriptiva: Realiza estudio</w:t>
      </w:r>
      <w:r w:rsidR="00130422">
        <w:rPr>
          <w:lang w:val="es-SV"/>
        </w:rPr>
        <w:t>s</w:t>
      </w:r>
      <w:r>
        <w:rPr>
          <w:lang w:val="es-SV"/>
        </w:rPr>
        <w:t xml:space="preserve"> sobre l</w:t>
      </w:r>
      <w:r w:rsidR="00130422">
        <w:rPr>
          <w:lang w:val="es-SV"/>
        </w:rPr>
        <w:t>os datos, para resumir la información de la forma más sencilla y presentable posible obteniendo así los parámetros que distinguen las características de un conjunto de observaciones</w:t>
      </w:r>
      <w:r w:rsidR="00F1336E">
        <w:rPr>
          <w:lang w:val="es-SV"/>
        </w:rPr>
        <w:t>, es decir, t</w:t>
      </w:r>
      <w:r w:rsidR="00130422">
        <w:rPr>
          <w:lang w:val="es-SV"/>
        </w:rPr>
        <w:t xml:space="preserve">rata del recuento, ordenación, </w:t>
      </w:r>
      <w:r w:rsidR="00F1336E">
        <w:rPr>
          <w:lang w:val="es-SV"/>
        </w:rPr>
        <w:t>clasificación</w:t>
      </w:r>
      <w:r w:rsidR="00130422">
        <w:rPr>
          <w:lang w:val="es-SV"/>
        </w:rPr>
        <w:t xml:space="preserve"> y presentación </w:t>
      </w:r>
      <w:r w:rsidR="00F1336E">
        <w:rPr>
          <w:lang w:val="es-SV"/>
        </w:rPr>
        <w:t>de los dato</w:t>
      </w:r>
      <w:r w:rsidR="00130422">
        <w:rPr>
          <w:lang w:val="es-SV"/>
        </w:rPr>
        <w:t>s</w:t>
      </w:r>
      <w:r>
        <w:rPr>
          <w:lang w:val="es-SV"/>
        </w:rPr>
        <w:t>.</w:t>
      </w:r>
    </w:p>
    <w:p w:rsidR="00C90723" w:rsidRDefault="00C90723" w:rsidP="00C90723">
      <w:pPr>
        <w:pStyle w:val="Textoindependiente"/>
        <w:numPr>
          <w:ilvl w:val="0"/>
          <w:numId w:val="27"/>
        </w:numPr>
        <w:rPr>
          <w:lang w:val="es-SV"/>
        </w:rPr>
      </w:pPr>
      <w:r>
        <w:rPr>
          <w:lang w:val="es-SV"/>
        </w:rPr>
        <w:t>Estadística Inferencial: Reali</w:t>
      </w:r>
      <w:r w:rsidR="00F1336E">
        <w:rPr>
          <w:lang w:val="es-SV"/>
        </w:rPr>
        <w:t xml:space="preserve">za el estudio </w:t>
      </w:r>
      <w:r>
        <w:rPr>
          <w:lang w:val="es-SV"/>
        </w:rPr>
        <w:t>sobre un subconjunto de la población llamado muestra y, posteriormente, extiende</w:t>
      </w:r>
      <w:r w:rsidR="00130422">
        <w:rPr>
          <w:lang w:val="es-SV"/>
        </w:rPr>
        <w:t>/infiere</w:t>
      </w:r>
      <w:r>
        <w:rPr>
          <w:lang w:val="es-SV"/>
        </w:rPr>
        <w:t xml:space="preserve"> los resultados obtenidos a toda la población</w:t>
      </w:r>
      <w:r w:rsidR="00F1336E">
        <w:rPr>
          <w:lang w:val="es-SV"/>
        </w:rPr>
        <w:t>. En otras palabras, la estadística inferencial utiliza los resultados de la estadística descriptiva y se apoya en el cálculo de probabilidades para la obtención de conclusiones sobre una población a partir de los resultados obtenidos de una muestra</w:t>
      </w:r>
      <w:r>
        <w:rPr>
          <w:lang w:val="es-SV"/>
        </w:rPr>
        <w:t>.</w:t>
      </w:r>
    </w:p>
    <w:p w:rsidR="00D61A42" w:rsidRDefault="00D61A42" w:rsidP="00D61A42">
      <w:pPr>
        <w:pStyle w:val="Textoindependiente"/>
        <w:rPr>
          <w:lang w:val="es-SV"/>
        </w:rPr>
      </w:pPr>
      <w:r>
        <w:rPr>
          <w:lang w:val="es-SV"/>
        </w:rPr>
        <w:t>Como se puede comprender a partir de las definiciones dadas hasta el momento, el</w:t>
      </w:r>
      <w:r w:rsidR="00B3111C">
        <w:rPr>
          <w:lang w:val="es-SV"/>
        </w:rPr>
        <w:t xml:space="preserve"> elemento diferenciador clave entre estos 2 grandes conceptos</w:t>
      </w:r>
      <w:r>
        <w:rPr>
          <w:lang w:val="es-SV"/>
        </w:rPr>
        <w:t xml:space="preserve"> es que</w:t>
      </w:r>
      <w:r w:rsidR="00B3111C">
        <w:rPr>
          <w:lang w:val="es-SV"/>
        </w:rPr>
        <w:t xml:space="preserve"> la estadística descriptiva tal como su nombre lo indica, utiliza cálculos matemáticos para descubrir las características de un grupo de datos, sin embargo no es capaz de decirnos porque estas características ocurren</w:t>
      </w:r>
      <w:r>
        <w:rPr>
          <w:lang w:val="es-SV"/>
        </w:rPr>
        <w:t>, es aquí donde entra en juego la estadística inferencial.</w:t>
      </w:r>
    </w:p>
    <w:p w:rsidR="00CD1D49" w:rsidRDefault="00CD1D49" w:rsidP="00B3111C">
      <w:pPr>
        <w:pStyle w:val="Textoindependiente"/>
        <w:rPr>
          <w:lang w:val="es-SV"/>
        </w:rPr>
      </w:pPr>
      <w:r>
        <w:rPr>
          <w:lang w:val="es-SV"/>
        </w:rPr>
        <w:t>Antes de proseguir con el tema</w:t>
      </w:r>
      <w:r w:rsidR="00B271B5">
        <w:rPr>
          <w:lang w:val="es-SV"/>
        </w:rPr>
        <w:t>,</w:t>
      </w:r>
      <w:r>
        <w:rPr>
          <w:lang w:val="es-SV"/>
        </w:rPr>
        <w:t xml:space="preserve"> debemos hacer notar que el concepto básico</w:t>
      </w:r>
      <w:r w:rsidR="00B3111C">
        <w:rPr>
          <w:lang w:val="es-SV"/>
        </w:rPr>
        <w:t xml:space="preserve"> </w:t>
      </w:r>
      <w:r>
        <w:rPr>
          <w:lang w:val="es-SV"/>
        </w:rPr>
        <w:t>de población</w:t>
      </w:r>
      <w:r w:rsidR="00B271B5">
        <w:rPr>
          <w:lang w:val="es-SV"/>
        </w:rPr>
        <w:t xml:space="preserve"> debe</w:t>
      </w:r>
      <w:r>
        <w:rPr>
          <w:lang w:val="es-SV"/>
        </w:rPr>
        <w:t xml:space="preserve"> comprenderse como </w:t>
      </w:r>
      <w:r w:rsidRPr="00CD1D49">
        <w:rPr>
          <w:i/>
          <w:lang w:val="es-SV"/>
        </w:rPr>
        <w:t>“</w:t>
      </w:r>
      <w:r w:rsidR="00B271B5">
        <w:rPr>
          <w:i/>
          <w:lang w:val="es-SV"/>
        </w:rPr>
        <w:t>e</w:t>
      </w:r>
      <w:r w:rsidRPr="00CD1D49">
        <w:rPr>
          <w:i/>
          <w:lang w:val="es-SV"/>
        </w:rPr>
        <w:t>l</w:t>
      </w:r>
      <w:r w:rsidR="00B271B5">
        <w:rPr>
          <w:i/>
          <w:lang w:val="es-SV"/>
        </w:rPr>
        <w:t xml:space="preserve"> </w:t>
      </w:r>
      <w:r w:rsidRPr="00CD1D49">
        <w:rPr>
          <w:i/>
          <w:lang w:val="es-SV"/>
        </w:rPr>
        <w:t>grupo más grande acerca del cual se desea comprender algo”</w:t>
      </w:r>
      <w:r w:rsidR="00B271B5">
        <w:rPr>
          <w:lang w:val="es-SV"/>
        </w:rPr>
        <w:t>, p</w:t>
      </w:r>
      <w:r>
        <w:rPr>
          <w:lang w:val="es-SV"/>
        </w:rPr>
        <w:t>or ejemplo en una empresa, el grupo de todos los empleados podría ser una población. Una muestra es un grupo bajo estudio más pequeño perteneciente a una población, por ejemplo, todos los empleados que atienden directamente a los clientes.</w:t>
      </w:r>
    </w:p>
    <w:p w:rsidR="00CD1D49" w:rsidRDefault="00D61A42" w:rsidP="00B3111C">
      <w:pPr>
        <w:pStyle w:val="Textoindependiente"/>
        <w:rPr>
          <w:b/>
          <w:lang w:val="es-SV"/>
        </w:rPr>
      </w:pPr>
      <w:r>
        <w:rPr>
          <w:lang w:val="es-SV"/>
        </w:rPr>
        <w:lastRenderedPageBreak/>
        <w:t>Adicional hay que tener en mente que e</w:t>
      </w:r>
      <w:r w:rsidR="00CD1D49">
        <w:rPr>
          <w:lang w:val="es-SV"/>
        </w:rPr>
        <w:t xml:space="preserve">n la jerga estadística, cuando se analiza una muestra, los resultados y cálculos obtenidos se denominan </w:t>
      </w:r>
      <w:r w:rsidR="00CD1D49" w:rsidRPr="00CD1D49">
        <w:rPr>
          <w:b/>
          <w:lang w:val="es-SV"/>
        </w:rPr>
        <w:t>estadísticos</w:t>
      </w:r>
      <w:r w:rsidR="00CD1D49">
        <w:rPr>
          <w:lang w:val="es-SV"/>
        </w:rPr>
        <w:t xml:space="preserve">, pero cuando se obtienen conclusiones para toda una población, estos se denominan </w:t>
      </w:r>
      <w:r w:rsidR="00CD1D49" w:rsidRPr="00CD1D49">
        <w:rPr>
          <w:b/>
          <w:lang w:val="es-SV"/>
        </w:rPr>
        <w:t>parámetros.</w:t>
      </w:r>
    </w:p>
    <w:p w:rsidR="00FF3689" w:rsidRDefault="00FF3689" w:rsidP="00B3111C">
      <w:pPr>
        <w:pStyle w:val="Textoindependiente"/>
        <w:rPr>
          <w:lang w:val="es-SV"/>
        </w:rPr>
      </w:pPr>
      <w:r>
        <w:rPr>
          <w:lang w:val="es-SV"/>
        </w:rPr>
        <w:t>Esta diferencia entre términos y parámetros debe tenerse en cuenta ya que hasta las fórmulas matemáticas podrían tener ligeras variaciones a raíz de este tema.</w:t>
      </w:r>
    </w:p>
    <w:p w:rsidR="00352BAD" w:rsidRDefault="00352BAD" w:rsidP="00B3111C">
      <w:pPr>
        <w:pStyle w:val="Textoindependiente"/>
        <w:rPr>
          <w:lang w:val="es-SV"/>
        </w:rPr>
      </w:pPr>
      <w:r>
        <w:rPr>
          <w:lang w:val="es-SV"/>
        </w:rPr>
        <w:t xml:space="preserve">A continuación se listaran los términos básicos </w:t>
      </w:r>
      <w:r w:rsidR="00254760">
        <w:rPr>
          <w:lang w:val="es-SV"/>
        </w:rPr>
        <w:t xml:space="preserve">más </w:t>
      </w:r>
      <w:r w:rsidR="00D61A42">
        <w:rPr>
          <w:lang w:val="es-SV"/>
        </w:rPr>
        <w:t xml:space="preserve">utilizados </w:t>
      </w:r>
      <w:r>
        <w:rPr>
          <w:lang w:val="es-SV"/>
        </w:rPr>
        <w:t>en el ámbito estadístico</w:t>
      </w:r>
      <w:r w:rsidR="00CF0EAB">
        <w:rPr>
          <w:rStyle w:val="Refdenotaalpie"/>
          <w:lang w:val="es-SV"/>
        </w:rPr>
        <w:footnoteReference w:id="4"/>
      </w:r>
      <w:r>
        <w:rPr>
          <w:lang w:val="es-SV"/>
        </w:rPr>
        <w:t>:</w:t>
      </w:r>
    </w:p>
    <w:p w:rsidR="00352BAD" w:rsidRDefault="00CF0EAB" w:rsidP="00352BAD">
      <w:pPr>
        <w:pStyle w:val="Textoindependiente"/>
        <w:numPr>
          <w:ilvl w:val="0"/>
          <w:numId w:val="28"/>
        </w:numPr>
        <w:rPr>
          <w:lang w:val="es-SV"/>
        </w:rPr>
      </w:pPr>
      <w:r>
        <w:rPr>
          <w:lang w:val="es-SV"/>
        </w:rPr>
        <w:t>Población: Conjunto de elementos que se quiere estudiar.</w:t>
      </w:r>
    </w:p>
    <w:p w:rsidR="00CF0EAB" w:rsidRDefault="00CF0EAB" w:rsidP="00CF0EAB">
      <w:pPr>
        <w:pStyle w:val="Textoindependiente"/>
        <w:numPr>
          <w:ilvl w:val="1"/>
          <w:numId w:val="28"/>
        </w:numPr>
        <w:rPr>
          <w:lang w:val="es-SV"/>
        </w:rPr>
      </w:pPr>
      <w:r>
        <w:rPr>
          <w:lang w:val="es-SV"/>
        </w:rPr>
        <w:t>Habitantes de un país</w:t>
      </w:r>
    </w:p>
    <w:p w:rsidR="00CF0EAB" w:rsidRDefault="00CF0EAB" w:rsidP="00CF0EAB">
      <w:pPr>
        <w:pStyle w:val="Textoindependiente"/>
        <w:numPr>
          <w:ilvl w:val="1"/>
          <w:numId w:val="28"/>
        </w:numPr>
        <w:rPr>
          <w:lang w:val="es-SV"/>
        </w:rPr>
      </w:pPr>
      <w:r>
        <w:rPr>
          <w:lang w:val="es-SV"/>
        </w:rPr>
        <w:t>Alumnos en una universidad</w:t>
      </w:r>
    </w:p>
    <w:p w:rsidR="00CF0EAB" w:rsidRDefault="00CF0EAB" w:rsidP="00CF0EAB">
      <w:pPr>
        <w:pStyle w:val="Textoindependiente"/>
        <w:numPr>
          <w:ilvl w:val="1"/>
          <w:numId w:val="28"/>
        </w:numPr>
        <w:rPr>
          <w:lang w:val="es-SV"/>
        </w:rPr>
      </w:pPr>
      <w:r>
        <w:rPr>
          <w:lang w:val="es-SV"/>
        </w:rPr>
        <w:t>Prendas de vestir fabricadas</w:t>
      </w:r>
    </w:p>
    <w:p w:rsidR="00CF0EAB" w:rsidRDefault="00CF0EAB" w:rsidP="00CF0EAB">
      <w:pPr>
        <w:pStyle w:val="Textoindependiente"/>
        <w:numPr>
          <w:ilvl w:val="0"/>
          <w:numId w:val="28"/>
        </w:numPr>
        <w:rPr>
          <w:lang w:val="es-SV"/>
        </w:rPr>
      </w:pPr>
      <w:r>
        <w:rPr>
          <w:lang w:val="es-SV"/>
        </w:rPr>
        <w:t>Muestra: Cualquier sub-conjunto de una población</w:t>
      </w:r>
    </w:p>
    <w:p w:rsidR="00CF0EAB" w:rsidRDefault="00CF0EAB" w:rsidP="00CF0EAB">
      <w:pPr>
        <w:pStyle w:val="Textoindependiente"/>
        <w:numPr>
          <w:ilvl w:val="0"/>
          <w:numId w:val="28"/>
        </w:numPr>
        <w:rPr>
          <w:lang w:val="es-SV"/>
        </w:rPr>
      </w:pPr>
      <w:r>
        <w:rPr>
          <w:lang w:val="es-SV"/>
        </w:rPr>
        <w:t>Variable estadística: Cada una de las características que se requiere estudiar de los elementos que componen la población en estudio. Estas variables pueden ser cuantitativas o cualitativas.</w:t>
      </w:r>
    </w:p>
    <w:p w:rsidR="00CF0EAB" w:rsidRDefault="00CF0EAB" w:rsidP="00CF0EAB">
      <w:pPr>
        <w:pStyle w:val="Textoindependiente"/>
        <w:numPr>
          <w:ilvl w:val="1"/>
          <w:numId w:val="28"/>
        </w:numPr>
        <w:rPr>
          <w:lang w:val="es-SV"/>
        </w:rPr>
      </w:pPr>
      <w:r>
        <w:rPr>
          <w:lang w:val="es-SV"/>
        </w:rPr>
        <w:t>Salario Mensual: 1000, 300, 700, 500</w:t>
      </w:r>
    </w:p>
    <w:p w:rsidR="00CF0EAB" w:rsidRDefault="00CF0EAB" w:rsidP="00CF0EAB">
      <w:pPr>
        <w:pStyle w:val="Textoindependiente"/>
        <w:numPr>
          <w:ilvl w:val="1"/>
          <w:numId w:val="28"/>
        </w:numPr>
        <w:rPr>
          <w:lang w:val="es-SV"/>
        </w:rPr>
      </w:pPr>
      <w:r>
        <w:rPr>
          <w:lang w:val="es-SV"/>
        </w:rPr>
        <w:t>Zona en que habita: Centro, Norte, Sur</w:t>
      </w:r>
    </w:p>
    <w:p w:rsidR="00CF0EAB" w:rsidRDefault="00CF0EAB" w:rsidP="00CF0EAB">
      <w:pPr>
        <w:pStyle w:val="Textoindependiente"/>
        <w:numPr>
          <w:ilvl w:val="1"/>
          <w:numId w:val="28"/>
        </w:numPr>
        <w:rPr>
          <w:lang w:val="es-SV"/>
        </w:rPr>
      </w:pPr>
      <w:r>
        <w:rPr>
          <w:lang w:val="es-SV"/>
        </w:rPr>
        <w:t>Edad: 15, 18, 25, 13</w:t>
      </w:r>
    </w:p>
    <w:p w:rsidR="00CF0EAB" w:rsidRDefault="001B4096" w:rsidP="00CF0EAB">
      <w:pPr>
        <w:pStyle w:val="Textoindependiente"/>
        <w:numPr>
          <w:ilvl w:val="0"/>
          <w:numId w:val="28"/>
        </w:numPr>
        <w:rPr>
          <w:lang w:val="es-SV"/>
        </w:rPr>
      </w:pPr>
      <w:r>
        <w:rPr>
          <w:lang w:val="es-SV"/>
        </w:rPr>
        <w:t>Individuo: Cada uno de los elementos que componen una población o muestra.</w:t>
      </w:r>
    </w:p>
    <w:p w:rsidR="001B4096" w:rsidRDefault="001B4096" w:rsidP="00CF0EAB">
      <w:pPr>
        <w:pStyle w:val="Textoindependiente"/>
        <w:numPr>
          <w:ilvl w:val="0"/>
          <w:numId w:val="28"/>
        </w:numPr>
        <w:rPr>
          <w:lang w:val="es-SV"/>
        </w:rPr>
      </w:pPr>
      <w:r>
        <w:rPr>
          <w:lang w:val="es-SV"/>
        </w:rPr>
        <w:t>Estadístico: Medida descriptiva de una muestra</w:t>
      </w:r>
    </w:p>
    <w:p w:rsidR="00C71689" w:rsidRDefault="00C71689" w:rsidP="00C71689">
      <w:pPr>
        <w:pStyle w:val="Ttulo2"/>
        <w:rPr>
          <w:lang w:val="es-SV"/>
        </w:rPr>
      </w:pPr>
      <w:bookmarkStart w:id="17" w:name="_Toc527435497"/>
      <w:r>
        <w:rPr>
          <w:lang w:val="es-SV"/>
        </w:rPr>
        <w:t>Variables y sus clasificaciones</w:t>
      </w:r>
      <w:bookmarkEnd w:id="17"/>
    </w:p>
    <w:p w:rsidR="00C71689" w:rsidRDefault="00C71689" w:rsidP="00C71689">
      <w:pPr>
        <w:pStyle w:val="Textoindependiente"/>
        <w:rPr>
          <w:lang w:val="es-SV"/>
        </w:rPr>
      </w:pPr>
      <w:r>
        <w:rPr>
          <w:lang w:val="es-SV"/>
        </w:rPr>
        <w:t>Una variable estadística es una característica que puede fluctuar y cuya variación es susceptible de adoptar diferentes valores, los cuales pueden medirse u observarse</w:t>
      </w:r>
      <w:r>
        <w:rPr>
          <w:rStyle w:val="Refdenotaalpie"/>
          <w:lang w:val="es-SV"/>
        </w:rPr>
        <w:footnoteReference w:id="5"/>
      </w:r>
      <w:r>
        <w:rPr>
          <w:lang w:val="es-SV"/>
        </w:rPr>
        <w:t>.</w:t>
      </w:r>
      <w:r w:rsidR="00254760">
        <w:rPr>
          <w:lang w:val="es-SV"/>
        </w:rPr>
        <w:t xml:space="preserve">  </w:t>
      </w:r>
      <w:r>
        <w:rPr>
          <w:lang w:val="es-SV"/>
        </w:rPr>
        <w:t>Las variables adquieren valor cuando se relacionan con otras variables</w:t>
      </w:r>
      <w:r w:rsidR="00577E05">
        <w:rPr>
          <w:lang w:val="es-SV"/>
        </w:rPr>
        <w:t xml:space="preserve"> y</w:t>
      </w:r>
      <w:r w:rsidR="00254760">
        <w:rPr>
          <w:lang w:val="es-SV"/>
        </w:rPr>
        <w:t xml:space="preserve"> dependiendo de su naturaleza se pueden clasificar en </w:t>
      </w:r>
      <w:r w:rsidR="00577E05">
        <w:rPr>
          <w:lang w:val="es-SV"/>
        </w:rPr>
        <w:t>diferentes tipos:</w:t>
      </w:r>
    </w:p>
    <w:p w:rsidR="00577E05" w:rsidRDefault="00577E05" w:rsidP="00C71689">
      <w:pPr>
        <w:pStyle w:val="Textoindependiente"/>
        <w:rPr>
          <w:lang w:val="es-SV"/>
        </w:rPr>
      </w:pPr>
      <w:r>
        <w:rPr>
          <w:noProof/>
        </w:rPr>
        <w:lastRenderedPageBreak/>
        <w:drawing>
          <wp:inline distT="0" distB="0" distL="0" distR="0">
            <wp:extent cx="6793865" cy="4242390"/>
            <wp:effectExtent l="0" t="0" r="0" b="6350"/>
            <wp:docPr id="76" name="Diagrama 7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rsidR="00577E05" w:rsidRDefault="00577E05" w:rsidP="00577E05">
      <w:pPr>
        <w:pStyle w:val="Textoindependiente"/>
        <w:jc w:val="center"/>
        <w:rPr>
          <w:lang w:val="es-SV"/>
        </w:rPr>
      </w:pPr>
      <w:r>
        <w:rPr>
          <w:lang w:val="es-SV"/>
        </w:rPr>
        <w:t>Figura 4-1 Tipos de variables.</w:t>
      </w:r>
    </w:p>
    <w:p w:rsidR="003E52E8" w:rsidRDefault="003E52E8" w:rsidP="003E52E8">
      <w:pPr>
        <w:pStyle w:val="Ttulo2"/>
        <w:rPr>
          <w:lang w:val="es-SV"/>
        </w:rPr>
      </w:pPr>
      <w:bookmarkStart w:id="18" w:name="_Toc527435498"/>
      <w:r>
        <w:rPr>
          <w:lang w:val="es-SV"/>
        </w:rPr>
        <w:t>Medidas de Tendencia Central</w:t>
      </w:r>
      <w:bookmarkEnd w:id="18"/>
    </w:p>
    <w:p w:rsidR="00577E05" w:rsidRDefault="003E52E8" w:rsidP="003E52E8">
      <w:pPr>
        <w:pStyle w:val="Textoindependiente"/>
        <w:rPr>
          <w:lang w:val="es-SV"/>
        </w:rPr>
      </w:pPr>
      <w:r>
        <w:rPr>
          <w:lang w:val="es-SV"/>
        </w:rPr>
        <w:t>Las medidas de tendencia central, son medidas estadísticas que pretenden resumir en un solo valor a un conjunto de valores</w:t>
      </w:r>
      <w:r w:rsidR="00146990">
        <w:rPr>
          <w:lang w:val="es-SV"/>
        </w:rPr>
        <w:t>.</w:t>
      </w:r>
    </w:p>
    <w:p w:rsidR="00146990" w:rsidRPr="00FF3689" w:rsidRDefault="00146990" w:rsidP="003E52E8">
      <w:pPr>
        <w:pStyle w:val="Textoindependiente"/>
        <w:rPr>
          <w:lang w:val="es-SV"/>
        </w:rPr>
      </w:pPr>
      <w:r>
        <w:rPr>
          <w:lang w:val="es-SV"/>
        </w:rPr>
        <w:t>Nos sirven para describir características básicas de un conjunto de datos que contiene variables cuantitativas, y el objetivo de estas es sintetizar los datos.</w:t>
      </w:r>
    </w:p>
    <w:p w:rsidR="00C90723" w:rsidRDefault="00146990" w:rsidP="00C90723">
      <w:pPr>
        <w:pStyle w:val="Textoindependiente"/>
        <w:rPr>
          <w:lang w:val="es-SV"/>
        </w:rPr>
      </w:pPr>
      <w:r>
        <w:rPr>
          <w:lang w:val="es-SV"/>
        </w:rPr>
        <w:t>Las medidas de tendencia central más comunes son:</w:t>
      </w:r>
    </w:p>
    <w:p w:rsidR="00146990" w:rsidRDefault="00146990" w:rsidP="00146990">
      <w:pPr>
        <w:pStyle w:val="Textoindependiente"/>
        <w:numPr>
          <w:ilvl w:val="0"/>
          <w:numId w:val="29"/>
        </w:numPr>
        <w:rPr>
          <w:lang w:val="es-SV"/>
        </w:rPr>
      </w:pPr>
      <w:r>
        <w:rPr>
          <w:lang w:val="es-SV"/>
        </w:rPr>
        <w:t>La media</w:t>
      </w:r>
      <w:r w:rsidR="001D432D">
        <w:rPr>
          <w:lang w:val="es-SV"/>
        </w:rPr>
        <w:t>: Valor obtenido al sumar todos los datos y dividirlos por el número total de datos</w:t>
      </w:r>
    </w:p>
    <w:p w:rsidR="00146990" w:rsidRDefault="00146990" w:rsidP="00146990">
      <w:pPr>
        <w:pStyle w:val="Textoindependiente"/>
        <w:numPr>
          <w:ilvl w:val="0"/>
          <w:numId w:val="29"/>
        </w:numPr>
        <w:rPr>
          <w:lang w:val="es-SV"/>
        </w:rPr>
      </w:pPr>
      <w:r>
        <w:rPr>
          <w:lang w:val="es-SV"/>
        </w:rPr>
        <w:t>La mediana</w:t>
      </w:r>
      <w:r w:rsidR="001D432D">
        <w:rPr>
          <w:lang w:val="es-SV"/>
        </w:rPr>
        <w:t>: Valor que ocupa el lugar central de todos los datos, ordenados de mayor a menor.</w:t>
      </w:r>
    </w:p>
    <w:p w:rsidR="00146990" w:rsidRDefault="00146990" w:rsidP="00146990">
      <w:pPr>
        <w:pStyle w:val="Textoindependiente"/>
        <w:numPr>
          <w:ilvl w:val="0"/>
          <w:numId w:val="29"/>
        </w:numPr>
        <w:rPr>
          <w:lang w:val="es-SV"/>
        </w:rPr>
      </w:pPr>
      <w:r>
        <w:rPr>
          <w:lang w:val="es-SV"/>
        </w:rPr>
        <w:t>La moda</w:t>
      </w:r>
      <w:r w:rsidR="001D432D">
        <w:rPr>
          <w:lang w:val="es-SV"/>
        </w:rPr>
        <w:t>: Valor con la mayor frecuencia.</w:t>
      </w:r>
    </w:p>
    <w:p w:rsidR="00E6087A" w:rsidRDefault="00E6087A" w:rsidP="00917AE5">
      <w:pPr>
        <w:pStyle w:val="Textoindependiente"/>
        <w:jc w:val="center"/>
        <w:rPr>
          <w:lang w:val="es-SV"/>
        </w:rPr>
      </w:pPr>
      <w:r>
        <w:rPr>
          <w:noProof/>
        </w:rPr>
        <w:lastRenderedPageBreak/>
        <w:drawing>
          <wp:inline distT="0" distB="0" distL="0" distR="0">
            <wp:extent cx="3817089" cy="2902517"/>
            <wp:effectExtent l="0" t="0" r="0" b="0"/>
            <wp:docPr id="79" name="Imagen 79" descr="Resultado de imagen para medidas de tendencia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medidas de tendencia central"/>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28731" cy="2911370"/>
                    </a:xfrm>
                    <a:prstGeom prst="rect">
                      <a:avLst/>
                    </a:prstGeom>
                    <a:noFill/>
                    <a:ln>
                      <a:noFill/>
                    </a:ln>
                  </pic:spPr>
                </pic:pic>
              </a:graphicData>
            </a:graphic>
          </wp:inline>
        </w:drawing>
      </w:r>
    </w:p>
    <w:p w:rsidR="00C10CDB" w:rsidRDefault="00C10CDB" w:rsidP="00C10CDB">
      <w:pPr>
        <w:pStyle w:val="Textoindependiente"/>
        <w:jc w:val="center"/>
        <w:rPr>
          <w:lang w:val="es-SV"/>
        </w:rPr>
      </w:pPr>
      <w:r>
        <w:rPr>
          <w:lang w:val="es-SV"/>
        </w:rPr>
        <w:t>Figura 4-2 Medidas Tendencia Central.</w:t>
      </w:r>
    </w:p>
    <w:p w:rsidR="00917AE5" w:rsidRDefault="007C4F02" w:rsidP="00917AE5">
      <w:pPr>
        <w:pStyle w:val="Textoindependiente"/>
        <w:rPr>
          <w:lang w:val="es-SV"/>
        </w:rPr>
      </w:pPr>
      <w:r>
        <w:rPr>
          <w:noProof/>
        </w:rPr>
        <w:drawing>
          <wp:anchor distT="0" distB="0" distL="114300" distR="114300" simplePos="0" relativeHeight="251660288" behindDoc="0" locked="0" layoutInCell="1" allowOverlap="1">
            <wp:simplePos x="0" y="0"/>
            <wp:positionH relativeFrom="column">
              <wp:posOffset>1905</wp:posOffset>
            </wp:positionH>
            <wp:positionV relativeFrom="paragraph">
              <wp:posOffset>499110</wp:posOffset>
            </wp:positionV>
            <wp:extent cx="6560185" cy="3263900"/>
            <wp:effectExtent l="0" t="0" r="0" b="12700"/>
            <wp:wrapSquare wrapText="bothSides"/>
            <wp:docPr id="80" name="Diagrama 8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14:sizeRelH relativeFrom="margin">
              <wp14:pctWidth>0</wp14:pctWidth>
            </wp14:sizeRelH>
            <wp14:sizeRelV relativeFrom="margin">
              <wp14:pctHeight>0</wp14:pctHeight>
            </wp14:sizeRelV>
          </wp:anchor>
        </w:drawing>
      </w:r>
      <w:r w:rsidR="00917AE5">
        <w:rPr>
          <w:lang w:val="es-SV"/>
        </w:rPr>
        <w:t>Sin embargo, a pesar de que las medidas de tendencia central son las más populares, el análisis estadístico básico comprende:</w:t>
      </w:r>
    </w:p>
    <w:p w:rsidR="00C10CDB" w:rsidRDefault="00C10CDB" w:rsidP="00C10CDB">
      <w:pPr>
        <w:pStyle w:val="Textoindependiente"/>
        <w:jc w:val="center"/>
        <w:rPr>
          <w:lang w:val="es-SV"/>
        </w:rPr>
      </w:pPr>
    </w:p>
    <w:p w:rsidR="00C10CDB" w:rsidRDefault="00C10CDB" w:rsidP="00C10CDB">
      <w:pPr>
        <w:pStyle w:val="Textoindependiente"/>
        <w:jc w:val="center"/>
        <w:rPr>
          <w:lang w:val="es-SV"/>
        </w:rPr>
      </w:pPr>
      <w:r>
        <w:rPr>
          <w:lang w:val="es-SV"/>
        </w:rPr>
        <w:t>Figura 4-3 Familia de Medidas.</w:t>
      </w:r>
    </w:p>
    <w:p w:rsidR="007C4F02" w:rsidRDefault="007C4F02" w:rsidP="00917AE5">
      <w:pPr>
        <w:pStyle w:val="Textoindependiente"/>
        <w:rPr>
          <w:lang w:val="es-SV"/>
        </w:rPr>
      </w:pPr>
    </w:p>
    <w:p w:rsidR="00917AE5" w:rsidRDefault="00917AE5" w:rsidP="00917AE5">
      <w:pPr>
        <w:pStyle w:val="Ttulo2"/>
        <w:rPr>
          <w:lang w:val="es-SV"/>
        </w:rPr>
      </w:pPr>
      <w:bookmarkStart w:id="19" w:name="_Toc527435499"/>
      <w:r>
        <w:rPr>
          <w:lang w:val="es-SV"/>
        </w:rPr>
        <w:lastRenderedPageBreak/>
        <w:t>La media</w:t>
      </w:r>
      <w:bookmarkEnd w:id="19"/>
    </w:p>
    <w:p w:rsidR="00917AE5" w:rsidRDefault="00817AD5" w:rsidP="00917AE5">
      <w:pPr>
        <w:pStyle w:val="Textoindependiente"/>
        <w:rPr>
          <w:lang w:val="es-SV"/>
        </w:rPr>
      </w:pPr>
      <w:r>
        <w:rPr>
          <w:lang w:val="es-SV"/>
        </w:rPr>
        <w:t>En su expresión más simple, la media es comúnmente conocida como “el promedio”, es el resultado de sumar todos los datos y dividir entre el número total de datos</w:t>
      </w:r>
      <w:r w:rsidR="00B76365">
        <w:rPr>
          <w:rStyle w:val="Refdenotaalpie"/>
          <w:lang w:val="es-SV"/>
        </w:rPr>
        <w:footnoteReference w:id="6"/>
      </w:r>
      <w:r>
        <w:rPr>
          <w:lang w:val="es-SV"/>
        </w:rPr>
        <w:t xml:space="preserve">. </w:t>
      </w:r>
    </w:p>
    <w:p w:rsidR="00817AD5" w:rsidRDefault="009F35AF" w:rsidP="00917AE5">
      <w:pPr>
        <w:pStyle w:val="Textoindependiente"/>
        <w:rPr>
          <w:lang w:val="es-SV"/>
        </w:rPr>
      </w:pPr>
      <w:r>
        <w:rPr>
          <w:noProof/>
        </w:rPr>
        <w:drawing>
          <wp:inline distT="0" distB="0" distL="0" distR="0" wp14:anchorId="7389690A" wp14:editId="13637D91">
            <wp:extent cx="3619500" cy="3238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19500" cy="323850"/>
                    </a:xfrm>
                    <a:prstGeom prst="rect">
                      <a:avLst/>
                    </a:prstGeom>
                  </pic:spPr>
                </pic:pic>
              </a:graphicData>
            </a:graphic>
          </wp:inline>
        </w:drawing>
      </w:r>
    </w:p>
    <w:p w:rsidR="009F35AF" w:rsidRDefault="009F35AF" w:rsidP="00917AE5">
      <w:pPr>
        <w:pStyle w:val="Textoindependiente"/>
        <w:rPr>
          <w:lang w:val="es-SV"/>
        </w:rPr>
      </w:pPr>
      <w:r>
        <w:rPr>
          <w:noProof/>
        </w:rPr>
        <w:drawing>
          <wp:inline distT="0" distB="0" distL="0" distR="0" wp14:anchorId="5953ADAA" wp14:editId="42259F8B">
            <wp:extent cx="2124075" cy="54292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24075" cy="542925"/>
                    </a:xfrm>
                    <a:prstGeom prst="rect">
                      <a:avLst/>
                    </a:prstGeom>
                  </pic:spPr>
                </pic:pic>
              </a:graphicData>
            </a:graphic>
          </wp:inline>
        </w:drawing>
      </w:r>
    </w:p>
    <w:p w:rsidR="009F35AF" w:rsidRDefault="009F35AF" w:rsidP="00917AE5">
      <w:pPr>
        <w:pStyle w:val="Textoindependiente"/>
        <w:rPr>
          <w:lang w:val="es-SV"/>
        </w:rPr>
      </w:pPr>
      <w:r>
        <w:rPr>
          <w:noProof/>
        </w:rPr>
        <w:drawing>
          <wp:inline distT="0" distB="0" distL="0" distR="0" wp14:anchorId="50D85891" wp14:editId="3B1B3E6F">
            <wp:extent cx="981075" cy="73342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81075" cy="733425"/>
                    </a:xfrm>
                    <a:prstGeom prst="rect">
                      <a:avLst/>
                    </a:prstGeom>
                  </pic:spPr>
                </pic:pic>
              </a:graphicData>
            </a:graphic>
          </wp:inline>
        </w:drawing>
      </w:r>
    </w:p>
    <w:p w:rsidR="009F35AF" w:rsidRDefault="009F35AF" w:rsidP="00917AE5">
      <w:pPr>
        <w:pStyle w:val="Textoindependiente"/>
        <w:rPr>
          <w:lang w:val="es-SV"/>
        </w:rPr>
      </w:pPr>
      <w:r>
        <w:rPr>
          <w:lang w:val="es-SV"/>
        </w:rPr>
        <w:t xml:space="preserve">Ejemplo: Los pesos en kilogramos de seis personas son: 84, 91, 72, 68, 87 y 78. ¿Cuál es el promedio? </w:t>
      </w:r>
    </w:p>
    <w:p w:rsidR="009F35AF" w:rsidRDefault="009F35AF" w:rsidP="00917AE5">
      <w:pPr>
        <w:pStyle w:val="Textoindependiente"/>
        <w:rPr>
          <w:lang w:val="es-SV"/>
        </w:rPr>
      </w:pPr>
      <w:r>
        <w:rPr>
          <w:noProof/>
        </w:rPr>
        <w:drawing>
          <wp:inline distT="0" distB="0" distL="0" distR="0" wp14:anchorId="4084304D" wp14:editId="2052AB7B">
            <wp:extent cx="3009900" cy="53340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9900" cy="533400"/>
                    </a:xfrm>
                    <a:prstGeom prst="rect">
                      <a:avLst/>
                    </a:prstGeom>
                  </pic:spPr>
                </pic:pic>
              </a:graphicData>
            </a:graphic>
          </wp:inline>
        </w:drawing>
      </w:r>
    </w:p>
    <w:p w:rsidR="007A31F7" w:rsidRDefault="007A31F7" w:rsidP="00917AE5">
      <w:pPr>
        <w:pStyle w:val="Textoindependiente"/>
        <w:rPr>
          <w:lang w:val="es-SV"/>
        </w:rPr>
      </w:pPr>
      <w:r>
        <w:rPr>
          <w:lang w:val="es-SV"/>
        </w:rPr>
        <w:t>Las propiedades de la media aritmética son las siguientes:</w:t>
      </w:r>
    </w:p>
    <w:p w:rsidR="007A31F7" w:rsidRDefault="007A31F7" w:rsidP="007A31F7">
      <w:pPr>
        <w:pStyle w:val="Textoindependiente"/>
        <w:numPr>
          <w:ilvl w:val="0"/>
          <w:numId w:val="31"/>
        </w:numPr>
        <w:rPr>
          <w:lang w:val="es-SV"/>
        </w:rPr>
      </w:pPr>
      <w:r>
        <w:rPr>
          <w:lang w:val="es-SV"/>
        </w:rPr>
        <w:t>La suma de las desviaciones de las puntuaciones de una distribución respecto a la media es igual a cero</w:t>
      </w:r>
    </w:p>
    <w:p w:rsidR="007A31F7" w:rsidRDefault="007A31F7" w:rsidP="007A31F7">
      <w:pPr>
        <w:pStyle w:val="Textoindependiente"/>
        <w:rPr>
          <w:lang w:val="es-SV"/>
        </w:rPr>
      </w:pPr>
      <w:r>
        <w:rPr>
          <w:noProof/>
        </w:rPr>
        <w:drawing>
          <wp:inline distT="0" distB="0" distL="0" distR="0" wp14:anchorId="311D0FAF" wp14:editId="4C6A1B99">
            <wp:extent cx="1133475" cy="400050"/>
            <wp:effectExtent l="0" t="0" r="952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133475" cy="400050"/>
                    </a:xfrm>
                    <a:prstGeom prst="rect">
                      <a:avLst/>
                    </a:prstGeom>
                  </pic:spPr>
                </pic:pic>
              </a:graphicData>
            </a:graphic>
          </wp:inline>
        </w:drawing>
      </w:r>
    </w:p>
    <w:p w:rsidR="007A31F7" w:rsidRDefault="007A31F7" w:rsidP="007A31F7">
      <w:pPr>
        <w:pStyle w:val="Textoindependiente"/>
        <w:numPr>
          <w:ilvl w:val="0"/>
          <w:numId w:val="31"/>
        </w:numPr>
        <w:rPr>
          <w:lang w:val="es-SV"/>
        </w:rPr>
      </w:pPr>
      <w:r>
        <w:rPr>
          <w:lang w:val="es-SV"/>
        </w:rPr>
        <w:t>La suma de los cuadrados de las desviaciones de los valores de una variable con respecto a un número cualquiera se hace mínima cuando dicho número coincide con la media aritmética.</w:t>
      </w:r>
    </w:p>
    <w:p w:rsidR="007A31F7" w:rsidRDefault="007A31F7" w:rsidP="007A31F7">
      <w:pPr>
        <w:pStyle w:val="Textoindependiente"/>
        <w:rPr>
          <w:lang w:val="es-SV"/>
        </w:rPr>
      </w:pPr>
      <w:r>
        <w:rPr>
          <w:noProof/>
        </w:rPr>
        <w:drawing>
          <wp:inline distT="0" distB="0" distL="0" distR="0" wp14:anchorId="6DBB4676" wp14:editId="270C971E">
            <wp:extent cx="1543050" cy="28575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43050" cy="285750"/>
                    </a:xfrm>
                    <a:prstGeom prst="rect">
                      <a:avLst/>
                    </a:prstGeom>
                  </pic:spPr>
                </pic:pic>
              </a:graphicData>
            </a:graphic>
          </wp:inline>
        </w:drawing>
      </w:r>
      <w:r>
        <w:rPr>
          <w:lang w:val="es-SV"/>
        </w:rPr>
        <w:t xml:space="preserve"> </w:t>
      </w:r>
    </w:p>
    <w:p w:rsidR="007A31F7" w:rsidRDefault="007A31F7" w:rsidP="007A31F7">
      <w:pPr>
        <w:pStyle w:val="Textoindependiente"/>
        <w:numPr>
          <w:ilvl w:val="0"/>
          <w:numId w:val="31"/>
        </w:numPr>
        <w:rPr>
          <w:lang w:val="es-SV"/>
        </w:rPr>
      </w:pPr>
      <w:r>
        <w:rPr>
          <w:lang w:val="es-SV"/>
        </w:rPr>
        <w:t>Si a todos los valores de una variable se les suma un mismo número, la media aritmética queda aumentada en dicho número.</w:t>
      </w:r>
    </w:p>
    <w:p w:rsidR="007A31F7" w:rsidRDefault="007A31F7" w:rsidP="007A31F7">
      <w:pPr>
        <w:pStyle w:val="Textoindependiente"/>
        <w:numPr>
          <w:ilvl w:val="0"/>
          <w:numId w:val="31"/>
        </w:numPr>
        <w:rPr>
          <w:lang w:val="es-SV"/>
        </w:rPr>
      </w:pPr>
      <w:r>
        <w:rPr>
          <w:lang w:val="es-SV"/>
        </w:rPr>
        <w:t xml:space="preserve">Si todos los valores de una variable se multiplican por un mismo número, la media aritmética </w:t>
      </w:r>
      <w:r w:rsidR="001244FC">
        <w:rPr>
          <w:lang w:val="es-SV"/>
        </w:rPr>
        <w:t xml:space="preserve">queda </w:t>
      </w:r>
      <w:r>
        <w:rPr>
          <w:lang w:val="es-SV"/>
        </w:rPr>
        <w:t xml:space="preserve">multiplicada por dicho número. </w:t>
      </w:r>
    </w:p>
    <w:p w:rsidR="001244FC" w:rsidRDefault="001244FC" w:rsidP="007A31F7">
      <w:pPr>
        <w:pStyle w:val="Textoindependiente"/>
        <w:numPr>
          <w:ilvl w:val="0"/>
          <w:numId w:val="31"/>
        </w:numPr>
        <w:rPr>
          <w:lang w:val="es-SV"/>
        </w:rPr>
      </w:pPr>
      <w:r>
        <w:rPr>
          <w:lang w:val="es-SV"/>
        </w:rPr>
        <w:t>La media se puede hallar solo para variables cuantitativas.</w:t>
      </w:r>
    </w:p>
    <w:p w:rsidR="001244FC" w:rsidRDefault="001244FC" w:rsidP="007A31F7">
      <w:pPr>
        <w:pStyle w:val="Textoindependiente"/>
        <w:numPr>
          <w:ilvl w:val="0"/>
          <w:numId w:val="31"/>
        </w:numPr>
        <w:rPr>
          <w:lang w:val="es-SV"/>
        </w:rPr>
      </w:pPr>
      <w:r>
        <w:rPr>
          <w:lang w:val="es-SV"/>
        </w:rPr>
        <w:lastRenderedPageBreak/>
        <w:t>La media es independiente de las amplitudes de los intervalos</w:t>
      </w:r>
    </w:p>
    <w:p w:rsidR="001244FC" w:rsidRDefault="001244FC" w:rsidP="007A31F7">
      <w:pPr>
        <w:pStyle w:val="Textoindependiente"/>
        <w:numPr>
          <w:ilvl w:val="0"/>
          <w:numId w:val="31"/>
        </w:numPr>
        <w:rPr>
          <w:lang w:val="es-SV"/>
        </w:rPr>
      </w:pPr>
      <w:r>
        <w:rPr>
          <w:lang w:val="es-SV"/>
        </w:rPr>
        <w:t>La media es muy sensible a las puntuaciones extremas</w:t>
      </w:r>
    </w:p>
    <w:p w:rsidR="001244FC" w:rsidRDefault="001244FC" w:rsidP="007A31F7">
      <w:pPr>
        <w:pStyle w:val="Textoindependiente"/>
        <w:numPr>
          <w:ilvl w:val="0"/>
          <w:numId w:val="31"/>
        </w:numPr>
        <w:rPr>
          <w:lang w:val="es-SV"/>
        </w:rPr>
      </w:pPr>
      <w:r>
        <w:rPr>
          <w:lang w:val="es-SV"/>
        </w:rPr>
        <w:t>La media no se puede calcular si hay un intervalo con una amplitud indeterminada</w:t>
      </w:r>
    </w:p>
    <w:p w:rsidR="007A31F7" w:rsidRDefault="001244FC" w:rsidP="007A31F7">
      <w:pPr>
        <w:pStyle w:val="Textoindependiente"/>
        <w:rPr>
          <w:lang w:val="es-SV"/>
        </w:rPr>
      </w:pPr>
      <w:r>
        <w:rPr>
          <w:lang w:val="es-SV"/>
        </w:rPr>
        <w:t>Adicional a la media aritmética simple también existe:</w:t>
      </w:r>
    </w:p>
    <w:p w:rsidR="00917AE5" w:rsidRDefault="00917AE5" w:rsidP="00917AE5">
      <w:pPr>
        <w:pStyle w:val="Textoindependiente"/>
        <w:numPr>
          <w:ilvl w:val="0"/>
          <w:numId w:val="30"/>
        </w:numPr>
        <w:rPr>
          <w:lang w:val="es-SV"/>
        </w:rPr>
      </w:pPr>
      <w:r>
        <w:rPr>
          <w:lang w:val="es-SV"/>
        </w:rPr>
        <w:t>Media Aritmética ponderada</w:t>
      </w:r>
      <w:r w:rsidR="001244FC">
        <w:rPr>
          <w:lang w:val="es-SV"/>
        </w:rPr>
        <w:t>: Esta se calcula asignándole a cada clase un peso, y obteniendo un promedio de los pesos, teniendo estos pesos valores diferentes, la diferencia cuando calculamos la media aritmética es que a todos los pesos se las da un mismo valor.</w:t>
      </w:r>
    </w:p>
    <w:p w:rsidR="0068269D" w:rsidRDefault="0068269D" w:rsidP="0068269D">
      <w:pPr>
        <w:pStyle w:val="Textoindependiente"/>
        <w:ind w:left="720"/>
        <w:rPr>
          <w:lang w:val="es-SV"/>
        </w:rPr>
      </w:pPr>
      <w:r>
        <w:rPr>
          <w:noProof/>
        </w:rPr>
        <w:drawing>
          <wp:inline distT="0" distB="0" distL="0" distR="0" wp14:anchorId="302E1350" wp14:editId="0AAD7CE5">
            <wp:extent cx="2114550" cy="17240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14550" cy="1724025"/>
                    </a:xfrm>
                    <a:prstGeom prst="rect">
                      <a:avLst/>
                    </a:prstGeom>
                  </pic:spPr>
                </pic:pic>
              </a:graphicData>
            </a:graphic>
          </wp:inline>
        </w:drawing>
      </w:r>
    </w:p>
    <w:p w:rsidR="00917AE5" w:rsidRDefault="00917AE5" w:rsidP="00B76365">
      <w:pPr>
        <w:pStyle w:val="Textoindependiente"/>
        <w:numPr>
          <w:ilvl w:val="0"/>
          <w:numId w:val="30"/>
        </w:numPr>
        <w:rPr>
          <w:lang w:val="es-SV"/>
        </w:rPr>
      </w:pPr>
      <w:r>
        <w:rPr>
          <w:lang w:val="es-SV"/>
        </w:rPr>
        <w:t>Media Geométrica</w:t>
      </w:r>
      <w:r w:rsidR="00B76365">
        <w:rPr>
          <w:lang w:val="es-SV"/>
        </w:rPr>
        <w:t xml:space="preserve">: </w:t>
      </w:r>
      <w:r w:rsidR="00B76365" w:rsidRPr="00B76365">
        <w:rPr>
          <w:lang w:val="es-SV"/>
        </w:rPr>
        <w:t xml:space="preserve">La media geométrica de un conjunto de  datos es el resultado de multiplicarlos entre si y aplicar la </w:t>
      </w:r>
      <w:r w:rsidR="00B76365">
        <w:rPr>
          <w:lang w:val="es-SV"/>
        </w:rPr>
        <w:t>N</w:t>
      </w:r>
      <w:r w:rsidR="00B76365" w:rsidRPr="00B76365">
        <w:rPr>
          <w:lang w:val="es-SV"/>
        </w:rPr>
        <w:t>-enésima raíz.</w:t>
      </w:r>
    </w:p>
    <w:p w:rsidR="00B76365" w:rsidRDefault="00B76365" w:rsidP="00B76365">
      <w:pPr>
        <w:pStyle w:val="Textoindependiente"/>
        <w:ind w:left="720"/>
        <w:rPr>
          <w:lang w:val="es-SV"/>
        </w:rPr>
      </w:pPr>
      <w:r>
        <w:rPr>
          <w:noProof/>
        </w:rPr>
        <w:drawing>
          <wp:inline distT="0" distB="0" distL="0" distR="0" wp14:anchorId="7AAC0F61" wp14:editId="6AF67FC3">
            <wp:extent cx="2924175" cy="32385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924175" cy="323850"/>
                    </a:xfrm>
                    <a:prstGeom prst="rect">
                      <a:avLst/>
                    </a:prstGeom>
                  </pic:spPr>
                </pic:pic>
              </a:graphicData>
            </a:graphic>
          </wp:inline>
        </w:drawing>
      </w:r>
    </w:p>
    <w:p w:rsidR="00B76365" w:rsidRDefault="00B76365" w:rsidP="00B76365">
      <w:pPr>
        <w:pStyle w:val="Textoindependiente"/>
        <w:ind w:left="720"/>
        <w:rPr>
          <w:lang w:val="es-SV"/>
        </w:rPr>
      </w:pPr>
      <w:r>
        <w:rPr>
          <w:lang w:val="es-SV"/>
        </w:rPr>
        <w:t>Como puede observarse no utiliza la suma como la media aritmética sino que utiliza la multiplicación.</w:t>
      </w:r>
    </w:p>
    <w:p w:rsidR="00917AE5" w:rsidRDefault="00917AE5" w:rsidP="00917AE5">
      <w:pPr>
        <w:pStyle w:val="Ttulo2"/>
        <w:rPr>
          <w:lang w:val="es-SV"/>
        </w:rPr>
      </w:pPr>
      <w:bookmarkStart w:id="20" w:name="_Toc527435500"/>
      <w:r>
        <w:rPr>
          <w:lang w:val="es-SV"/>
        </w:rPr>
        <w:t>La mediana</w:t>
      </w:r>
      <w:bookmarkEnd w:id="20"/>
    </w:p>
    <w:p w:rsidR="00917AE5" w:rsidRDefault="00917AE5" w:rsidP="00917AE5">
      <w:pPr>
        <w:pStyle w:val="Textoindependiente"/>
        <w:rPr>
          <w:lang w:val="es-SV"/>
        </w:rPr>
      </w:pPr>
      <w:r>
        <w:rPr>
          <w:lang w:val="es-SV"/>
        </w:rPr>
        <w:t xml:space="preserve">Una variable estadística es </w:t>
      </w:r>
    </w:p>
    <w:p w:rsidR="00346A16" w:rsidRDefault="00346A16" w:rsidP="00346A16">
      <w:pPr>
        <w:pStyle w:val="Ttulo2"/>
        <w:rPr>
          <w:lang w:val="es-SV"/>
        </w:rPr>
      </w:pPr>
      <w:bookmarkStart w:id="21" w:name="_Toc527435501"/>
      <w:r>
        <w:rPr>
          <w:lang w:val="es-SV"/>
        </w:rPr>
        <w:t>La moda</w:t>
      </w:r>
      <w:bookmarkEnd w:id="21"/>
    </w:p>
    <w:p w:rsidR="00346A16" w:rsidRDefault="00346A16" w:rsidP="00346A16">
      <w:pPr>
        <w:pStyle w:val="Textoindependiente"/>
        <w:rPr>
          <w:lang w:val="es-SV"/>
        </w:rPr>
      </w:pPr>
      <w:r>
        <w:rPr>
          <w:lang w:val="es-SV"/>
        </w:rPr>
        <w:t xml:space="preserve">Una variable estadística es </w:t>
      </w:r>
    </w:p>
    <w:p w:rsidR="00346A16" w:rsidRDefault="00346A16" w:rsidP="00346A16">
      <w:pPr>
        <w:pStyle w:val="Ttulo2"/>
        <w:rPr>
          <w:lang w:val="es-SV"/>
        </w:rPr>
      </w:pPr>
      <w:bookmarkStart w:id="22" w:name="_Toc527435502"/>
      <w:r>
        <w:rPr>
          <w:lang w:val="es-SV"/>
        </w:rPr>
        <w:t>Cuartiles</w:t>
      </w:r>
      <w:bookmarkEnd w:id="22"/>
    </w:p>
    <w:p w:rsidR="002B3380" w:rsidRDefault="002B3380" w:rsidP="00346A16">
      <w:pPr>
        <w:pStyle w:val="Textoindependiente"/>
        <w:rPr>
          <w:lang w:val="es-SV"/>
        </w:rPr>
      </w:pPr>
      <w:r>
        <w:rPr>
          <w:lang w:val="es-SV"/>
        </w:rPr>
        <w:t>Los cuartiles son los 3 valores de la variable que dividen a un conjunto de datos ordenados en 4 partes iguales</w:t>
      </w:r>
      <w:r w:rsidR="00D93001">
        <w:rPr>
          <w:rStyle w:val="Refdenotaalpie"/>
          <w:lang w:val="es-SV"/>
        </w:rPr>
        <w:footnoteReference w:id="7"/>
      </w:r>
      <w:r>
        <w:rPr>
          <w:lang w:val="es-SV"/>
        </w:rPr>
        <w:t>.</w:t>
      </w:r>
    </w:p>
    <w:p w:rsidR="00346A16" w:rsidRDefault="002B3380" w:rsidP="00346A16">
      <w:pPr>
        <w:pStyle w:val="Textoindependiente"/>
        <w:rPr>
          <w:lang w:val="es-SV"/>
        </w:rPr>
      </w:pPr>
      <w:r>
        <w:rPr>
          <w:lang w:val="es-SV"/>
        </w:rPr>
        <w:t>Q1, Q2 y Q3</w:t>
      </w:r>
      <w:r w:rsidR="00346A16">
        <w:rPr>
          <w:lang w:val="es-SV"/>
        </w:rPr>
        <w:t xml:space="preserve"> </w:t>
      </w:r>
      <w:r>
        <w:rPr>
          <w:lang w:val="es-SV"/>
        </w:rPr>
        <w:t>determinan los valores correspondientes al 25%, 50%, y 75% de los datos.</w:t>
      </w:r>
    </w:p>
    <w:p w:rsidR="004A1F22" w:rsidRDefault="004A1F22" w:rsidP="00346A16">
      <w:pPr>
        <w:pStyle w:val="Textoindependiente"/>
        <w:rPr>
          <w:lang w:val="es-SV"/>
        </w:rPr>
      </w:pPr>
      <w:r>
        <w:rPr>
          <w:lang w:val="es-SV"/>
        </w:rPr>
        <w:t>Para calcularlos se debe primero ordenar los datos de menor a mayor y luego buscar el lugar que ocupa cada cuartil mediante la expresión:</w:t>
      </w:r>
    </w:p>
    <w:p w:rsidR="004A1F22" w:rsidRDefault="004A1F22" w:rsidP="004A1F22">
      <w:pPr>
        <w:pStyle w:val="Textoindependiente"/>
        <w:jc w:val="center"/>
      </w:pPr>
      <w:r>
        <w:rPr>
          <w:noProof/>
        </w:rPr>
        <w:lastRenderedPageBreak/>
        <w:drawing>
          <wp:inline distT="0" distB="0" distL="0" distR="0" wp14:anchorId="4721B7B5" wp14:editId="0E9B2532">
            <wp:extent cx="1323975" cy="428625"/>
            <wp:effectExtent l="0" t="0" r="9525"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323975" cy="428625"/>
                    </a:xfrm>
                    <a:prstGeom prst="rect">
                      <a:avLst/>
                    </a:prstGeom>
                  </pic:spPr>
                </pic:pic>
              </a:graphicData>
            </a:graphic>
          </wp:inline>
        </w:drawing>
      </w:r>
    </w:p>
    <w:p w:rsidR="004A1F22" w:rsidRPr="004A1F22" w:rsidRDefault="004A1F22" w:rsidP="00346A16">
      <w:pPr>
        <w:pStyle w:val="Textoindependiente"/>
        <w:rPr>
          <w:lang w:val="es-MX"/>
        </w:rPr>
      </w:pPr>
      <w:r w:rsidRPr="004A1F22">
        <w:rPr>
          <w:lang w:val="es-MX"/>
        </w:rPr>
        <w:t xml:space="preserve">Y si estamos ante una tabla de frecuencias acumuladas se deberá </w:t>
      </w:r>
      <w:r>
        <w:rPr>
          <w:lang w:val="es-MX"/>
        </w:rPr>
        <w:t>utiliza</w:t>
      </w:r>
      <w:r w:rsidRPr="004A1F22">
        <w:rPr>
          <w:lang w:val="es-MX"/>
        </w:rPr>
        <w:t>r.</w:t>
      </w:r>
    </w:p>
    <w:p w:rsidR="004A1F22" w:rsidRPr="004A1F22" w:rsidRDefault="004A1F22" w:rsidP="004A1F22">
      <w:pPr>
        <w:pStyle w:val="Textoindependiente"/>
        <w:jc w:val="center"/>
        <w:rPr>
          <w:lang w:val="es-MX"/>
        </w:rPr>
      </w:pPr>
      <w:r>
        <w:rPr>
          <w:noProof/>
        </w:rPr>
        <w:drawing>
          <wp:inline distT="0" distB="0" distL="0" distR="0" wp14:anchorId="28038024" wp14:editId="204C2EF1">
            <wp:extent cx="2143125" cy="1000125"/>
            <wp:effectExtent l="0" t="0" r="9525"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3125" cy="1000125"/>
                    </a:xfrm>
                    <a:prstGeom prst="rect">
                      <a:avLst/>
                    </a:prstGeom>
                  </pic:spPr>
                </pic:pic>
              </a:graphicData>
            </a:graphic>
          </wp:inline>
        </w:drawing>
      </w:r>
    </w:p>
    <w:p w:rsidR="004A1F22" w:rsidRDefault="004A1F22" w:rsidP="00346A16">
      <w:pPr>
        <w:pStyle w:val="Textoindependiente"/>
        <w:rPr>
          <w:lang w:val="es-MX"/>
        </w:rPr>
      </w:pPr>
    </w:p>
    <w:p w:rsidR="000967C9" w:rsidRPr="004A1F22" w:rsidRDefault="000967C9" w:rsidP="00346A16">
      <w:pPr>
        <w:pStyle w:val="Textoindependiente"/>
        <w:rPr>
          <w:lang w:val="es-MX"/>
        </w:rPr>
      </w:pPr>
    </w:p>
    <w:p w:rsidR="00346A16" w:rsidRDefault="00346A16" w:rsidP="00346A16">
      <w:pPr>
        <w:pStyle w:val="Ttulo2"/>
        <w:rPr>
          <w:lang w:val="es-SV"/>
        </w:rPr>
      </w:pPr>
      <w:bookmarkStart w:id="23" w:name="_Toc527435503"/>
      <w:r>
        <w:rPr>
          <w:lang w:val="es-SV"/>
        </w:rPr>
        <w:t>Percentiles</w:t>
      </w:r>
      <w:bookmarkEnd w:id="23"/>
    </w:p>
    <w:p w:rsidR="003C7582" w:rsidRDefault="003B2D45" w:rsidP="00346A16">
      <w:pPr>
        <w:pStyle w:val="Textoindependiente"/>
        <w:rPr>
          <w:lang w:val="es-SV"/>
        </w:rPr>
      </w:pPr>
      <w:r w:rsidRPr="003B2D45">
        <w:rPr>
          <w:lang w:val="es-SV"/>
        </w:rPr>
        <w:t>El percentil es una medida de posición usada en estadística que indica, una vez ordenados los datos de menor a mayor, el valor de la variable por debajo del cual se encuentra un porcentaje dado de observaciones en un grupo de observaciones</w:t>
      </w:r>
      <w:r>
        <w:rPr>
          <w:rStyle w:val="Refdenotaalpie"/>
          <w:lang w:val="es-SV"/>
        </w:rPr>
        <w:footnoteReference w:id="8"/>
      </w:r>
      <w:r w:rsidRPr="003B2D45">
        <w:rPr>
          <w:lang w:val="es-SV"/>
        </w:rPr>
        <w:t>.</w:t>
      </w:r>
    </w:p>
    <w:p w:rsidR="003C7582" w:rsidRPr="003C7582" w:rsidRDefault="003C7582" w:rsidP="003C7582">
      <w:pPr>
        <w:pStyle w:val="Textoindependiente"/>
        <w:rPr>
          <w:lang w:val="es-SV"/>
        </w:rPr>
      </w:pPr>
      <w:r w:rsidRPr="003C7582">
        <w:rPr>
          <w:lang w:val="es-SV"/>
        </w:rPr>
        <w:t>Los percentiles son los 99 valores que dividen la serie de datos en 100 partes iguales</w:t>
      </w:r>
      <w:r>
        <w:rPr>
          <w:lang w:val="es-SV"/>
        </w:rPr>
        <w:t xml:space="preserve"> y proporcionan</w:t>
      </w:r>
      <w:r w:rsidRPr="003C7582">
        <w:rPr>
          <w:lang w:val="es-SV"/>
        </w:rPr>
        <w:t xml:space="preserve"> los valores correspondientes al 1%, al 2%... y al 99% de los datos</w:t>
      </w:r>
      <w:r w:rsidR="005342FC">
        <w:rPr>
          <w:rStyle w:val="Refdenotaalpie"/>
          <w:lang w:val="es-SV"/>
        </w:rPr>
        <w:footnoteReference w:id="9"/>
      </w:r>
      <w:r w:rsidRPr="003C7582">
        <w:rPr>
          <w:lang w:val="es-SV"/>
        </w:rPr>
        <w:t>.</w:t>
      </w:r>
    </w:p>
    <w:p w:rsidR="003C7582" w:rsidRDefault="003C7582" w:rsidP="003C7582">
      <w:pPr>
        <w:pStyle w:val="Textoindependiente"/>
        <w:rPr>
          <w:lang w:val="es-SV"/>
        </w:rPr>
      </w:pPr>
      <w:r w:rsidRPr="003C7582">
        <w:rPr>
          <w:lang w:val="es-SV"/>
        </w:rPr>
        <w:t>P50 coincide con la mediana.</w:t>
      </w:r>
    </w:p>
    <w:p w:rsidR="00346A16" w:rsidRDefault="00346A16" w:rsidP="00346A16">
      <w:pPr>
        <w:pStyle w:val="Textoindependiente"/>
        <w:rPr>
          <w:lang w:val="es-SV"/>
        </w:rPr>
      </w:pPr>
      <w:r>
        <w:rPr>
          <w:lang w:val="es-SV"/>
        </w:rPr>
        <w:t xml:space="preserve"> </w:t>
      </w:r>
      <w:r w:rsidR="003C7582">
        <w:rPr>
          <w:noProof/>
        </w:rPr>
        <w:drawing>
          <wp:inline distT="0" distB="0" distL="0" distR="0" wp14:anchorId="09426A64" wp14:editId="4B025994">
            <wp:extent cx="1743075" cy="800100"/>
            <wp:effectExtent l="0" t="0" r="952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43075" cy="800100"/>
                    </a:xfrm>
                    <a:prstGeom prst="rect">
                      <a:avLst/>
                    </a:prstGeom>
                  </pic:spPr>
                </pic:pic>
              </a:graphicData>
            </a:graphic>
          </wp:inline>
        </w:drawing>
      </w:r>
    </w:p>
    <w:p w:rsidR="003C7582" w:rsidRDefault="003C7582" w:rsidP="00346A16">
      <w:pPr>
        <w:pStyle w:val="Textoindependiente"/>
        <w:rPr>
          <w:lang w:val="es-SV"/>
        </w:rPr>
      </w:pPr>
      <w:r>
        <w:rPr>
          <w:noProof/>
        </w:rPr>
        <w:drawing>
          <wp:inline distT="0" distB="0" distL="0" distR="0" wp14:anchorId="6103FF03" wp14:editId="6FF51927">
            <wp:extent cx="2200275" cy="1047750"/>
            <wp:effectExtent l="0" t="0" r="9525"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00275" cy="1047750"/>
                    </a:xfrm>
                    <a:prstGeom prst="rect">
                      <a:avLst/>
                    </a:prstGeom>
                  </pic:spPr>
                </pic:pic>
              </a:graphicData>
            </a:graphic>
          </wp:inline>
        </w:drawing>
      </w:r>
    </w:p>
    <w:p w:rsidR="003B2D45" w:rsidRDefault="00CE4381" w:rsidP="00346A16">
      <w:pPr>
        <w:pStyle w:val="Textoindependiente"/>
        <w:rPr>
          <w:lang w:val="es-SV"/>
        </w:rPr>
      </w:pPr>
      <w:r>
        <w:rPr>
          <w:lang w:val="es-SV"/>
        </w:rPr>
        <w:lastRenderedPageBreak/>
        <w:t xml:space="preserve">Para efectos de estudio en este material </w:t>
      </w:r>
      <w:r w:rsidR="005342FC">
        <w:rPr>
          <w:lang w:val="es-SV"/>
        </w:rPr>
        <w:t>también revisaremos</w:t>
      </w:r>
      <w:r>
        <w:rPr>
          <w:lang w:val="es-SV"/>
        </w:rPr>
        <w:t xml:space="preserve"> los deciles, los cuales corresponden a los 9 valores que dividen la serie de datos en 10 partes iguales, los deciles nos dan los valores correspondientes al 10%, al 20% y al 90% de los datos</w:t>
      </w:r>
      <w:r>
        <w:rPr>
          <w:rStyle w:val="Refdenotaalpie"/>
          <w:lang w:val="es-SV"/>
        </w:rPr>
        <w:footnoteReference w:id="10"/>
      </w:r>
      <w:r>
        <w:rPr>
          <w:lang w:val="es-SV"/>
        </w:rPr>
        <w:t>.</w:t>
      </w:r>
    </w:p>
    <w:p w:rsidR="00CE4381" w:rsidRDefault="00CE4381" w:rsidP="00346A16">
      <w:pPr>
        <w:pStyle w:val="Textoindependiente"/>
        <w:rPr>
          <w:lang w:val="es-SV"/>
        </w:rPr>
      </w:pPr>
      <w:r>
        <w:rPr>
          <w:lang w:val="es-SV"/>
        </w:rPr>
        <w:t>Vale la pena mencionar que el decil 5 (D5) corresponde a la mediana.</w:t>
      </w:r>
    </w:p>
    <w:p w:rsidR="00CE4381" w:rsidRDefault="00CE4381" w:rsidP="00346A16">
      <w:pPr>
        <w:pStyle w:val="Textoindependiente"/>
        <w:rPr>
          <w:lang w:val="es-SV"/>
        </w:rPr>
      </w:pPr>
      <w:r>
        <w:rPr>
          <w:lang w:val="es-SV"/>
        </w:rPr>
        <w:t>La fórmula para calcular los deciles es:</w:t>
      </w:r>
    </w:p>
    <w:p w:rsidR="00CE4381" w:rsidRDefault="00CE4381" w:rsidP="00346A16">
      <w:pPr>
        <w:pStyle w:val="Textoindependiente"/>
        <w:rPr>
          <w:lang w:val="es-SV"/>
        </w:rPr>
      </w:pPr>
      <w:r>
        <w:rPr>
          <w:noProof/>
        </w:rPr>
        <w:drawing>
          <wp:inline distT="0" distB="0" distL="0" distR="0" wp14:anchorId="0058643A" wp14:editId="20EBA2F8">
            <wp:extent cx="1590675" cy="647700"/>
            <wp:effectExtent l="0" t="0" r="952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90675" cy="647700"/>
                    </a:xfrm>
                    <a:prstGeom prst="rect">
                      <a:avLst/>
                    </a:prstGeom>
                  </pic:spPr>
                </pic:pic>
              </a:graphicData>
            </a:graphic>
          </wp:inline>
        </w:drawing>
      </w:r>
    </w:p>
    <w:p w:rsidR="00CE4381" w:rsidRDefault="00CE4381" w:rsidP="00346A16">
      <w:pPr>
        <w:pStyle w:val="Textoindependiente"/>
        <w:rPr>
          <w:lang w:val="es-SV"/>
        </w:rPr>
      </w:pPr>
      <w:r>
        <w:rPr>
          <w:lang w:val="es-SV"/>
        </w:rPr>
        <w:t>Y para frecuencias acumuladas</w:t>
      </w:r>
    </w:p>
    <w:p w:rsidR="00CE4381" w:rsidRDefault="00CE4381" w:rsidP="00346A16">
      <w:pPr>
        <w:pStyle w:val="Textoindependiente"/>
        <w:rPr>
          <w:lang w:val="es-SV"/>
        </w:rPr>
      </w:pPr>
      <w:r>
        <w:rPr>
          <w:noProof/>
        </w:rPr>
        <w:drawing>
          <wp:inline distT="0" distB="0" distL="0" distR="0" wp14:anchorId="469EE8D8" wp14:editId="6ED41812">
            <wp:extent cx="2314575" cy="914400"/>
            <wp:effectExtent l="0" t="0" r="9525"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314575" cy="914400"/>
                    </a:xfrm>
                    <a:prstGeom prst="rect">
                      <a:avLst/>
                    </a:prstGeom>
                  </pic:spPr>
                </pic:pic>
              </a:graphicData>
            </a:graphic>
          </wp:inline>
        </w:drawing>
      </w:r>
    </w:p>
    <w:p w:rsidR="00346A16" w:rsidRDefault="0096253E" w:rsidP="00346A16">
      <w:pPr>
        <w:pStyle w:val="Ttulo2"/>
        <w:rPr>
          <w:lang w:val="es-SV"/>
        </w:rPr>
      </w:pPr>
      <w:bookmarkStart w:id="24" w:name="_Toc527435504"/>
      <w:r>
        <w:rPr>
          <w:lang w:val="es-SV"/>
        </w:rPr>
        <w:t>Rango</w:t>
      </w:r>
      <w:bookmarkEnd w:id="24"/>
    </w:p>
    <w:p w:rsidR="00346A16" w:rsidRDefault="00E11EE2" w:rsidP="00346A16">
      <w:pPr>
        <w:pStyle w:val="Textoindependiente"/>
        <w:rPr>
          <w:lang w:val="es-SV"/>
        </w:rPr>
      </w:pPr>
      <w:r w:rsidRPr="00E11EE2">
        <w:rPr>
          <w:lang w:val="es-SV"/>
        </w:rPr>
        <w:t>El rango representa la diferencia entre el valor máximo y el valor mínimo de un conjunto de datos. El rango nos muestra la distribución de los valores en una serie. Si el rango es un número muy alto, entonces los valores de la serie están bastante distribuidos. En cambio, si se trata de un número pequeño, quiere decir que los valores de la serie están muy cerca entre sí</w:t>
      </w:r>
      <w:r w:rsidR="00F234F8">
        <w:rPr>
          <w:rStyle w:val="Refdenotaalpie"/>
          <w:lang w:val="es-SV"/>
        </w:rPr>
        <w:footnoteReference w:id="11"/>
      </w:r>
      <w:r w:rsidRPr="00E11EE2">
        <w:rPr>
          <w:lang w:val="es-SV"/>
        </w:rPr>
        <w:t>.</w:t>
      </w:r>
      <w:r w:rsidR="00346A16">
        <w:rPr>
          <w:lang w:val="es-SV"/>
        </w:rPr>
        <w:t xml:space="preserve"> </w:t>
      </w:r>
    </w:p>
    <w:p w:rsidR="00F234F8" w:rsidRDefault="00F234F8" w:rsidP="00346A16">
      <w:pPr>
        <w:pStyle w:val="Textoindependiente"/>
        <w:rPr>
          <w:lang w:val="es-SV"/>
        </w:rPr>
      </w:pPr>
      <w:r>
        <w:rPr>
          <w:noProof/>
        </w:rPr>
        <w:drawing>
          <wp:inline distT="0" distB="0" distL="0" distR="0" wp14:anchorId="0396DA0B" wp14:editId="682204CA">
            <wp:extent cx="1295400" cy="28575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295400" cy="285750"/>
                    </a:xfrm>
                    <a:prstGeom prst="rect">
                      <a:avLst/>
                    </a:prstGeom>
                  </pic:spPr>
                </pic:pic>
              </a:graphicData>
            </a:graphic>
          </wp:inline>
        </w:drawing>
      </w:r>
    </w:p>
    <w:p w:rsidR="00F234F8" w:rsidRDefault="006153E1" w:rsidP="00346A16">
      <w:pPr>
        <w:pStyle w:val="Textoindependiente"/>
        <w:rPr>
          <w:lang w:val="es-SV"/>
        </w:rPr>
      </w:pPr>
      <w:r>
        <w:rPr>
          <w:lang w:val="es-SV"/>
        </w:rPr>
        <w:t xml:space="preserve">Por otro lado, </w:t>
      </w:r>
      <w:r w:rsidRPr="006153E1">
        <w:rPr>
          <w:lang w:val="es-SV"/>
        </w:rPr>
        <w:t xml:space="preserve">se le llama rango </w:t>
      </w:r>
      <w:proofErr w:type="spellStart"/>
      <w:r w:rsidRPr="006153E1">
        <w:rPr>
          <w:lang w:val="es-SV"/>
        </w:rPr>
        <w:t>intercuartílico</w:t>
      </w:r>
      <w:proofErr w:type="spellEnd"/>
      <w:r w:rsidRPr="006153E1">
        <w:rPr>
          <w:lang w:val="es-SV"/>
        </w:rPr>
        <w:t xml:space="preserve"> o rango </w:t>
      </w:r>
      <w:proofErr w:type="spellStart"/>
      <w:r w:rsidRPr="006153E1">
        <w:rPr>
          <w:lang w:val="es-SV"/>
        </w:rPr>
        <w:t>intercuartil</w:t>
      </w:r>
      <w:proofErr w:type="spellEnd"/>
      <w:r w:rsidRPr="006153E1">
        <w:rPr>
          <w:lang w:val="es-SV"/>
        </w:rPr>
        <w:t>, a la diferencia entre el tercer y el primer cuartil de una distribución.</w:t>
      </w:r>
    </w:p>
    <w:p w:rsidR="006153E1" w:rsidRDefault="006153E1" w:rsidP="00704642">
      <w:pPr>
        <w:pStyle w:val="Textoindependiente"/>
        <w:jc w:val="center"/>
        <w:rPr>
          <w:lang w:val="es-SV"/>
        </w:rPr>
      </w:pPr>
      <w:r>
        <w:rPr>
          <w:noProof/>
        </w:rPr>
        <w:drawing>
          <wp:inline distT="0" distB="0" distL="0" distR="0" wp14:anchorId="452DCF5C" wp14:editId="7A50AA90">
            <wp:extent cx="4133850" cy="116205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33850" cy="1162050"/>
                    </a:xfrm>
                    <a:prstGeom prst="rect">
                      <a:avLst/>
                    </a:prstGeom>
                  </pic:spPr>
                </pic:pic>
              </a:graphicData>
            </a:graphic>
          </wp:inline>
        </w:drawing>
      </w:r>
    </w:p>
    <w:p w:rsidR="00346A16" w:rsidRDefault="0096253E" w:rsidP="00346A16">
      <w:pPr>
        <w:pStyle w:val="Ttulo2"/>
        <w:rPr>
          <w:lang w:val="es-SV"/>
        </w:rPr>
      </w:pPr>
      <w:bookmarkStart w:id="25" w:name="_Toc527435505"/>
      <w:r>
        <w:rPr>
          <w:lang w:val="es-SV"/>
        </w:rPr>
        <w:lastRenderedPageBreak/>
        <w:t>Varianza</w:t>
      </w:r>
      <w:bookmarkEnd w:id="25"/>
    </w:p>
    <w:p w:rsidR="00346A16" w:rsidRDefault="005E58A5" w:rsidP="00346A16">
      <w:pPr>
        <w:pStyle w:val="Textoindependiente"/>
        <w:rPr>
          <w:lang w:val="es-SV"/>
        </w:rPr>
      </w:pPr>
      <w:r w:rsidRPr="005E58A5">
        <w:rPr>
          <w:lang w:val="es-SV"/>
        </w:rPr>
        <w:t>La varianza es la media aritmética del cuadrado de las desviaciones respecto a la media de una distribución estadística</w:t>
      </w:r>
      <w:r>
        <w:rPr>
          <w:rStyle w:val="Refdenotaalpie"/>
          <w:lang w:val="es-SV"/>
        </w:rPr>
        <w:footnoteReference w:id="12"/>
      </w:r>
      <w:r w:rsidRPr="005E58A5">
        <w:rPr>
          <w:lang w:val="es-SV"/>
        </w:rPr>
        <w:t>.</w:t>
      </w:r>
    </w:p>
    <w:p w:rsidR="005E58A5" w:rsidRDefault="005E58A5" w:rsidP="00346A16">
      <w:pPr>
        <w:pStyle w:val="Textoindependiente"/>
        <w:rPr>
          <w:lang w:val="es-SV"/>
        </w:rPr>
      </w:pPr>
      <w:r>
        <w:rPr>
          <w:noProof/>
        </w:rPr>
        <w:drawing>
          <wp:inline distT="0" distB="0" distL="0" distR="0" wp14:anchorId="5C063CA5" wp14:editId="2CECBA44">
            <wp:extent cx="3105150" cy="695325"/>
            <wp:effectExtent l="0" t="0" r="0" b="952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5150" cy="695325"/>
                    </a:xfrm>
                    <a:prstGeom prst="rect">
                      <a:avLst/>
                    </a:prstGeom>
                  </pic:spPr>
                </pic:pic>
              </a:graphicData>
            </a:graphic>
          </wp:inline>
        </w:drawing>
      </w:r>
    </w:p>
    <w:p w:rsidR="005E58A5" w:rsidRDefault="005E58A5" w:rsidP="00346A16">
      <w:pPr>
        <w:pStyle w:val="Textoindependiente"/>
        <w:rPr>
          <w:lang w:val="es-SV"/>
        </w:rPr>
      </w:pPr>
      <w:r>
        <w:rPr>
          <w:noProof/>
        </w:rPr>
        <w:drawing>
          <wp:inline distT="0" distB="0" distL="0" distR="0" wp14:anchorId="7C1C9F03" wp14:editId="2216D683">
            <wp:extent cx="1790700" cy="10287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90700" cy="1028700"/>
                    </a:xfrm>
                    <a:prstGeom prst="rect">
                      <a:avLst/>
                    </a:prstGeom>
                  </pic:spPr>
                </pic:pic>
              </a:graphicData>
            </a:graphic>
          </wp:inline>
        </w:drawing>
      </w:r>
    </w:p>
    <w:p w:rsidR="005E58A5" w:rsidRDefault="005E58A5" w:rsidP="00346A16">
      <w:pPr>
        <w:pStyle w:val="Textoindependiente"/>
        <w:rPr>
          <w:lang w:val="es-SV"/>
        </w:rPr>
      </w:pPr>
      <w:r>
        <w:rPr>
          <w:lang w:val="es-SV"/>
        </w:rPr>
        <w:t>Algunas propiedades básicas de la varianza se numeran a continuación:</w:t>
      </w:r>
    </w:p>
    <w:p w:rsidR="005E58A5" w:rsidRDefault="005E58A5" w:rsidP="005E58A5">
      <w:pPr>
        <w:pStyle w:val="Textoindependiente"/>
        <w:numPr>
          <w:ilvl w:val="0"/>
          <w:numId w:val="30"/>
        </w:numPr>
        <w:rPr>
          <w:lang w:val="es-SV"/>
        </w:rPr>
      </w:pPr>
      <w:r>
        <w:rPr>
          <w:lang w:val="es-SV"/>
        </w:rPr>
        <w:t>La varianza siempre será un valor positivo o cero</w:t>
      </w:r>
    </w:p>
    <w:p w:rsidR="005E58A5" w:rsidRDefault="005E58A5" w:rsidP="005E58A5">
      <w:pPr>
        <w:pStyle w:val="Textoindependiente"/>
        <w:numPr>
          <w:ilvl w:val="0"/>
          <w:numId w:val="30"/>
        </w:numPr>
        <w:rPr>
          <w:lang w:val="es-SV"/>
        </w:rPr>
      </w:pPr>
      <w:r>
        <w:rPr>
          <w:lang w:val="es-SV"/>
        </w:rPr>
        <w:t>Si a todos los valores de la variable se les suma un número la varianza no cambia</w:t>
      </w:r>
    </w:p>
    <w:p w:rsidR="005E58A5" w:rsidRDefault="005E58A5" w:rsidP="005E58A5">
      <w:pPr>
        <w:pStyle w:val="Textoindependiente"/>
        <w:numPr>
          <w:ilvl w:val="0"/>
          <w:numId w:val="30"/>
        </w:numPr>
        <w:rPr>
          <w:lang w:val="es-SV"/>
        </w:rPr>
      </w:pPr>
      <w:r>
        <w:rPr>
          <w:lang w:val="es-SV"/>
        </w:rPr>
        <w:t>Si todos los valores de las variables se multiplican por un número, la varianza queda multiplicada por el cuadrado de dicho número.</w:t>
      </w:r>
    </w:p>
    <w:p w:rsidR="005E58A5" w:rsidRDefault="005E58A5" w:rsidP="005E58A5">
      <w:pPr>
        <w:pStyle w:val="Textoindependiente"/>
        <w:numPr>
          <w:ilvl w:val="0"/>
          <w:numId w:val="30"/>
        </w:numPr>
        <w:rPr>
          <w:lang w:val="es-SV"/>
        </w:rPr>
      </w:pPr>
      <w:r>
        <w:rPr>
          <w:lang w:val="es-SV"/>
        </w:rPr>
        <w:t>La varianza al igual que la media es un índice muy sensible a las puntuaciones extremas</w:t>
      </w:r>
    </w:p>
    <w:p w:rsidR="005E58A5" w:rsidRDefault="005E58A5" w:rsidP="005E58A5">
      <w:pPr>
        <w:pStyle w:val="Textoindependiente"/>
        <w:numPr>
          <w:ilvl w:val="0"/>
          <w:numId w:val="30"/>
        </w:numPr>
        <w:rPr>
          <w:lang w:val="es-SV"/>
        </w:rPr>
      </w:pPr>
      <w:r>
        <w:rPr>
          <w:lang w:val="es-SV"/>
        </w:rPr>
        <w:t>En los casos en los que no se puede hallar la media, tampoco se podrá encontrar la varianza</w:t>
      </w:r>
    </w:p>
    <w:p w:rsidR="005E58A5" w:rsidRDefault="005E58A5" w:rsidP="005E58A5">
      <w:pPr>
        <w:pStyle w:val="Textoindependiente"/>
        <w:numPr>
          <w:ilvl w:val="0"/>
          <w:numId w:val="30"/>
        </w:numPr>
        <w:rPr>
          <w:lang w:val="es-SV"/>
        </w:rPr>
      </w:pPr>
      <w:r>
        <w:rPr>
          <w:lang w:val="es-SV"/>
        </w:rPr>
        <w:t>La varianza no viene expresada en las mismas unidades que los datos, ya que las desviaciones están elevadas al cuadrado.</w:t>
      </w:r>
    </w:p>
    <w:p w:rsidR="005E58A5" w:rsidRDefault="005E58A5" w:rsidP="005E58A5">
      <w:pPr>
        <w:pStyle w:val="Ttulo2"/>
        <w:rPr>
          <w:lang w:val="es-SV"/>
        </w:rPr>
      </w:pPr>
      <w:bookmarkStart w:id="26" w:name="_Toc527435506"/>
      <w:r>
        <w:rPr>
          <w:lang w:val="es-SV"/>
        </w:rPr>
        <w:t>Desviación Estándar</w:t>
      </w:r>
      <w:bookmarkEnd w:id="26"/>
    </w:p>
    <w:p w:rsidR="005E58A5" w:rsidRDefault="005E58A5" w:rsidP="005E58A5">
      <w:pPr>
        <w:pStyle w:val="Textoindependiente"/>
        <w:rPr>
          <w:lang w:val="es-SV"/>
        </w:rPr>
      </w:pPr>
      <w:r w:rsidRPr="0048657A">
        <w:rPr>
          <w:lang w:val="es-SV"/>
        </w:rPr>
        <w:t>La desviación estándar es la medida de dispersión más común, que indica qué tan dispersos están los datos con respecto a la media. Mientras mayor sea la desviación estándar, mayor será la dispersión de los datos</w:t>
      </w:r>
      <w:r>
        <w:rPr>
          <w:rStyle w:val="Refdenotaalpie"/>
          <w:lang w:val="es-SV"/>
        </w:rPr>
        <w:footnoteReference w:id="13"/>
      </w:r>
      <w:r w:rsidRPr="0048657A">
        <w:rPr>
          <w:lang w:val="es-SV"/>
        </w:rPr>
        <w:t>.</w:t>
      </w:r>
      <w:r>
        <w:rPr>
          <w:lang w:val="es-SV"/>
        </w:rPr>
        <w:t xml:space="preserve"> </w:t>
      </w:r>
    </w:p>
    <w:p w:rsidR="005E58A5" w:rsidRPr="0048657A" w:rsidRDefault="005E58A5" w:rsidP="005E58A5">
      <w:pPr>
        <w:pStyle w:val="Textoindependiente"/>
        <w:rPr>
          <w:lang w:val="es-SV"/>
        </w:rPr>
      </w:pPr>
      <w:r w:rsidRPr="0048657A">
        <w:rPr>
          <w:lang w:val="es-SV"/>
        </w:rPr>
        <w:t>El símbolo σ (sigma) se utiliza frecuentemente para representar la desviación estándar de una población, mientras que s se utiliza para representar la desviación estándar de una muestra. La variación que es aleatoria o natural de un proceso se conoce comúnmente como ruido.</w:t>
      </w:r>
    </w:p>
    <w:p w:rsidR="00346A16" w:rsidRDefault="005E58A5" w:rsidP="00917AE5">
      <w:pPr>
        <w:pStyle w:val="Textoindependiente"/>
        <w:rPr>
          <w:lang w:val="es-SV"/>
        </w:rPr>
      </w:pPr>
      <w:r>
        <w:rPr>
          <w:lang w:val="es-SV"/>
        </w:rPr>
        <w:lastRenderedPageBreak/>
        <w:t xml:space="preserve">En palabras simples, la desviación estándar </w:t>
      </w:r>
      <w:r w:rsidR="002F5235">
        <w:rPr>
          <w:lang w:val="es-SV"/>
        </w:rPr>
        <w:t>es la raíz cuadrada de la varianza.</w:t>
      </w:r>
    </w:p>
    <w:p w:rsidR="002F5235" w:rsidRDefault="002F5235" w:rsidP="00917AE5">
      <w:pPr>
        <w:pStyle w:val="Textoindependiente"/>
        <w:rPr>
          <w:lang w:val="es-SV"/>
        </w:rPr>
      </w:pPr>
      <w:r>
        <w:rPr>
          <w:noProof/>
        </w:rPr>
        <w:drawing>
          <wp:inline distT="0" distB="0" distL="0" distR="0" wp14:anchorId="29DA9A02" wp14:editId="194C6F02">
            <wp:extent cx="6245860" cy="1245235"/>
            <wp:effectExtent l="0" t="0" r="254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45860" cy="1245235"/>
                    </a:xfrm>
                    <a:prstGeom prst="rect">
                      <a:avLst/>
                    </a:prstGeom>
                  </pic:spPr>
                </pic:pic>
              </a:graphicData>
            </a:graphic>
          </wp:inline>
        </w:drawing>
      </w:r>
    </w:p>
    <w:p w:rsidR="002F5235" w:rsidRDefault="002F5235" w:rsidP="00917AE5">
      <w:pPr>
        <w:pStyle w:val="Textoindependiente"/>
        <w:rPr>
          <w:lang w:val="es-SV"/>
        </w:rPr>
      </w:pPr>
      <w:r>
        <w:rPr>
          <w:lang w:val="es-SV"/>
        </w:rPr>
        <w:t>Conocidas la media y la desviación estándar se puede proceder a calcular el coeficiente de variación.</w:t>
      </w:r>
    </w:p>
    <w:p w:rsidR="002F5235" w:rsidRDefault="002F5235" w:rsidP="00917AE5">
      <w:pPr>
        <w:pStyle w:val="Textoindependiente"/>
        <w:rPr>
          <w:lang w:val="es-SV"/>
        </w:rPr>
      </w:pPr>
      <w:r w:rsidRPr="002F5235">
        <w:rPr>
          <w:lang w:val="es-SV"/>
        </w:rPr>
        <w:t xml:space="preserve">El coeficiente de variación, también denominado como coeficiente de variación de </w:t>
      </w:r>
      <w:proofErr w:type="spellStart"/>
      <w:r w:rsidRPr="002F5235">
        <w:rPr>
          <w:lang w:val="es-SV"/>
        </w:rPr>
        <w:t>Spearman</w:t>
      </w:r>
      <w:proofErr w:type="spellEnd"/>
      <w:r w:rsidRPr="002F5235">
        <w:rPr>
          <w:lang w:val="es-SV"/>
        </w:rPr>
        <w:t>, es una medida estadística que nos informa acerca de la dispersión relativa de un conjunto de datos. Su cálculo se obtiene de dividir la desviación típica entre el valor absoluto de la media del conjunto y por lo general se expresa en porcentaje para su mejor comprensión</w:t>
      </w:r>
      <w:r>
        <w:rPr>
          <w:rStyle w:val="Refdenotaalpie"/>
          <w:lang w:val="es-SV"/>
        </w:rPr>
        <w:footnoteReference w:id="14"/>
      </w:r>
      <w:r w:rsidRPr="002F5235">
        <w:rPr>
          <w:lang w:val="es-SV"/>
        </w:rPr>
        <w:t>.</w:t>
      </w:r>
    </w:p>
    <w:p w:rsidR="002F5235" w:rsidRDefault="002F5235" w:rsidP="00917AE5">
      <w:pPr>
        <w:pStyle w:val="Textoindependiente"/>
        <w:rPr>
          <w:lang w:val="es-SV"/>
        </w:rPr>
      </w:pPr>
      <w:r w:rsidRPr="002F5235">
        <w:rPr>
          <w:lang w:val="es-SV"/>
        </w:rPr>
        <w:t>El coeficiente de variación se utiliza para comparar conjuntos de datos pertenecientes a poblaciones distintas. Si atendemos a su fórmula, vemos que este tiene en cuenta el valor de la media. Por lo tanto, el coeficiente de variación nos permite tener una medida de dispersión que elimine las posibles distorsiones de las medias de dos o más poblaciones.</w:t>
      </w:r>
    </w:p>
    <w:p w:rsidR="002F5235" w:rsidRDefault="002F5235" w:rsidP="00917AE5">
      <w:pPr>
        <w:pStyle w:val="Textoindependiente"/>
        <w:rPr>
          <w:lang w:val="es-SV"/>
        </w:rPr>
      </w:pPr>
      <w:r>
        <w:rPr>
          <w:noProof/>
        </w:rPr>
        <w:drawing>
          <wp:inline distT="0" distB="0" distL="0" distR="0" wp14:anchorId="4F2E837B" wp14:editId="0881DCDD">
            <wp:extent cx="904875" cy="542925"/>
            <wp:effectExtent l="0" t="0" r="9525" b="952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904875" cy="542925"/>
                    </a:xfrm>
                    <a:prstGeom prst="rect">
                      <a:avLst/>
                    </a:prstGeom>
                  </pic:spPr>
                </pic:pic>
              </a:graphicData>
            </a:graphic>
          </wp:inline>
        </w:drawing>
      </w:r>
    </w:p>
    <w:p w:rsidR="00700E14" w:rsidRDefault="00700E14" w:rsidP="00700E14">
      <w:pPr>
        <w:pStyle w:val="Ttulo2"/>
        <w:rPr>
          <w:lang w:val="es-SV"/>
        </w:rPr>
      </w:pPr>
      <w:bookmarkStart w:id="27" w:name="_Toc527435507"/>
      <w:r>
        <w:rPr>
          <w:lang w:val="es-SV"/>
        </w:rPr>
        <w:t>Otros valores y estadísticos.</w:t>
      </w:r>
      <w:bookmarkEnd w:id="27"/>
    </w:p>
    <w:p w:rsidR="002F5235" w:rsidRDefault="00700E14" w:rsidP="00700E14">
      <w:pPr>
        <w:pStyle w:val="Textoindependiente"/>
        <w:numPr>
          <w:ilvl w:val="0"/>
          <w:numId w:val="32"/>
        </w:numPr>
        <w:rPr>
          <w:lang w:val="es-SV"/>
        </w:rPr>
      </w:pPr>
      <w:r>
        <w:rPr>
          <w:lang w:val="es-SV"/>
        </w:rPr>
        <w:t>Valor P: El valor P es una medida de la fuerza de la evidencia en sus datos en contra de la hipótesis nula. Por lo general mientras más pequeño sea el valor P, más fuerte será la evidencia para rechazar la hipótesis nula. Tradicionalmente el valor P se compara con valores menores que 0.05 o 0.01, dependiendo del campo de estudio</w:t>
      </w:r>
      <w:r w:rsidR="00196F11">
        <w:rPr>
          <w:rStyle w:val="Refdenotaalpie"/>
          <w:lang w:val="es-SV"/>
        </w:rPr>
        <w:footnoteReference w:id="15"/>
      </w:r>
      <w:r w:rsidR="00196F11">
        <w:rPr>
          <w:lang w:val="es-SV"/>
        </w:rPr>
        <w:t>.</w:t>
      </w:r>
    </w:p>
    <w:p w:rsidR="00196F11" w:rsidRDefault="007C1B7B" w:rsidP="007C1B7B">
      <w:pPr>
        <w:pStyle w:val="Textoindependiente"/>
        <w:numPr>
          <w:ilvl w:val="0"/>
          <w:numId w:val="32"/>
        </w:numPr>
        <w:rPr>
          <w:lang w:val="es-SV"/>
        </w:rPr>
      </w:pPr>
      <w:r>
        <w:rPr>
          <w:lang w:val="es-SV"/>
        </w:rPr>
        <w:t xml:space="preserve">Valor T: </w:t>
      </w:r>
      <w:r w:rsidRPr="007C1B7B">
        <w:rPr>
          <w:lang w:val="es-SV"/>
        </w:rPr>
        <w:t xml:space="preserve">Un valor t es el resultado de una prueba estadística. El valor se encuentra en la distribución t de </w:t>
      </w:r>
      <w:proofErr w:type="spellStart"/>
      <w:r w:rsidRPr="007C1B7B">
        <w:rPr>
          <w:lang w:val="es-SV"/>
        </w:rPr>
        <w:t>Student</w:t>
      </w:r>
      <w:proofErr w:type="spellEnd"/>
      <w:r w:rsidRPr="007C1B7B">
        <w:rPr>
          <w:lang w:val="es-SV"/>
        </w:rPr>
        <w:t xml:space="preserve"> que es apropiado para los grados de libertad. La ubicación especifica la probabilidad de obtener el valor t por casualidad. Si la probabilidad es menor que el nivel de significación, el resultado se juzga que es estadísticamente significativo</w:t>
      </w:r>
      <w:r>
        <w:rPr>
          <w:rStyle w:val="Refdenotaalpie"/>
          <w:lang w:val="es-SV"/>
        </w:rPr>
        <w:footnoteReference w:id="16"/>
      </w:r>
      <w:r w:rsidRPr="007C1B7B">
        <w:rPr>
          <w:lang w:val="es-SV"/>
        </w:rPr>
        <w:t>.</w:t>
      </w:r>
    </w:p>
    <w:p w:rsidR="007C1B7B" w:rsidRDefault="007C1B7B" w:rsidP="007C1B7B">
      <w:pPr>
        <w:pStyle w:val="Textoindependiente"/>
        <w:ind w:left="720"/>
        <w:rPr>
          <w:lang w:val="es-SV"/>
        </w:rPr>
      </w:pPr>
      <w:r w:rsidRPr="007C1B7B">
        <w:rPr>
          <w:lang w:val="es-SV"/>
        </w:rPr>
        <w:t xml:space="preserve">En estadística, una prueba t de </w:t>
      </w:r>
      <w:proofErr w:type="spellStart"/>
      <w:r w:rsidRPr="007C1B7B">
        <w:rPr>
          <w:lang w:val="es-SV"/>
        </w:rPr>
        <w:t>Student</w:t>
      </w:r>
      <w:proofErr w:type="spellEnd"/>
      <w:r w:rsidRPr="007C1B7B">
        <w:rPr>
          <w:lang w:val="es-SV"/>
        </w:rPr>
        <w:t xml:space="preserve">, prueba t de estudiante, o Test-T es cualquier prueba en la que el estadístico utilizado tiene una distribución t de </w:t>
      </w:r>
      <w:proofErr w:type="spellStart"/>
      <w:r w:rsidRPr="007C1B7B">
        <w:rPr>
          <w:lang w:val="es-SV"/>
        </w:rPr>
        <w:t>Student</w:t>
      </w:r>
      <w:proofErr w:type="spellEnd"/>
      <w:r w:rsidRPr="007C1B7B">
        <w:rPr>
          <w:lang w:val="es-SV"/>
        </w:rPr>
        <w:t xml:space="preserve"> si la hipótesis nula es cierta. Se aplica cuando la población estudiada sigue una distribución normal pero el tamaño </w:t>
      </w:r>
      <w:proofErr w:type="spellStart"/>
      <w:r w:rsidRPr="007C1B7B">
        <w:rPr>
          <w:lang w:val="es-SV"/>
        </w:rPr>
        <w:t>muestral</w:t>
      </w:r>
      <w:proofErr w:type="spellEnd"/>
      <w:r w:rsidRPr="007C1B7B">
        <w:rPr>
          <w:lang w:val="es-SV"/>
        </w:rPr>
        <w:t xml:space="preserve"> es demasiado pequeño como </w:t>
      </w:r>
      <w:r w:rsidRPr="007C1B7B">
        <w:rPr>
          <w:lang w:val="es-SV"/>
        </w:rPr>
        <w:lastRenderedPageBreak/>
        <w:t>para que el estadístico en el que está basada la inferencia esté normalmente distribuido, utilizándose una estimación de la desviación típica en lugar del valor real. Es utilizado en análisis discriminante</w:t>
      </w:r>
      <w:r>
        <w:rPr>
          <w:rStyle w:val="Refdenotaalpie"/>
          <w:lang w:val="es-SV"/>
        </w:rPr>
        <w:footnoteReference w:id="17"/>
      </w:r>
      <w:r w:rsidRPr="007C1B7B">
        <w:rPr>
          <w:lang w:val="es-SV"/>
        </w:rPr>
        <w:t>.</w:t>
      </w:r>
      <w:r w:rsidR="00025D70">
        <w:rPr>
          <w:lang w:val="es-SV"/>
        </w:rPr>
        <w:t xml:space="preserve"> Generalmente un valor T es aceptable si es mayor que +2 y menor que -2.</w:t>
      </w:r>
    </w:p>
    <w:p w:rsidR="00E64803" w:rsidRDefault="00E64803" w:rsidP="00E64803">
      <w:pPr>
        <w:pStyle w:val="Ttulo2"/>
        <w:rPr>
          <w:lang w:val="es-SV"/>
        </w:rPr>
      </w:pPr>
      <w:bookmarkStart w:id="28" w:name="_Toc527435508"/>
      <w:r>
        <w:rPr>
          <w:lang w:val="es-SV"/>
        </w:rPr>
        <w:t>La Distribución Normal</w:t>
      </w:r>
      <w:bookmarkEnd w:id="28"/>
    </w:p>
    <w:p w:rsidR="00E64803" w:rsidRDefault="00E64803" w:rsidP="00E64803">
      <w:pPr>
        <w:rPr>
          <w:sz w:val="24"/>
          <w:lang w:val="es-SV"/>
        </w:rPr>
      </w:pPr>
      <w:r w:rsidRPr="00E64803">
        <w:rPr>
          <w:sz w:val="24"/>
          <w:lang w:val="es-SV"/>
        </w:rPr>
        <w:t>La d</w:t>
      </w:r>
      <w:r>
        <w:rPr>
          <w:sz w:val="24"/>
          <w:lang w:val="es-SV"/>
        </w:rPr>
        <w:t>istribución normal es la más importante de todas las distribuciones de probabilidad. Es una distribución de variable continua cuyo rango es del menos infinito al más infinito.</w:t>
      </w:r>
    </w:p>
    <w:p w:rsidR="00E64803" w:rsidRDefault="00E64803" w:rsidP="00E64803">
      <w:pPr>
        <w:rPr>
          <w:sz w:val="24"/>
          <w:lang w:val="es-SV"/>
        </w:rPr>
      </w:pPr>
      <w:r>
        <w:rPr>
          <w:sz w:val="24"/>
          <w:lang w:val="es-SV"/>
        </w:rPr>
        <w:t>Fue descubierta por Gauss al estudiar los errores en las observaciones astronómicas.</w:t>
      </w:r>
    </w:p>
    <w:p w:rsidR="00E64803" w:rsidRDefault="00E64803" w:rsidP="00E64803">
      <w:pPr>
        <w:rPr>
          <w:sz w:val="24"/>
          <w:lang w:val="es-SV"/>
        </w:rPr>
      </w:pPr>
    </w:p>
    <w:p w:rsidR="00E64803" w:rsidRDefault="00E64803" w:rsidP="00E64803">
      <w:pPr>
        <w:rPr>
          <w:sz w:val="24"/>
          <w:lang w:val="es-SV"/>
        </w:rPr>
      </w:pPr>
      <w:r>
        <w:rPr>
          <w:sz w:val="24"/>
          <w:lang w:val="es-SV"/>
        </w:rPr>
        <w:t>La popularidad se debe a tres razones principales:</w:t>
      </w:r>
    </w:p>
    <w:p w:rsidR="00E64803" w:rsidRDefault="00207068" w:rsidP="00E64803">
      <w:pPr>
        <w:pStyle w:val="Prrafodelista"/>
        <w:numPr>
          <w:ilvl w:val="0"/>
          <w:numId w:val="33"/>
        </w:numPr>
        <w:rPr>
          <w:sz w:val="24"/>
          <w:lang w:val="es-SV"/>
        </w:rPr>
      </w:pPr>
      <w:r>
        <w:rPr>
          <w:sz w:val="24"/>
          <w:lang w:val="es-SV"/>
        </w:rPr>
        <w:t>La gran cantidad de fenómenos reales que se pueden modelizar con esta distribución</w:t>
      </w:r>
      <w:r w:rsidR="00E96C24">
        <w:rPr>
          <w:sz w:val="24"/>
          <w:lang w:val="es-SV"/>
        </w:rPr>
        <w:t>.</w:t>
      </w:r>
    </w:p>
    <w:p w:rsidR="00E96C24" w:rsidRDefault="00E96C24" w:rsidP="00E64803">
      <w:pPr>
        <w:pStyle w:val="Prrafodelista"/>
        <w:numPr>
          <w:ilvl w:val="0"/>
          <w:numId w:val="33"/>
        </w:numPr>
        <w:rPr>
          <w:sz w:val="24"/>
          <w:lang w:val="es-SV"/>
        </w:rPr>
      </w:pPr>
      <w:r>
        <w:rPr>
          <w:sz w:val="24"/>
          <w:lang w:val="es-SV"/>
        </w:rPr>
        <w:t>Muchas de las distribuciones de uso frecuente tienden a aproximarse a la distribución normal bajo ciertas condiciones.</w:t>
      </w:r>
    </w:p>
    <w:p w:rsidR="00E96C24" w:rsidRDefault="00E96C24" w:rsidP="00E64803">
      <w:pPr>
        <w:pStyle w:val="Prrafodelista"/>
        <w:numPr>
          <w:ilvl w:val="0"/>
          <w:numId w:val="33"/>
        </w:numPr>
        <w:rPr>
          <w:sz w:val="24"/>
          <w:lang w:val="es-SV"/>
        </w:rPr>
      </w:pPr>
      <w:r>
        <w:rPr>
          <w:sz w:val="24"/>
          <w:lang w:val="es-SV"/>
        </w:rPr>
        <w:t>En virtud del teorema central del límite, todas aquellas variables que puedan considerarse causadas por un gran número de pequeños efectos tienden a distribuirse con una distribución normal.</w:t>
      </w:r>
    </w:p>
    <w:p w:rsidR="001A5D2A" w:rsidRPr="001A5D2A" w:rsidRDefault="001A5D2A" w:rsidP="001A5D2A">
      <w:pPr>
        <w:rPr>
          <w:sz w:val="24"/>
          <w:lang w:val="es-SV"/>
        </w:rPr>
      </w:pPr>
    </w:p>
    <w:p w:rsidR="00E96C24" w:rsidRDefault="001A5D2A" w:rsidP="001A5D2A">
      <w:pPr>
        <w:jc w:val="center"/>
        <w:rPr>
          <w:sz w:val="24"/>
          <w:lang w:val="es-SV"/>
        </w:rPr>
      </w:pPr>
      <w:r>
        <w:rPr>
          <w:noProof/>
        </w:rPr>
        <w:drawing>
          <wp:inline distT="0" distB="0" distL="0" distR="0" wp14:anchorId="7CD4A807" wp14:editId="0AA2A7A9">
            <wp:extent cx="4805916" cy="270510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7481" cy="2705981"/>
                    </a:xfrm>
                    <a:prstGeom prst="rect">
                      <a:avLst/>
                    </a:prstGeom>
                  </pic:spPr>
                </pic:pic>
              </a:graphicData>
            </a:graphic>
          </wp:inline>
        </w:drawing>
      </w:r>
    </w:p>
    <w:p w:rsidR="00334B0F" w:rsidRDefault="00334B0F" w:rsidP="00334B0F">
      <w:pPr>
        <w:rPr>
          <w:sz w:val="24"/>
          <w:lang w:val="es-SV"/>
        </w:rPr>
      </w:pPr>
    </w:p>
    <w:p w:rsidR="007874DC" w:rsidRDefault="007874DC" w:rsidP="007874DC">
      <w:pPr>
        <w:jc w:val="center"/>
        <w:rPr>
          <w:sz w:val="24"/>
          <w:lang w:val="es-SV"/>
        </w:rPr>
      </w:pPr>
      <w:r>
        <w:rPr>
          <w:sz w:val="24"/>
          <w:lang w:val="es-SV"/>
        </w:rPr>
        <w:t>Figura 4-4 Grafica de la función de densidad de la distribución normal</w:t>
      </w:r>
    </w:p>
    <w:p w:rsidR="007874DC" w:rsidRDefault="007874DC" w:rsidP="007874DC">
      <w:pPr>
        <w:jc w:val="center"/>
        <w:rPr>
          <w:sz w:val="24"/>
          <w:lang w:val="es-SV"/>
        </w:rPr>
      </w:pPr>
    </w:p>
    <w:p w:rsidR="00334B0F" w:rsidRDefault="00334B0F" w:rsidP="007874DC">
      <w:pPr>
        <w:jc w:val="center"/>
        <w:rPr>
          <w:sz w:val="24"/>
          <w:lang w:val="es-SV"/>
        </w:rPr>
      </w:pPr>
      <w:r>
        <w:rPr>
          <w:sz w:val="24"/>
          <w:lang w:val="es-SV"/>
        </w:rPr>
        <w:t>La distribución de probabilidad esta expresada de la siguiente manera:</w:t>
      </w:r>
    </w:p>
    <w:p w:rsidR="00334B0F" w:rsidRDefault="00334B0F" w:rsidP="00334B0F">
      <w:pPr>
        <w:jc w:val="center"/>
        <w:rPr>
          <w:sz w:val="24"/>
          <w:lang w:val="es-SV"/>
        </w:rPr>
      </w:pPr>
      <w:r>
        <w:rPr>
          <w:noProof/>
        </w:rPr>
        <w:drawing>
          <wp:inline distT="0" distB="0" distL="0" distR="0" wp14:anchorId="31BBAE84" wp14:editId="3767CA57">
            <wp:extent cx="3962400" cy="85725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62400" cy="857250"/>
                    </a:xfrm>
                    <a:prstGeom prst="rect">
                      <a:avLst/>
                    </a:prstGeom>
                  </pic:spPr>
                </pic:pic>
              </a:graphicData>
            </a:graphic>
          </wp:inline>
        </w:drawing>
      </w:r>
    </w:p>
    <w:p w:rsidR="00334B0F" w:rsidRDefault="00334B0F" w:rsidP="00334B0F">
      <w:pPr>
        <w:jc w:val="both"/>
        <w:rPr>
          <w:sz w:val="24"/>
          <w:lang w:val="es-SV"/>
        </w:rPr>
      </w:pPr>
      <w:r w:rsidRPr="00334B0F">
        <w:rPr>
          <w:sz w:val="24"/>
          <w:lang w:val="es-SV"/>
        </w:rPr>
        <w:lastRenderedPageBreak/>
        <w:t>Una característica distintiva de una distribución normal es la probabilidad (o densidad) asociado con segmentos específicos de la distribución. La distribución normal en la figura está dividida en los intervalos más comunes (o segmentos): uno, dos, y tres desviaciones estándar de la media</w:t>
      </w:r>
      <w:r>
        <w:rPr>
          <w:rStyle w:val="Refdenotaalpie"/>
          <w:lang w:val="es-SV"/>
        </w:rPr>
        <w:footnoteReference w:id="18"/>
      </w:r>
      <w:r w:rsidRPr="00334B0F">
        <w:rPr>
          <w:sz w:val="24"/>
          <w:lang w:val="es-SV"/>
        </w:rPr>
        <w:t>.</w:t>
      </w:r>
    </w:p>
    <w:p w:rsidR="00334B0F" w:rsidRDefault="00334B0F" w:rsidP="00334B0F">
      <w:pPr>
        <w:jc w:val="both"/>
        <w:rPr>
          <w:sz w:val="24"/>
          <w:lang w:val="es-SV"/>
        </w:rPr>
      </w:pPr>
    </w:p>
    <w:p w:rsidR="00334B0F" w:rsidRDefault="00334B0F" w:rsidP="00334B0F">
      <w:pPr>
        <w:jc w:val="center"/>
        <w:rPr>
          <w:sz w:val="24"/>
          <w:lang w:val="es-SV"/>
        </w:rPr>
      </w:pPr>
      <w:r>
        <w:rPr>
          <w:noProof/>
        </w:rPr>
        <w:drawing>
          <wp:inline distT="0" distB="0" distL="0" distR="0" wp14:anchorId="67DF581D" wp14:editId="26B06900">
            <wp:extent cx="5103628" cy="3044190"/>
            <wp:effectExtent l="0" t="0" r="1905" b="381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023"/>
                    <a:stretch/>
                  </pic:blipFill>
                  <pic:spPr bwMode="auto">
                    <a:xfrm>
                      <a:off x="0" y="0"/>
                      <a:ext cx="5104962" cy="3044986"/>
                    </a:xfrm>
                    <a:prstGeom prst="rect">
                      <a:avLst/>
                    </a:prstGeom>
                    <a:ln>
                      <a:noFill/>
                    </a:ln>
                    <a:extLst>
                      <a:ext uri="{53640926-AAD7-44D8-BBD7-CCE9431645EC}">
                        <a14:shadowObscured xmlns:a14="http://schemas.microsoft.com/office/drawing/2010/main"/>
                      </a:ext>
                    </a:extLst>
                  </pic:spPr>
                </pic:pic>
              </a:graphicData>
            </a:graphic>
          </wp:inline>
        </w:drawing>
      </w:r>
    </w:p>
    <w:p w:rsidR="007874DC" w:rsidRDefault="007874DC" w:rsidP="007874DC">
      <w:pPr>
        <w:jc w:val="center"/>
        <w:rPr>
          <w:sz w:val="24"/>
          <w:lang w:val="es-SV"/>
        </w:rPr>
      </w:pPr>
    </w:p>
    <w:p w:rsidR="007874DC" w:rsidRDefault="007874DC" w:rsidP="007874DC">
      <w:pPr>
        <w:jc w:val="center"/>
        <w:rPr>
          <w:sz w:val="24"/>
          <w:lang w:val="es-SV"/>
        </w:rPr>
      </w:pPr>
      <w:r>
        <w:rPr>
          <w:sz w:val="24"/>
          <w:lang w:val="es-SV"/>
        </w:rPr>
        <w:t>Figura 4-5 Intervalos más comunes de la distribución normal</w:t>
      </w:r>
    </w:p>
    <w:p w:rsidR="007874DC" w:rsidRDefault="007874DC" w:rsidP="00334B0F">
      <w:pPr>
        <w:jc w:val="center"/>
        <w:rPr>
          <w:sz w:val="24"/>
          <w:lang w:val="es-SV"/>
        </w:rPr>
      </w:pPr>
    </w:p>
    <w:p w:rsidR="00E423D8" w:rsidRDefault="00E423D8" w:rsidP="00E423D8">
      <w:pPr>
        <w:jc w:val="both"/>
        <w:rPr>
          <w:sz w:val="24"/>
          <w:lang w:val="es-SV"/>
        </w:rPr>
      </w:pPr>
    </w:p>
    <w:p w:rsidR="00E423D8" w:rsidRDefault="00E423D8" w:rsidP="00E423D8">
      <w:pPr>
        <w:jc w:val="both"/>
        <w:rPr>
          <w:sz w:val="24"/>
          <w:lang w:val="es-SV"/>
        </w:rPr>
      </w:pPr>
    </w:p>
    <w:p w:rsidR="00334B0F" w:rsidRDefault="00E423D8" w:rsidP="00E423D8">
      <w:pPr>
        <w:jc w:val="both"/>
        <w:rPr>
          <w:sz w:val="24"/>
          <w:lang w:val="es-SV"/>
        </w:rPr>
      </w:pPr>
      <w:r w:rsidRPr="00334B0F">
        <w:rPr>
          <w:sz w:val="24"/>
          <w:lang w:val="es-SV"/>
        </w:rPr>
        <w:t>La distribución normal en la figura está dividida en los intervalos</w:t>
      </w:r>
      <w:r w:rsidR="00713D36">
        <w:rPr>
          <w:sz w:val="24"/>
          <w:lang w:val="es-SV"/>
        </w:rPr>
        <w:t xml:space="preserve"> </w:t>
      </w:r>
      <w:r w:rsidR="00713D36" w:rsidRPr="00713D36">
        <w:rPr>
          <w:sz w:val="24"/>
          <w:lang w:val="es-SV"/>
        </w:rPr>
        <w:t>Con una variable aleatoria normalmente distribuida, aproximadamente el 68 por ciento de las mediciones están dentro de una desviación estándar de la media, el 95 por ciento son dentro de dos desviaciones estándar, y el 99,7 por ciento son dentro de tres desviaciones estándar.</w:t>
      </w:r>
    </w:p>
    <w:p w:rsidR="00C870D0" w:rsidRDefault="00C870D0" w:rsidP="00E423D8">
      <w:pPr>
        <w:jc w:val="both"/>
        <w:rPr>
          <w:sz w:val="24"/>
          <w:lang w:val="es-SV"/>
        </w:rPr>
      </w:pPr>
    </w:p>
    <w:p w:rsidR="00C870D0" w:rsidRDefault="00C870D0" w:rsidP="00C870D0">
      <w:pPr>
        <w:pStyle w:val="Ttulo2"/>
        <w:rPr>
          <w:lang w:val="es-SV"/>
        </w:rPr>
      </w:pPr>
      <w:bookmarkStart w:id="29" w:name="_Toc527435509"/>
      <w:r>
        <w:rPr>
          <w:lang w:val="es-SV"/>
        </w:rPr>
        <w:t>Estandarización de Datos</w:t>
      </w:r>
      <w:bookmarkEnd w:id="29"/>
    </w:p>
    <w:p w:rsidR="00C870D0" w:rsidRDefault="00C870D0" w:rsidP="00C870D0">
      <w:pPr>
        <w:pStyle w:val="Textoindependiente"/>
        <w:rPr>
          <w:lang w:val="es-SV"/>
        </w:rPr>
      </w:pPr>
      <w:r>
        <w:rPr>
          <w:lang w:val="es-SV"/>
        </w:rPr>
        <w:t>La estandarización de datos es importante ya que en la mayoría de casos nos encontraremos que dentro de un mismo set de datos, los atributos tienen diferente naturaleza, origen y forma de medición, en otras palabras, si los datos no son estandarizados estos no serían comparables, por ejemplo, supongamos que estamos analizando una muestra de la población para determinar va a adquirir cierto tipo de producto que se lanzara al mercado, en la base de datos seguramente encontraremos la edad de la persona, su género, un rango salarial, cantidad de miembros de su familia, frecuencia de visita al supermercado y por supuesto la variable objetivo.</w:t>
      </w:r>
    </w:p>
    <w:p w:rsidR="00C870D0" w:rsidRDefault="00C870D0" w:rsidP="00C870D0">
      <w:pPr>
        <w:pStyle w:val="Textoindependiente"/>
        <w:rPr>
          <w:lang w:val="es-SV"/>
        </w:rPr>
      </w:pPr>
      <w:r>
        <w:rPr>
          <w:lang w:val="es-SV"/>
        </w:rPr>
        <w:t>Como puede observarse la cantidad y naturaleza de cada variable es totalmente diferente, algunas son referente a tiempo tal como la edad, otras están en dólares, otros cuentan personas, etc.</w:t>
      </w:r>
    </w:p>
    <w:p w:rsidR="00C870D0" w:rsidRDefault="00C870D0" w:rsidP="00C870D0">
      <w:pPr>
        <w:pStyle w:val="Textoindependiente"/>
        <w:rPr>
          <w:lang w:val="es-SV"/>
        </w:rPr>
      </w:pPr>
      <w:r>
        <w:rPr>
          <w:lang w:val="es-SV"/>
        </w:rPr>
        <w:lastRenderedPageBreak/>
        <w:t>Para solventar esto</w:t>
      </w:r>
      <w:r w:rsidR="00C56F54">
        <w:rPr>
          <w:lang w:val="es-SV"/>
        </w:rPr>
        <w:t>,</w:t>
      </w:r>
      <w:r>
        <w:rPr>
          <w:lang w:val="es-SV"/>
        </w:rPr>
        <w:t xml:space="preserve"> es apropiado aplicar </w:t>
      </w:r>
      <w:r w:rsidR="00E37359">
        <w:rPr>
          <w:lang w:val="es-SV"/>
        </w:rPr>
        <w:t xml:space="preserve">transformaciones a nuestros </w:t>
      </w:r>
      <w:r>
        <w:rPr>
          <w:lang w:val="es-SV"/>
        </w:rPr>
        <w:t>datos en análisis</w:t>
      </w:r>
      <w:r w:rsidR="00E37359">
        <w:rPr>
          <w:lang w:val="es-SV"/>
        </w:rPr>
        <w:t xml:space="preserve"> y así garantizar</w:t>
      </w:r>
      <w:r>
        <w:rPr>
          <w:lang w:val="es-SV"/>
        </w:rPr>
        <w:t xml:space="preserve"> la exactitud del modelo.</w:t>
      </w:r>
    </w:p>
    <w:p w:rsidR="00C870D0" w:rsidRDefault="00C870D0" w:rsidP="00C870D0">
      <w:pPr>
        <w:pStyle w:val="Textoindependiente"/>
        <w:numPr>
          <w:ilvl w:val="0"/>
          <w:numId w:val="15"/>
        </w:numPr>
        <w:rPr>
          <w:lang w:val="es-SV"/>
        </w:rPr>
      </w:pPr>
      <w:r>
        <w:rPr>
          <w:lang w:val="es-SV"/>
        </w:rPr>
        <w:t xml:space="preserve">Escalamiento por base decimal: Se basa en la transformación </w:t>
      </w:r>
    </w:p>
    <w:p w:rsidR="00C870D0" w:rsidRDefault="0050203D" w:rsidP="00C870D0">
      <w:pPr>
        <w:pStyle w:val="Textoindependiente"/>
        <w:numPr>
          <w:ilvl w:val="1"/>
          <w:numId w:val="15"/>
        </w:numPr>
        <w:rPr>
          <w:lang w:val="es-SV"/>
        </w:rPr>
      </w:pPr>
      <m:oMath>
        <m:sSup>
          <m:sSupPr>
            <m:ctrlPr>
              <w:rPr>
                <w:rFonts w:ascii="Cambria Math" w:hAnsi="Cambria Math"/>
                <w:i/>
                <w:lang w:val="es-SV"/>
              </w:rPr>
            </m:ctrlPr>
          </m:sSupPr>
          <m:e>
            <m:r>
              <w:rPr>
                <w:rFonts w:ascii="Cambria Math" w:hAnsi="Cambria Math"/>
                <w:lang w:val="es-SV"/>
              </w:rPr>
              <m:t>X</m:t>
            </m:r>
          </m:e>
          <m:sup>
            <m:r>
              <w:rPr>
                <w:rFonts w:ascii="Cambria Math" w:hAnsi="Cambria Math"/>
                <w:lang w:val="es-SV"/>
              </w:rPr>
              <m:t>'</m:t>
            </m:r>
          </m:sup>
        </m:sSup>
        <m:r>
          <w:rPr>
            <w:rFonts w:ascii="Cambria Math" w:hAnsi="Cambria Math"/>
            <w:lang w:val="es-SV"/>
          </w:rPr>
          <m:t>=X/(10∧</m:t>
        </m:r>
        <m:r>
          <w:rPr>
            <w:rFonts w:ascii="Cambria Math" w:hAnsi="Cambria Math"/>
            <w:lang w:val="es-SV"/>
          </w:rPr>
          <m:t>h</m:t>
        </m:r>
      </m:oMath>
      <w:r w:rsidR="00C870D0">
        <w:rPr>
          <w:lang w:val="es-SV"/>
        </w:rPr>
        <w:t>), h es el parámetro que determina la intensidad del escalamiento que se aplicara, el valor transformado estará en el rango    [-1,1]</w:t>
      </w:r>
    </w:p>
    <w:p w:rsidR="00C870D0" w:rsidRDefault="00C870D0" w:rsidP="00C870D0">
      <w:pPr>
        <w:pStyle w:val="Textoindependiente"/>
        <w:numPr>
          <w:ilvl w:val="0"/>
          <w:numId w:val="15"/>
        </w:numPr>
        <w:rPr>
          <w:lang w:val="es-SV"/>
        </w:rPr>
      </w:pPr>
      <w:r>
        <w:rPr>
          <w:lang w:val="es-SV"/>
        </w:rPr>
        <w:t>Mínimos y máximos: esta transformación se basa en el mínimo y máximo del set de datos en análisis y su salida siempre se espera en el rango [-1,1]</w:t>
      </w:r>
    </w:p>
    <w:p w:rsidR="00C870D0" w:rsidRDefault="00C870D0" w:rsidP="00C870D0">
      <w:pPr>
        <w:pStyle w:val="Textoindependiente"/>
        <w:numPr>
          <w:ilvl w:val="0"/>
          <w:numId w:val="15"/>
        </w:numPr>
        <w:rPr>
          <w:lang w:val="es-SV"/>
        </w:rPr>
      </w:pPr>
      <w:r>
        <w:rPr>
          <w:lang w:val="es-SV"/>
        </w:rPr>
        <w:t>Índice Z: Esta transformación se basa en el uso de la media y la desviación estándar de la variable a analizar</w:t>
      </w:r>
    </w:p>
    <w:p w:rsidR="00C870D0" w:rsidRDefault="0050203D" w:rsidP="00C870D0">
      <w:pPr>
        <w:pStyle w:val="Textoindependiente"/>
        <w:numPr>
          <w:ilvl w:val="1"/>
          <w:numId w:val="15"/>
        </w:numPr>
        <w:rPr>
          <w:lang w:val="es-SV"/>
        </w:rPr>
      </w:pPr>
      <m:oMath>
        <m:sSup>
          <m:sSupPr>
            <m:ctrlPr>
              <w:rPr>
                <w:rFonts w:ascii="Cambria Math" w:hAnsi="Cambria Math"/>
                <w:i/>
                <w:lang w:val="es-SV"/>
              </w:rPr>
            </m:ctrlPr>
          </m:sSupPr>
          <m:e>
            <m:r>
              <w:rPr>
                <w:rFonts w:ascii="Cambria Math" w:hAnsi="Cambria Math"/>
                <w:lang w:val="es-SV"/>
              </w:rPr>
              <m:t>X</m:t>
            </m:r>
          </m:e>
          <m:sup>
            <m:r>
              <w:rPr>
                <w:rFonts w:ascii="Cambria Math" w:hAnsi="Cambria Math"/>
                <w:lang w:val="es-SV"/>
              </w:rPr>
              <m:t>'</m:t>
            </m:r>
          </m:sup>
        </m:sSup>
        <m:r>
          <w:rPr>
            <w:rFonts w:ascii="Cambria Math" w:hAnsi="Cambria Math"/>
            <w:lang w:val="es-SV"/>
          </w:rPr>
          <m:t>=</m:t>
        </m:r>
        <m:f>
          <m:fPr>
            <m:ctrlPr>
              <w:rPr>
                <w:rFonts w:ascii="Cambria Math" w:hAnsi="Cambria Math"/>
                <w:i/>
                <w:lang w:val="es-SV"/>
              </w:rPr>
            </m:ctrlPr>
          </m:fPr>
          <m:num>
            <m:r>
              <w:rPr>
                <w:rFonts w:ascii="Cambria Math" w:hAnsi="Cambria Math"/>
                <w:lang w:val="es-SV"/>
              </w:rPr>
              <m:t>X-μ</m:t>
            </m:r>
          </m:num>
          <m:den>
            <m:r>
              <w:rPr>
                <w:rFonts w:ascii="Cambria Math" w:hAnsi="Cambria Math"/>
                <w:lang w:val="es-SV"/>
              </w:rPr>
              <m:t>σ</m:t>
            </m:r>
          </m:den>
        </m:f>
      </m:oMath>
      <w:r w:rsidR="00C870D0">
        <w:rPr>
          <w:lang w:val="es-SV"/>
        </w:rPr>
        <w:t>, si la distribución es normal o cercana a esta, esta transformación devolverá valores en el rango [-3,3]</w:t>
      </w:r>
    </w:p>
    <w:p w:rsidR="00C56F54" w:rsidRDefault="00C56F54" w:rsidP="00E423D8">
      <w:pPr>
        <w:jc w:val="both"/>
        <w:rPr>
          <w:sz w:val="24"/>
          <w:lang w:val="es-SV"/>
        </w:rPr>
      </w:pPr>
      <w:r>
        <w:rPr>
          <w:sz w:val="24"/>
          <w:lang w:val="es-SV"/>
        </w:rPr>
        <w:t>Vale pena señalar que, l</w:t>
      </w:r>
      <w:r w:rsidR="00244CA4">
        <w:rPr>
          <w:sz w:val="24"/>
          <w:lang w:val="es-SV"/>
        </w:rPr>
        <w:t>a estandarización no cambia la forma de la distribución</w:t>
      </w:r>
      <w:r>
        <w:rPr>
          <w:sz w:val="24"/>
          <w:lang w:val="es-SV"/>
        </w:rPr>
        <w:t xml:space="preserve"> de los datos</w:t>
      </w:r>
      <w:r w:rsidR="00244CA4">
        <w:rPr>
          <w:sz w:val="24"/>
          <w:lang w:val="es-SV"/>
        </w:rPr>
        <w:t>, si bien es cierto</w:t>
      </w:r>
      <w:r>
        <w:rPr>
          <w:sz w:val="24"/>
          <w:lang w:val="es-SV"/>
        </w:rPr>
        <w:t xml:space="preserve"> al aplicar la transformación, </w:t>
      </w:r>
      <w:r w:rsidR="00244CA4">
        <w:rPr>
          <w:sz w:val="24"/>
          <w:lang w:val="es-SV"/>
        </w:rPr>
        <w:t>la media se sitúa en cero y la desviación estándar cambia a uno, la curva que describe la distribución no cambia.</w:t>
      </w:r>
      <w:r w:rsidR="00447C3C">
        <w:rPr>
          <w:sz w:val="24"/>
          <w:lang w:val="es-SV"/>
        </w:rPr>
        <w:t xml:space="preserve"> </w:t>
      </w:r>
    </w:p>
    <w:p w:rsidR="00C56F54" w:rsidRDefault="00C56F54" w:rsidP="00E423D8">
      <w:pPr>
        <w:jc w:val="both"/>
        <w:rPr>
          <w:sz w:val="24"/>
          <w:lang w:val="es-SV"/>
        </w:rPr>
      </w:pPr>
    </w:p>
    <w:p w:rsidR="00C870D0" w:rsidRDefault="00C56F54" w:rsidP="00E423D8">
      <w:pPr>
        <w:jc w:val="both"/>
        <w:rPr>
          <w:sz w:val="24"/>
          <w:lang w:val="es-SV"/>
        </w:rPr>
      </w:pPr>
      <w:r>
        <w:rPr>
          <w:sz w:val="24"/>
          <w:lang w:val="es-SV"/>
        </w:rPr>
        <w:t>Por último, para cerrar este tema, hay que mencionar que u</w:t>
      </w:r>
      <w:r w:rsidR="00447C3C">
        <w:rPr>
          <w:sz w:val="24"/>
          <w:lang w:val="es-SV"/>
        </w:rPr>
        <w:t xml:space="preserve">na normalización es </w:t>
      </w:r>
      <w:r w:rsidR="00F33F76">
        <w:rPr>
          <w:sz w:val="24"/>
          <w:lang w:val="es-SV"/>
        </w:rPr>
        <w:t xml:space="preserve">apropiada para distribuciones </w:t>
      </w:r>
      <w:proofErr w:type="spellStart"/>
      <w:r w:rsidR="00F33F76">
        <w:rPr>
          <w:sz w:val="24"/>
          <w:lang w:val="es-SV"/>
        </w:rPr>
        <w:t>unimodales</w:t>
      </w:r>
      <w:proofErr w:type="spellEnd"/>
      <w:r w:rsidR="00F33F76">
        <w:rPr>
          <w:sz w:val="24"/>
          <w:lang w:val="es-SV"/>
        </w:rPr>
        <w:t xml:space="preserve"> y más aún si es una distribución simétrica.</w:t>
      </w:r>
    </w:p>
    <w:p w:rsidR="00244CA4" w:rsidRPr="00244CA4" w:rsidRDefault="00244CA4" w:rsidP="00E423D8">
      <w:pPr>
        <w:jc w:val="both"/>
        <w:rPr>
          <w:sz w:val="40"/>
          <w:lang w:val="es-SV"/>
        </w:rPr>
      </w:pPr>
    </w:p>
    <w:p w:rsidR="006D02DD" w:rsidRPr="001B5B3C" w:rsidRDefault="006D02DD" w:rsidP="006D02DD">
      <w:pPr>
        <w:pStyle w:val="PartTitle"/>
        <w:framePr w:wrap="notBeside"/>
        <w:rPr>
          <w:lang w:val="es-SV"/>
        </w:rPr>
      </w:pPr>
      <w:r w:rsidRPr="001B5B3C">
        <w:rPr>
          <w:lang w:val="es-SV"/>
        </w:rPr>
        <w:lastRenderedPageBreak/>
        <w:t>Capítulo</w:t>
      </w:r>
    </w:p>
    <w:p w:rsidR="006D02DD" w:rsidRPr="001B5B3C" w:rsidRDefault="006D02DD" w:rsidP="006D02DD">
      <w:pPr>
        <w:pStyle w:val="PartLabel"/>
        <w:framePr w:wrap="notBeside"/>
        <w:rPr>
          <w:lang w:val="es-SV"/>
        </w:rPr>
      </w:pPr>
      <w:r>
        <w:rPr>
          <w:lang w:val="es-SV"/>
        </w:rPr>
        <w:t>5</w:t>
      </w:r>
    </w:p>
    <w:p w:rsidR="006D02DD" w:rsidRPr="001B5B3C" w:rsidRDefault="006D02DD" w:rsidP="006D02DD">
      <w:pPr>
        <w:rPr>
          <w:lang w:val="es-SV"/>
        </w:rPr>
        <w:sectPr w:rsidR="006D02DD" w:rsidRPr="001B5B3C" w:rsidSect="009F2E7D">
          <w:headerReference w:type="default" r:id="rId88"/>
          <w:footerReference w:type="default" r:id="rId89"/>
          <w:headerReference w:type="first" r:id="rId90"/>
          <w:footerReference w:type="first" r:id="rId91"/>
          <w:type w:val="continuous"/>
          <w:pgSz w:w="12240" w:h="15840" w:code="1"/>
          <w:pgMar w:top="1797" w:right="1202" w:bottom="1440" w:left="1202" w:header="958" w:footer="958" w:gutter="0"/>
          <w:cols w:space="360"/>
        </w:sectPr>
      </w:pPr>
    </w:p>
    <w:p w:rsidR="006D02DD" w:rsidRPr="00844950" w:rsidRDefault="006D02DD" w:rsidP="006D02DD">
      <w:pPr>
        <w:pStyle w:val="Ttulo1"/>
        <w:rPr>
          <w:lang w:val="es-SV"/>
        </w:rPr>
      </w:pPr>
      <w:bookmarkStart w:id="30" w:name="_Toc527435510"/>
      <w:r>
        <w:rPr>
          <w:lang w:val="es-SV"/>
        </w:rPr>
        <w:t>Análisis Exploratorio</w:t>
      </w:r>
      <w:bookmarkEnd w:id="30"/>
      <w:r>
        <w:rPr>
          <w:lang w:val="es-SV"/>
        </w:rPr>
        <w:t xml:space="preserve"> </w:t>
      </w:r>
    </w:p>
    <w:p w:rsidR="006D02DD" w:rsidRPr="00844950" w:rsidRDefault="00AF4FF3" w:rsidP="006D02DD">
      <w:pPr>
        <w:pStyle w:val="ChapterSubtitle"/>
        <w:rPr>
          <w:lang w:val="es-SV"/>
        </w:rPr>
      </w:pPr>
      <w:r w:rsidRPr="00AF4FF3">
        <w:rPr>
          <w:spacing w:val="-5"/>
          <w:lang w:val="es-SV"/>
        </w:rPr>
        <w:t>Para la mayoría de los estudiantes la estadística es un tema misterioso donde operamos con números por medio de</w:t>
      </w:r>
      <w:r>
        <w:rPr>
          <w:spacing w:val="-5"/>
          <w:lang w:val="es-SV"/>
        </w:rPr>
        <w:t xml:space="preserve"> fórmulas que no tienen sentido (Graham)</w:t>
      </w:r>
      <w:r w:rsidR="006D02DD" w:rsidRPr="00844950">
        <w:rPr>
          <w:spacing w:val="-5"/>
          <w:lang w:val="es-SV"/>
        </w:rPr>
        <w:t>.</w:t>
      </w:r>
    </w:p>
    <w:p w:rsidR="006D02DD" w:rsidRDefault="00AF4FF3" w:rsidP="006D02DD">
      <w:pPr>
        <w:pStyle w:val="Ttulo2"/>
        <w:rPr>
          <w:lang w:val="es-SV"/>
        </w:rPr>
      </w:pPr>
      <w:bookmarkStart w:id="31" w:name="_Toc527435511"/>
      <w:r>
        <w:rPr>
          <w:lang w:val="es-SV"/>
        </w:rPr>
        <w:t>AED (Análisis Exploratorio de Datos)</w:t>
      </w:r>
      <w:bookmarkEnd w:id="31"/>
    </w:p>
    <w:p w:rsidR="006D02DD" w:rsidRDefault="00AF4FF3" w:rsidP="006D02DD">
      <w:pPr>
        <w:pStyle w:val="BodyTextKeep"/>
        <w:rPr>
          <w:lang w:val="es-SV"/>
        </w:rPr>
      </w:pPr>
      <w:r>
        <w:rPr>
          <w:lang w:val="es-SV"/>
        </w:rPr>
        <w:t>Independientemente de la complejidad de los datos disponibles y del procedimiento estadístico que se tenga intención de utilizar, una exploración minuciosa de los datos previa al inicio de cualquier análisis posee importantes ven</w:t>
      </w:r>
      <w:r w:rsidR="00996EDB">
        <w:rPr>
          <w:lang w:val="es-SV"/>
        </w:rPr>
        <w:t xml:space="preserve">tajas que un analista </w:t>
      </w:r>
      <w:r>
        <w:rPr>
          <w:lang w:val="es-SV"/>
        </w:rPr>
        <w:t>no puede pasar por alto</w:t>
      </w:r>
      <w:r w:rsidR="00755293">
        <w:rPr>
          <w:rStyle w:val="Refdenotaalpie"/>
          <w:lang w:val="es-SV"/>
        </w:rPr>
        <w:footnoteReference w:id="19"/>
      </w:r>
      <w:r w:rsidR="006D02DD">
        <w:rPr>
          <w:lang w:val="es-SV"/>
        </w:rPr>
        <w:t>.</w:t>
      </w:r>
    </w:p>
    <w:p w:rsidR="00AF4FF3" w:rsidRDefault="00AF4FF3" w:rsidP="00AF4FF3">
      <w:pPr>
        <w:pStyle w:val="Textoindependiente"/>
        <w:rPr>
          <w:lang w:val="es-SV"/>
        </w:rPr>
      </w:pPr>
      <w:r>
        <w:rPr>
          <w:lang w:val="es-SV"/>
        </w:rPr>
        <w:t>Una exploración minuciosa de los datos permite identificar entre otras cosas:</w:t>
      </w:r>
    </w:p>
    <w:p w:rsidR="00AF4FF3" w:rsidRDefault="00AF4FF3" w:rsidP="00AF4FF3">
      <w:pPr>
        <w:pStyle w:val="Textoindependiente"/>
        <w:numPr>
          <w:ilvl w:val="0"/>
          <w:numId w:val="34"/>
        </w:numPr>
        <w:rPr>
          <w:lang w:val="es-SV"/>
        </w:rPr>
      </w:pPr>
      <w:r>
        <w:rPr>
          <w:lang w:val="es-SV"/>
        </w:rPr>
        <w:t>Posibles errores (datos mal introducidos, respuestas mal codificadas, etc.)</w:t>
      </w:r>
    </w:p>
    <w:p w:rsidR="00AF4FF3" w:rsidRDefault="00AF4FF3" w:rsidP="00AF4FF3">
      <w:pPr>
        <w:pStyle w:val="Textoindependiente"/>
        <w:numPr>
          <w:ilvl w:val="0"/>
          <w:numId w:val="34"/>
        </w:numPr>
        <w:rPr>
          <w:lang w:val="es-SV"/>
        </w:rPr>
      </w:pPr>
      <w:r>
        <w:rPr>
          <w:lang w:val="es-SV"/>
        </w:rPr>
        <w:t>Valores extremos (valores que se alejan demasiado del centro)</w:t>
      </w:r>
    </w:p>
    <w:p w:rsidR="00AF4FF3" w:rsidRDefault="00AF4FF3" w:rsidP="00AF4FF3">
      <w:pPr>
        <w:pStyle w:val="Textoindependiente"/>
        <w:numPr>
          <w:ilvl w:val="0"/>
          <w:numId w:val="34"/>
        </w:numPr>
        <w:rPr>
          <w:lang w:val="es-SV"/>
        </w:rPr>
      </w:pPr>
      <w:r>
        <w:rPr>
          <w:lang w:val="es-SV"/>
        </w:rPr>
        <w:t>Pautas extrañas en los datos (valores que se repiten demasiado o que no aparecen nunca, etc.)</w:t>
      </w:r>
    </w:p>
    <w:p w:rsidR="00AF4FF3" w:rsidRDefault="00AF4FF3" w:rsidP="00AF4FF3">
      <w:pPr>
        <w:pStyle w:val="Textoindependiente"/>
        <w:numPr>
          <w:ilvl w:val="0"/>
          <w:numId w:val="34"/>
        </w:numPr>
        <w:rPr>
          <w:lang w:val="es-SV"/>
        </w:rPr>
      </w:pPr>
      <w:r>
        <w:rPr>
          <w:lang w:val="es-SV"/>
        </w:rPr>
        <w:t xml:space="preserve">Variabilidad no </w:t>
      </w:r>
      <w:r w:rsidR="00996EDB">
        <w:rPr>
          <w:lang w:val="es-SV"/>
        </w:rPr>
        <w:t>esperada</w:t>
      </w:r>
    </w:p>
    <w:p w:rsidR="00AF4FF3" w:rsidRDefault="00AF4FF3" w:rsidP="00AF4FF3">
      <w:pPr>
        <w:pStyle w:val="Textoindependiente"/>
        <w:numPr>
          <w:ilvl w:val="0"/>
          <w:numId w:val="34"/>
        </w:numPr>
        <w:rPr>
          <w:lang w:val="es-SV"/>
        </w:rPr>
      </w:pPr>
      <w:r>
        <w:rPr>
          <w:lang w:val="es-SV"/>
        </w:rPr>
        <w:t>Etc.</w:t>
      </w:r>
    </w:p>
    <w:p w:rsidR="00AF4FF3" w:rsidRDefault="00AF4FF3" w:rsidP="00AF4FF3">
      <w:pPr>
        <w:pStyle w:val="Textoindependiente"/>
        <w:rPr>
          <w:lang w:val="es-SV"/>
        </w:rPr>
      </w:pPr>
      <w:r>
        <w:rPr>
          <w:lang w:val="es-SV"/>
        </w:rPr>
        <w:t xml:space="preserve">La finalidad </w:t>
      </w:r>
      <w:r w:rsidR="00755293">
        <w:rPr>
          <w:lang w:val="es-SV"/>
        </w:rPr>
        <w:t>del AED es examinar los datos previamente a la aplicación de cualquier técnica estadística. De esta forma se consigue un entendimiento básico de los datos y de las relaciones existentes entre las variables analizadas.</w:t>
      </w:r>
    </w:p>
    <w:p w:rsidR="00755293" w:rsidRDefault="00755293" w:rsidP="00AF4FF3">
      <w:pPr>
        <w:pStyle w:val="Textoindependiente"/>
        <w:rPr>
          <w:lang w:val="es-SV"/>
        </w:rPr>
      </w:pPr>
      <w:r>
        <w:rPr>
          <w:lang w:val="es-SV"/>
        </w:rPr>
        <w:t xml:space="preserve">El AED proporciona métodos sencillos para organizar y preparar los datos, detectar fallos en el diseño y recogida de los datos, tratamiento y evaluación de datos ausentes, identificación de casos atípicos y comprobación de los supuestos subyacentes en la mayor parte de las técnicas </w:t>
      </w:r>
      <w:proofErr w:type="spellStart"/>
      <w:r>
        <w:rPr>
          <w:lang w:val="es-SV"/>
        </w:rPr>
        <w:t>multivariantes</w:t>
      </w:r>
      <w:proofErr w:type="spellEnd"/>
      <w:r>
        <w:rPr>
          <w:lang w:val="es-SV"/>
        </w:rPr>
        <w:t>.</w:t>
      </w:r>
    </w:p>
    <w:p w:rsidR="00755293" w:rsidRPr="00AF4FF3" w:rsidRDefault="00755293" w:rsidP="00AF4FF3">
      <w:pPr>
        <w:pStyle w:val="Textoindependiente"/>
        <w:rPr>
          <w:lang w:val="es-SV"/>
        </w:rPr>
      </w:pPr>
      <w:r>
        <w:rPr>
          <w:lang w:val="es-SV"/>
        </w:rPr>
        <w:t xml:space="preserve">El examen previo de los datos es un paso </w:t>
      </w:r>
      <w:r w:rsidR="00996EDB">
        <w:rPr>
          <w:lang w:val="es-SV"/>
        </w:rPr>
        <w:t>mandatorio</w:t>
      </w:r>
      <w:r>
        <w:rPr>
          <w:lang w:val="es-SV"/>
        </w:rPr>
        <w:t>, que lleva tiempo, y que habitualmente se descuida por parte de los analistas de datos. Las tareas implícitas en dicho examen pueden parecer insignificantes y sin consecuencias a primera vista, pero son una parte esencial de cualquier análisis estadístico</w:t>
      </w:r>
      <w:r w:rsidR="004C4A2C">
        <w:rPr>
          <w:rStyle w:val="Refdenotaalpie"/>
          <w:lang w:val="es-SV"/>
        </w:rPr>
        <w:footnoteReference w:id="20"/>
      </w:r>
      <w:r>
        <w:rPr>
          <w:lang w:val="es-SV"/>
        </w:rPr>
        <w:t>.</w:t>
      </w:r>
    </w:p>
    <w:p w:rsidR="004C4A2C" w:rsidRDefault="004C4A2C" w:rsidP="00AF4FF3">
      <w:pPr>
        <w:pStyle w:val="Textoindependiente"/>
        <w:rPr>
          <w:lang w:val="es-SV"/>
        </w:rPr>
      </w:pPr>
      <w:r>
        <w:rPr>
          <w:lang w:val="es-SV"/>
        </w:rPr>
        <w:lastRenderedPageBreak/>
        <w:t>Las etapas para el AED son:</w:t>
      </w:r>
    </w:p>
    <w:p w:rsidR="00AF4FF3" w:rsidRDefault="00D26360" w:rsidP="00AF4FF3">
      <w:pPr>
        <w:pStyle w:val="Textoindependiente"/>
        <w:rPr>
          <w:lang w:val="es-SV"/>
        </w:rPr>
      </w:pPr>
      <w:r>
        <w:rPr>
          <w:noProof/>
        </w:rPr>
        <w:drawing>
          <wp:inline distT="0" distB="0" distL="0" distR="0">
            <wp:extent cx="6442710" cy="4380614"/>
            <wp:effectExtent l="0" t="0" r="0" b="1270"/>
            <wp:docPr id="106" name="Diagrama 10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2" r:lo="rId93" r:qs="rId94" r:cs="rId95"/>
              </a:graphicData>
            </a:graphic>
          </wp:inline>
        </w:drawing>
      </w:r>
      <w:r w:rsidR="00AF4FF3" w:rsidRPr="00AF4FF3">
        <w:rPr>
          <w:lang w:val="es-SV"/>
        </w:rPr>
        <w:t>.</w:t>
      </w:r>
    </w:p>
    <w:p w:rsidR="007874DC" w:rsidRDefault="007874DC" w:rsidP="007874DC">
      <w:pPr>
        <w:jc w:val="center"/>
        <w:rPr>
          <w:sz w:val="24"/>
          <w:lang w:val="es-SV"/>
        </w:rPr>
      </w:pPr>
      <w:r>
        <w:rPr>
          <w:sz w:val="24"/>
          <w:lang w:val="es-SV"/>
        </w:rPr>
        <w:t>Figura 5-1 Etapas del AED</w:t>
      </w:r>
    </w:p>
    <w:p w:rsidR="007874DC" w:rsidRDefault="007874DC" w:rsidP="00A17F48">
      <w:pPr>
        <w:pStyle w:val="Textoindependiente"/>
        <w:rPr>
          <w:lang w:val="es-SV"/>
        </w:rPr>
      </w:pPr>
    </w:p>
    <w:p w:rsidR="00A17F48" w:rsidRDefault="00A17F48" w:rsidP="00A17F48">
      <w:pPr>
        <w:pStyle w:val="Textoindependiente"/>
        <w:rPr>
          <w:lang w:val="es-SV"/>
        </w:rPr>
      </w:pPr>
      <w:r>
        <w:rPr>
          <w:lang w:val="es-SV"/>
        </w:rPr>
        <w:t>La inmensa mayoría de los paquetes estadísticos permite realizar manipulaciones de los datos previas a un análisis de los mismos. Algunas operaciones útiles son las siguientes:</w:t>
      </w:r>
    </w:p>
    <w:p w:rsidR="00A17F48" w:rsidRDefault="00A17F48" w:rsidP="00A17F48">
      <w:pPr>
        <w:pStyle w:val="Textoindependiente"/>
        <w:numPr>
          <w:ilvl w:val="0"/>
          <w:numId w:val="35"/>
        </w:numPr>
        <w:rPr>
          <w:lang w:val="es-SV"/>
        </w:rPr>
      </w:pPr>
      <w:r>
        <w:rPr>
          <w:lang w:val="es-SV"/>
        </w:rPr>
        <w:t>Combinar conjuntos de datos de archivos distintos</w:t>
      </w:r>
    </w:p>
    <w:p w:rsidR="00A17F48" w:rsidRDefault="00A17F48" w:rsidP="00A17F48">
      <w:pPr>
        <w:pStyle w:val="Textoindependiente"/>
        <w:numPr>
          <w:ilvl w:val="0"/>
          <w:numId w:val="35"/>
        </w:numPr>
        <w:rPr>
          <w:lang w:val="es-SV"/>
        </w:rPr>
      </w:pPr>
      <w:r>
        <w:rPr>
          <w:lang w:val="es-SV"/>
        </w:rPr>
        <w:t>Seleccionar sub-conjunto de datos</w:t>
      </w:r>
    </w:p>
    <w:p w:rsidR="00A17F48" w:rsidRDefault="00A17F48" w:rsidP="00A17F48">
      <w:pPr>
        <w:pStyle w:val="Textoindependiente"/>
        <w:numPr>
          <w:ilvl w:val="0"/>
          <w:numId w:val="35"/>
        </w:numPr>
        <w:rPr>
          <w:lang w:val="es-SV"/>
        </w:rPr>
      </w:pPr>
      <w:r>
        <w:rPr>
          <w:lang w:val="es-SV"/>
        </w:rPr>
        <w:t>Dividir el archivo en varias partes</w:t>
      </w:r>
    </w:p>
    <w:p w:rsidR="00A17F48" w:rsidRDefault="00A17F48" w:rsidP="00A17F48">
      <w:pPr>
        <w:pStyle w:val="Textoindependiente"/>
        <w:numPr>
          <w:ilvl w:val="0"/>
          <w:numId w:val="35"/>
        </w:numPr>
        <w:rPr>
          <w:lang w:val="es-SV"/>
        </w:rPr>
      </w:pPr>
      <w:r>
        <w:rPr>
          <w:lang w:val="es-SV"/>
        </w:rPr>
        <w:t>Transformar variables</w:t>
      </w:r>
    </w:p>
    <w:p w:rsidR="00A17F48" w:rsidRDefault="00A17F48" w:rsidP="00A17F48">
      <w:pPr>
        <w:pStyle w:val="Textoindependiente"/>
        <w:numPr>
          <w:ilvl w:val="0"/>
          <w:numId w:val="35"/>
        </w:numPr>
        <w:rPr>
          <w:lang w:val="es-SV"/>
        </w:rPr>
      </w:pPr>
      <w:r>
        <w:rPr>
          <w:lang w:val="es-SV"/>
        </w:rPr>
        <w:t>Ordenar casos</w:t>
      </w:r>
    </w:p>
    <w:p w:rsidR="00A17F48" w:rsidRDefault="00A17F48" w:rsidP="00A17F48">
      <w:pPr>
        <w:pStyle w:val="Textoindependiente"/>
        <w:numPr>
          <w:ilvl w:val="0"/>
          <w:numId w:val="35"/>
        </w:numPr>
        <w:rPr>
          <w:lang w:val="es-SV"/>
        </w:rPr>
      </w:pPr>
      <w:r>
        <w:rPr>
          <w:lang w:val="es-SV"/>
        </w:rPr>
        <w:t>Agregar nuevos datos o variables</w:t>
      </w:r>
    </w:p>
    <w:p w:rsidR="00A17F48" w:rsidRDefault="00A17F48" w:rsidP="00A17F48">
      <w:pPr>
        <w:pStyle w:val="Textoindependiente"/>
        <w:numPr>
          <w:ilvl w:val="0"/>
          <w:numId w:val="35"/>
        </w:numPr>
        <w:rPr>
          <w:lang w:val="es-SV"/>
        </w:rPr>
      </w:pPr>
      <w:r>
        <w:rPr>
          <w:lang w:val="es-SV"/>
        </w:rPr>
        <w:lastRenderedPageBreak/>
        <w:t>Eliminar datos o variables</w:t>
      </w:r>
    </w:p>
    <w:p w:rsidR="00A17F48" w:rsidRDefault="00A17F48" w:rsidP="00A17F48">
      <w:pPr>
        <w:pStyle w:val="Textoindependiente"/>
        <w:numPr>
          <w:ilvl w:val="0"/>
          <w:numId w:val="35"/>
        </w:numPr>
        <w:rPr>
          <w:lang w:val="es-SV"/>
        </w:rPr>
      </w:pPr>
      <w:r>
        <w:rPr>
          <w:lang w:val="es-SV"/>
        </w:rPr>
        <w:t>Guardar datos o resultados.</w:t>
      </w:r>
    </w:p>
    <w:p w:rsidR="00A17F48" w:rsidRDefault="00A17F48" w:rsidP="00A17F48">
      <w:pPr>
        <w:pStyle w:val="Textoindependiente"/>
        <w:rPr>
          <w:lang w:val="es-SV"/>
        </w:rPr>
      </w:pPr>
      <w:r>
        <w:rPr>
          <w:lang w:val="es-SV"/>
        </w:rPr>
        <w:t>Tal como se ve en la gráfica inicial, una vez organizados los datos, el segundo paso es prácticamente realizar un análisis gráfico y numérico de cada una de las variables del problema con el fin de tener una idea inicial de la información contenida en el conjunto de datos.</w:t>
      </w:r>
    </w:p>
    <w:p w:rsidR="00A17F48" w:rsidRDefault="00A17F48" w:rsidP="00A17F48">
      <w:pPr>
        <w:pStyle w:val="Textoindependiente"/>
        <w:rPr>
          <w:lang w:val="es-SV"/>
        </w:rPr>
      </w:pPr>
      <w:r>
        <w:rPr>
          <w:lang w:val="es-SV"/>
        </w:rPr>
        <w:t>Este tipo de análisis se puede realizar tomando como referencia la siguiente tabla:</w:t>
      </w:r>
    </w:p>
    <w:tbl>
      <w:tblPr>
        <w:tblStyle w:val="Tabladecuadrcula4-nfasis5"/>
        <w:tblW w:w="0" w:type="auto"/>
        <w:jc w:val="center"/>
        <w:tblLook w:val="04A0" w:firstRow="1" w:lastRow="0" w:firstColumn="1" w:lastColumn="0" w:noHBand="0" w:noVBand="1"/>
      </w:tblPr>
      <w:tblGrid>
        <w:gridCol w:w="1838"/>
        <w:gridCol w:w="2693"/>
        <w:gridCol w:w="2503"/>
        <w:gridCol w:w="1965"/>
      </w:tblGrid>
      <w:tr w:rsidR="002B6683" w:rsidTr="007874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2B6683" w:rsidRPr="002B6683" w:rsidRDefault="002B6683" w:rsidP="002B6683">
            <w:pPr>
              <w:pStyle w:val="Textoindependiente"/>
              <w:jc w:val="center"/>
              <w:rPr>
                <w:b w:val="0"/>
                <w:lang w:val="es-SV"/>
              </w:rPr>
            </w:pPr>
            <w:r w:rsidRPr="002B6683">
              <w:rPr>
                <w:b w:val="0"/>
                <w:lang w:val="es-SV"/>
              </w:rPr>
              <w:t>Escala de Medida</w:t>
            </w:r>
          </w:p>
        </w:tc>
        <w:tc>
          <w:tcPr>
            <w:tcW w:w="2693" w:type="dxa"/>
          </w:tcPr>
          <w:p w:rsidR="002B6683" w:rsidRPr="002B6683" w:rsidRDefault="002B6683" w:rsidP="002B6683">
            <w:pPr>
              <w:pStyle w:val="Textoindependiente"/>
              <w:jc w:val="center"/>
              <w:cnfStyle w:val="100000000000" w:firstRow="1" w:lastRow="0" w:firstColumn="0" w:lastColumn="0" w:oddVBand="0" w:evenVBand="0" w:oddHBand="0" w:evenHBand="0" w:firstRowFirstColumn="0" w:firstRowLastColumn="0" w:lastRowFirstColumn="0" w:lastRowLastColumn="0"/>
              <w:rPr>
                <w:b w:val="0"/>
                <w:lang w:val="es-SV"/>
              </w:rPr>
            </w:pPr>
            <w:r w:rsidRPr="002B6683">
              <w:rPr>
                <w:b w:val="0"/>
                <w:lang w:val="es-SV"/>
              </w:rPr>
              <w:t>Tipo de Gráfica</w:t>
            </w:r>
          </w:p>
        </w:tc>
        <w:tc>
          <w:tcPr>
            <w:tcW w:w="2503" w:type="dxa"/>
          </w:tcPr>
          <w:p w:rsidR="002B6683" w:rsidRPr="002B6683" w:rsidRDefault="002B6683" w:rsidP="002B6683">
            <w:pPr>
              <w:pStyle w:val="Textoindependiente"/>
              <w:jc w:val="center"/>
              <w:cnfStyle w:val="100000000000" w:firstRow="1" w:lastRow="0" w:firstColumn="0" w:lastColumn="0" w:oddVBand="0" w:evenVBand="0" w:oddHBand="0" w:evenHBand="0" w:firstRowFirstColumn="0" w:firstRowLastColumn="0" w:lastRowFirstColumn="0" w:lastRowLastColumn="0"/>
              <w:rPr>
                <w:b w:val="0"/>
                <w:lang w:val="es-SV"/>
              </w:rPr>
            </w:pPr>
            <w:r w:rsidRPr="002B6683">
              <w:rPr>
                <w:b w:val="0"/>
                <w:lang w:val="es-SV"/>
              </w:rPr>
              <w:t>Medidas Tendencia Central</w:t>
            </w:r>
          </w:p>
        </w:tc>
        <w:tc>
          <w:tcPr>
            <w:tcW w:w="1965" w:type="dxa"/>
          </w:tcPr>
          <w:p w:rsidR="002B6683" w:rsidRPr="002B6683" w:rsidRDefault="002B6683" w:rsidP="002B6683">
            <w:pPr>
              <w:pStyle w:val="Textoindependiente"/>
              <w:jc w:val="center"/>
              <w:cnfStyle w:val="100000000000" w:firstRow="1" w:lastRow="0" w:firstColumn="0" w:lastColumn="0" w:oddVBand="0" w:evenVBand="0" w:oddHBand="0" w:evenHBand="0" w:firstRowFirstColumn="0" w:firstRowLastColumn="0" w:lastRowFirstColumn="0" w:lastRowLastColumn="0"/>
              <w:rPr>
                <w:b w:val="0"/>
                <w:lang w:val="es-SV"/>
              </w:rPr>
            </w:pPr>
            <w:r w:rsidRPr="002B6683">
              <w:rPr>
                <w:b w:val="0"/>
                <w:lang w:val="es-SV"/>
              </w:rPr>
              <w:t>Medidas de Dispersión</w:t>
            </w:r>
          </w:p>
        </w:tc>
      </w:tr>
      <w:tr w:rsidR="002B6683" w:rsidTr="007874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2B6683" w:rsidRDefault="002B6683" w:rsidP="002B6683">
            <w:pPr>
              <w:pStyle w:val="Textoindependiente"/>
              <w:jc w:val="center"/>
              <w:rPr>
                <w:lang w:val="es-SV"/>
              </w:rPr>
            </w:pPr>
            <w:r>
              <w:rPr>
                <w:lang w:val="es-SV"/>
              </w:rPr>
              <w:t>Nominal</w:t>
            </w:r>
          </w:p>
        </w:tc>
        <w:tc>
          <w:tcPr>
            <w:tcW w:w="2693"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Diagrama de barras</w:t>
            </w:r>
          </w:p>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Diagrama de líneas</w:t>
            </w:r>
          </w:p>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Diagrama de sectores</w:t>
            </w:r>
          </w:p>
        </w:tc>
        <w:tc>
          <w:tcPr>
            <w:tcW w:w="2503"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Moda</w:t>
            </w:r>
          </w:p>
        </w:tc>
        <w:tc>
          <w:tcPr>
            <w:tcW w:w="1965"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p>
        </w:tc>
      </w:tr>
      <w:tr w:rsidR="002B6683" w:rsidTr="007874DC">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2B6683" w:rsidRDefault="002B6683" w:rsidP="002B6683">
            <w:pPr>
              <w:pStyle w:val="Textoindependiente"/>
              <w:jc w:val="center"/>
              <w:rPr>
                <w:lang w:val="es-SV"/>
              </w:rPr>
            </w:pPr>
            <w:r>
              <w:rPr>
                <w:lang w:val="es-SV"/>
              </w:rPr>
              <w:t>Ordinal</w:t>
            </w:r>
          </w:p>
        </w:tc>
        <w:tc>
          <w:tcPr>
            <w:tcW w:w="2693"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proofErr w:type="spellStart"/>
            <w:r>
              <w:rPr>
                <w:lang w:val="es-SV"/>
              </w:rPr>
              <w:t>Boxplot</w:t>
            </w:r>
            <w:proofErr w:type="spellEnd"/>
          </w:p>
        </w:tc>
        <w:tc>
          <w:tcPr>
            <w:tcW w:w="2503"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Mediana</w:t>
            </w:r>
          </w:p>
        </w:tc>
        <w:tc>
          <w:tcPr>
            <w:tcW w:w="1965"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 xml:space="preserve">Rango </w:t>
            </w:r>
            <w:proofErr w:type="spellStart"/>
            <w:r>
              <w:rPr>
                <w:lang w:val="es-SV"/>
              </w:rPr>
              <w:t>Intercuartilico</w:t>
            </w:r>
            <w:proofErr w:type="spellEnd"/>
          </w:p>
        </w:tc>
      </w:tr>
      <w:tr w:rsidR="002B6683" w:rsidTr="007874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tcPr>
          <w:p w:rsidR="002B6683" w:rsidRDefault="002B6683" w:rsidP="002B6683">
            <w:pPr>
              <w:pStyle w:val="Textoindependiente"/>
              <w:jc w:val="center"/>
              <w:rPr>
                <w:lang w:val="es-SV"/>
              </w:rPr>
            </w:pPr>
            <w:r>
              <w:rPr>
                <w:lang w:val="es-SV"/>
              </w:rPr>
              <w:t>Intervalo</w:t>
            </w:r>
          </w:p>
        </w:tc>
        <w:tc>
          <w:tcPr>
            <w:tcW w:w="2693"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Histograma</w:t>
            </w:r>
          </w:p>
        </w:tc>
        <w:tc>
          <w:tcPr>
            <w:tcW w:w="2503"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Media</w:t>
            </w:r>
          </w:p>
        </w:tc>
        <w:tc>
          <w:tcPr>
            <w:tcW w:w="1965" w:type="dxa"/>
          </w:tcPr>
          <w:p w:rsidR="002B6683" w:rsidRDefault="002B6683" w:rsidP="002B6683">
            <w:pPr>
              <w:pStyle w:val="Textoindependiente"/>
              <w:jc w:val="center"/>
              <w:cnfStyle w:val="000000100000" w:firstRow="0" w:lastRow="0" w:firstColumn="0" w:lastColumn="0" w:oddVBand="0" w:evenVBand="0" w:oddHBand="1" w:evenHBand="0" w:firstRowFirstColumn="0" w:firstRowLastColumn="0" w:lastRowFirstColumn="0" w:lastRowLastColumn="0"/>
              <w:rPr>
                <w:lang w:val="es-SV"/>
              </w:rPr>
            </w:pPr>
            <w:r>
              <w:rPr>
                <w:lang w:val="es-SV"/>
              </w:rPr>
              <w:t>Desviación</w:t>
            </w:r>
          </w:p>
        </w:tc>
      </w:tr>
      <w:tr w:rsidR="002B6683" w:rsidTr="007874DC">
        <w:trPr>
          <w:jc w:val="center"/>
        </w:trPr>
        <w:tc>
          <w:tcPr>
            <w:cnfStyle w:val="001000000000" w:firstRow="0" w:lastRow="0" w:firstColumn="1" w:lastColumn="0" w:oddVBand="0" w:evenVBand="0" w:oddHBand="0" w:evenHBand="0" w:firstRowFirstColumn="0" w:firstRowLastColumn="0" w:lastRowFirstColumn="0" w:lastRowLastColumn="0"/>
            <w:tcW w:w="1838" w:type="dxa"/>
          </w:tcPr>
          <w:p w:rsidR="002B6683" w:rsidRDefault="002B6683" w:rsidP="002B6683">
            <w:pPr>
              <w:pStyle w:val="Textoindependiente"/>
              <w:jc w:val="center"/>
              <w:rPr>
                <w:lang w:val="es-SV"/>
              </w:rPr>
            </w:pPr>
            <w:r>
              <w:rPr>
                <w:lang w:val="es-SV"/>
              </w:rPr>
              <w:t>Razón</w:t>
            </w:r>
          </w:p>
        </w:tc>
        <w:tc>
          <w:tcPr>
            <w:tcW w:w="2693"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p>
        </w:tc>
        <w:tc>
          <w:tcPr>
            <w:tcW w:w="2503"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r>
              <w:rPr>
                <w:lang w:val="es-SV"/>
              </w:rPr>
              <w:t>Media Geométrica</w:t>
            </w:r>
          </w:p>
        </w:tc>
        <w:tc>
          <w:tcPr>
            <w:tcW w:w="1965" w:type="dxa"/>
          </w:tcPr>
          <w:p w:rsidR="002B6683" w:rsidRDefault="002B6683" w:rsidP="002B6683">
            <w:pPr>
              <w:pStyle w:val="Textoindependiente"/>
              <w:jc w:val="center"/>
              <w:cnfStyle w:val="000000000000" w:firstRow="0" w:lastRow="0" w:firstColumn="0" w:lastColumn="0" w:oddVBand="0" w:evenVBand="0" w:oddHBand="0" w:evenHBand="0" w:firstRowFirstColumn="0" w:firstRowLastColumn="0" w:lastRowFirstColumn="0" w:lastRowLastColumn="0"/>
              <w:rPr>
                <w:lang w:val="es-SV"/>
              </w:rPr>
            </w:pPr>
            <w:proofErr w:type="spellStart"/>
            <w:r>
              <w:rPr>
                <w:lang w:val="es-SV"/>
              </w:rPr>
              <w:t>Coefic</w:t>
            </w:r>
            <w:proofErr w:type="spellEnd"/>
            <w:r>
              <w:rPr>
                <w:lang w:val="es-SV"/>
              </w:rPr>
              <w:t>. De Variación.</w:t>
            </w:r>
          </w:p>
        </w:tc>
      </w:tr>
    </w:tbl>
    <w:p w:rsidR="00A17F48" w:rsidRDefault="00A17F48" w:rsidP="00A17F48">
      <w:pPr>
        <w:pStyle w:val="Textoindependiente"/>
        <w:rPr>
          <w:lang w:val="es-SV"/>
        </w:rPr>
      </w:pPr>
    </w:p>
    <w:p w:rsidR="004C4A2C" w:rsidRDefault="001C1CA4" w:rsidP="00AF4FF3">
      <w:pPr>
        <w:pStyle w:val="Textoindependiente"/>
        <w:rPr>
          <w:lang w:val="es-SV"/>
        </w:rPr>
      </w:pPr>
      <w:r>
        <w:rPr>
          <w:lang w:val="es-SV"/>
        </w:rPr>
        <w:t xml:space="preserve">Por otro lado, las variables cualitativas son parte importante de este tipo de análisis, generalmente los datos correspondientes a variables cualitativas se agrupan de manera natural en diferentes categorías o clases y se cuenta el número de datos que aparece en cada una de ellas. </w:t>
      </w:r>
    </w:p>
    <w:p w:rsidR="00D143A7" w:rsidRDefault="00D143A7" w:rsidP="00AF4FF3">
      <w:pPr>
        <w:pStyle w:val="Textoindependiente"/>
        <w:rPr>
          <w:lang w:val="es-SV"/>
        </w:rPr>
      </w:pPr>
      <w:r>
        <w:rPr>
          <w:lang w:val="es-SV"/>
        </w:rPr>
        <w:t>Se suelen representar mediante diagramas de barras, pastel o líneas.</w:t>
      </w:r>
    </w:p>
    <w:p w:rsidR="00D143A7" w:rsidRDefault="00D143A7" w:rsidP="00AF4FF3">
      <w:pPr>
        <w:pStyle w:val="Textoindependiente"/>
        <w:rPr>
          <w:lang w:val="es-SV"/>
        </w:rPr>
      </w:pPr>
      <w:r>
        <w:rPr>
          <w:lang w:val="es-SV"/>
        </w:rPr>
        <w:t>Una vez realizado el análisis multidimensional  el siguiente paso consiste en analizar la existencia de posibles relaciones entre variables, dicho estudio puede llevarse a cabo desde una óptica bidimensional o multidimensional.</w:t>
      </w:r>
    </w:p>
    <w:p w:rsidR="00D143A7" w:rsidRDefault="00D143A7" w:rsidP="00AF4FF3">
      <w:pPr>
        <w:pStyle w:val="Textoindependiente"/>
        <w:rPr>
          <w:lang w:val="es-SV"/>
        </w:rPr>
      </w:pPr>
      <w:r>
        <w:rPr>
          <w:lang w:val="es-SV"/>
        </w:rPr>
        <w:t>Las tres situaciones generales que pueden darse son:</w:t>
      </w:r>
    </w:p>
    <w:p w:rsidR="00D143A7" w:rsidRDefault="00D143A7" w:rsidP="00D143A7">
      <w:pPr>
        <w:pStyle w:val="Textoindependiente"/>
        <w:numPr>
          <w:ilvl w:val="0"/>
          <w:numId w:val="36"/>
        </w:numPr>
        <w:rPr>
          <w:lang w:val="es-SV"/>
        </w:rPr>
      </w:pPr>
      <w:r>
        <w:rPr>
          <w:lang w:val="es-SV"/>
        </w:rPr>
        <w:t>Ambas variables son cualitativas</w:t>
      </w:r>
    </w:p>
    <w:p w:rsidR="00D143A7" w:rsidRDefault="00D143A7" w:rsidP="00D143A7">
      <w:pPr>
        <w:pStyle w:val="Textoindependiente"/>
        <w:numPr>
          <w:ilvl w:val="0"/>
          <w:numId w:val="36"/>
        </w:numPr>
        <w:rPr>
          <w:lang w:val="es-SV"/>
        </w:rPr>
      </w:pPr>
      <w:r>
        <w:rPr>
          <w:lang w:val="es-SV"/>
        </w:rPr>
        <w:t>Ambas variables son cuantitativas</w:t>
      </w:r>
    </w:p>
    <w:p w:rsidR="00D143A7" w:rsidRDefault="00D143A7" w:rsidP="00D143A7">
      <w:pPr>
        <w:pStyle w:val="Textoindependiente"/>
        <w:numPr>
          <w:ilvl w:val="0"/>
          <w:numId w:val="36"/>
        </w:numPr>
        <w:rPr>
          <w:lang w:val="es-SV"/>
        </w:rPr>
      </w:pPr>
      <w:r>
        <w:rPr>
          <w:lang w:val="es-SV"/>
        </w:rPr>
        <w:t>Una variable es cualitativa y otra cuantitativa</w:t>
      </w:r>
    </w:p>
    <w:p w:rsidR="00D143A7" w:rsidRDefault="00BD3781" w:rsidP="00D143A7">
      <w:pPr>
        <w:pStyle w:val="Textoindependiente"/>
        <w:rPr>
          <w:lang w:val="es-SV"/>
        </w:rPr>
      </w:pPr>
      <w:r>
        <w:rPr>
          <w:lang w:val="es-SV"/>
        </w:rPr>
        <w:lastRenderedPageBreak/>
        <w:t>El caso más complejo de analizar es el segundo en donde se tienen 2 variables numéricas, por lo que el primer paso es representar gráficamente el fenómeno mediante un diagrama de dispersión.</w:t>
      </w:r>
    </w:p>
    <w:p w:rsidR="00BD3781" w:rsidRDefault="00BD3781" w:rsidP="00D143A7">
      <w:pPr>
        <w:pStyle w:val="Textoindependiente"/>
        <w:rPr>
          <w:lang w:val="es-SV"/>
        </w:rPr>
      </w:pPr>
      <w:r>
        <w:rPr>
          <w:lang w:val="es-SV"/>
        </w:rPr>
        <w:t>Por otro lado si lo que queremos es investigar si los datos siguen a la distribución normal se puede utilizar el grafico de tipo QQ-</w:t>
      </w:r>
      <w:proofErr w:type="spellStart"/>
      <w:r>
        <w:rPr>
          <w:lang w:val="es-SV"/>
        </w:rPr>
        <w:t>Plot</w:t>
      </w:r>
      <w:proofErr w:type="spellEnd"/>
      <w:r>
        <w:rPr>
          <w:lang w:val="es-SV"/>
        </w:rPr>
        <w:t>.</w:t>
      </w:r>
    </w:p>
    <w:p w:rsidR="00BD3781" w:rsidRDefault="00BD3781" w:rsidP="00D143A7">
      <w:pPr>
        <w:pStyle w:val="Textoindependiente"/>
        <w:rPr>
          <w:lang w:val="es-SV"/>
        </w:rPr>
      </w:pPr>
      <w:r>
        <w:rPr>
          <w:noProof/>
        </w:rPr>
        <w:drawing>
          <wp:inline distT="0" distB="0" distL="0" distR="0">
            <wp:extent cx="6245860" cy="2043308"/>
            <wp:effectExtent l="0" t="0" r="2540" b="0"/>
            <wp:docPr id="108" name="Imagen 108" descr="curva_sesg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va_sesgada"/>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245860" cy="2043308"/>
                    </a:xfrm>
                    <a:prstGeom prst="rect">
                      <a:avLst/>
                    </a:prstGeom>
                    <a:noFill/>
                    <a:ln>
                      <a:noFill/>
                    </a:ln>
                  </pic:spPr>
                </pic:pic>
              </a:graphicData>
            </a:graphic>
          </wp:inline>
        </w:drawing>
      </w:r>
    </w:p>
    <w:p w:rsidR="00BD3781" w:rsidRDefault="00BD3781" w:rsidP="00D143A7">
      <w:pPr>
        <w:pStyle w:val="Textoindependiente"/>
        <w:rPr>
          <w:lang w:val="es-SV"/>
        </w:rPr>
      </w:pPr>
      <w:r>
        <w:rPr>
          <w:noProof/>
        </w:rPr>
        <w:drawing>
          <wp:inline distT="0" distB="0" distL="0" distR="0">
            <wp:extent cx="6245860" cy="2043308"/>
            <wp:effectExtent l="0" t="0" r="2540" b="0"/>
            <wp:docPr id="109" name="Imagen 109" descr="curva_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rva_norma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245860" cy="2043308"/>
                    </a:xfrm>
                    <a:prstGeom prst="rect">
                      <a:avLst/>
                    </a:prstGeom>
                    <a:noFill/>
                    <a:ln>
                      <a:noFill/>
                    </a:ln>
                  </pic:spPr>
                </pic:pic>
              </a:graphicData>
            </a:graphic>
          </wp:inline>
        </w:drawing>
      </w:r>
    </w:p>
    <w:p w:rsidR="007874DC" w:rsidRDefault="007874DC" w:rsidP="007874DC">
      <w:pPr>
        <w:jc w:val="center"/>
        <w:rPr>
          <w:sz w:val="24"/>
          <w:lang w:val="es-SV"/>
        </w:rPr>
      </w:pPr>
      <w:r>
        <w:rPr>
          <w:sz w:val="24"/>
          <w:lang w:val="es-SV"/>
        </w:rPr>
        <w:t xml:space="preserve">Figura 5-2 QQ </w:t>
      </w:r>
      <w:proofErr w:type="spellStart"/>
      <w:r>
        <w:rPr>
          <w:sz w:val="24"/>
          <w:lang w:val="es-SV"/>
        </w:rPr>
        <w:t>Plot</w:t>
      </w:r>
      <w:proofErr w:type="spellEnd"/>
    </w:p>
    <w:p w:rsidR="003E12C1" w:rsidRDefault="003E12C1" w:rsidP="00D143A7">
      <w:pPr>
        <w:pStyle w:val="Textoindependiente"/>
        <w:rPr>
          <w:lang w:val="es-SV"/>
        </w:rPr>
      </w:pPr>
    </w:p>
    <w:p w:rsidR="00572A58" w:rsidRDefault="00572A58" w:rsidP="00D143A7">
      <w:pPr>
        <w:pStyle w:val="Textoindependiente"/>
        <w:rPr>
          <w:lang w:val="es-SV"/>
        </w:rPr>
      </w:pPr>
    </w:p>
    <w:p w:rsidR="00BD3781" w:rsidRDefault="00BD3781" w:rsidP="00D143A7">
      <w:pPr>
        <w:pStyle w:val="Textoindependiente"/>
        <w:rPr>
          <w:lang w:val="es-SV"/>
        </w:rPr>
      </w:pPr>
    </w:p>
    <w:p w:rsidR="00BD3781" w:rsidRDefault="00BD3781" w:rsidP="00D143A7">
      <w:pPr>
        <w:pStyle w:val="Textoindependiente"/>
        <w:rPr>
          <w:lang w:val="es-SV"/>
        </w:rPr>
      </w:pPr>
    </w:p>
    <w:p w:rsidR="00D143A7" w:rsidRPr="00AF4FF3" w:rsidRDefault="00D143A7" w:rsidP="00AF4FF3">
      <w:pPr>
        <w:pStyle w:val="Textoindependiente"/>
        <w:rPr>
          <w:lang w:val="es-SV"/>
        </w:rPr>
      </w:pPr>
    </w:p>
    <w:p w:rsidR="00AB549D" w:rsidRDefault="00AB549D">
      <w:pPr>
        <w:rPr>
          <w:spacing w:val="-5"/>
          <w:sz w:val="24"/>
          <w:lang w:val="es-SV"/>
        </w:rPr>
      </w:pPr>
      <w:r>
        <w:rPr>
          <w:lang w:val="es-SV"/>
        </w:rPr>
        <w:br w:type="page"/>
      </w:r>
    </w:p>
    <w:p w:rsidR="00AB549D" w:rsidRPr="001B5B3C" w:rsidRDefault="00AB549D" w:rsidP="00AB549D">
      <w:pPr>
        <w:pStyle w:val="PartTitle"/>
        <w:framePr w:wrap="notBeside"/>
        <w:rPr>
          <w:lang w:val="es-SV"/>
        </w:rPr>
      </w:pPr>
      <w:r w:rsidRPr="001B5B3C">
        <w:rPr>
          <w:lang w:val="es-SV"/>
        </w:rPr>
        <w:lastRenderedPageBreak/>
        <w:t>Capítulo</w:t>
      </w:r>
    </w:p>
    <w:p w:rsidR="00AB549D" w:rsidRPr="001B5B3C" w:rsidRDefault="00A0251B" w:rsidP="00AB549D">
      <w:pPr>
        <w:pStyle w:val="PartLabel"/>
        <w:framePr w:wrap="notBeside"/>
        <w:rPr>
          <w:lang w:val="es-SV"/>
        </w:rPr>
      </w:pPr>
      <w:r>
        <w:rPr>
          <w:lang w:val="es-SV"/>
        </w:rPr>
        <w:t>6</w:t>
      </w:r>
    </w:p>
    <w:p w:rsidR="00AB549D" w:rsidRPr="001B5B3C" w:rsidRDefault="00AB549D" w:rsidP="00AB549D">
      <w:pPr>
        <w:rPr>
          <w:lang w:val="es-SV"/>
        </w:rPr>
        <w:sectPr w:rsidR="00AB549D" w:rsidRPr="001B5B3C" w:rsidSect="009F2E7D">
          <w:headerReference w:type="default" r:id="rId99"/>
          <w:footerReference w:type="default" r:id="rId100"/>
          <w:headerReference w:type="first" r:id="rId101"/>
          <w:footerReference w:type="first" r:id="rId102"/>
          <w:type w:val="continuous"/>
          <w:pgSz w:w="12240" w:h="15840" w:code="1"/>
          <w:pgMar w:top="1797" w:right="1202" w:bottom="1440" w:left="1202" w:header="958" w:footer="958" w:gutter="0"/>
          <w:cols w:space="360"/>
        </w:sectPr>
      </w:pPr>
    </w:p>
    <w:p w:rsidR="00AB549D" w:rsidRPr="00844950" w:rsidRDefault="00A0251B" w:rsidP="002A4E66">
      <w:pPr>
        <w:pStyle w:val="Ttulo1"/>
        <w:rPr>
          <w:lang w:val="es-SV"/>
        </w:rPr>
      </w:pPr>
      <w:bookmarkStart w:id="32" w:name="_Toc527435512"/>
      <w:r>
        <w:rPr>
          <w:lang w:val="es-SV"/>
        </w:rPr>
        <w:t xml:space="preserve">Data </w:t>
      </w:r>
      <w:proofErr w:type="spellStart"/>
      <w:r>
        <w:rPr>
          <w:lang w:val="es-SV"/>
        </w:rPr>
        <w:t>Quality</w:t>
      </w:r>
      <w:bookmarkEnd w:id="32"/>
      <w:proofErr w:type="spellEnd"/>
    </w:p>
    <w:p w:rsidR="00AB549D" w:rsidRPr="00844950" w:rsidRDefault="00F0100C" w:rsidP="00AB549D">
      <w:pPr>
        <w:pStyle w:val="ChapterSubtitle"/>
        <w:rPr>
          <w:lang w:val="es-SV"/>
        </w:rPr>
      </w:pPr>
      <w:r>
        <w:rPr>
          <w:spacing w:val="-5"/>
          <w:lang w:val="es-SV"/>
        </w:rPr>
        <w:t>Data sin revisar, pobremente organizada y sin actualizar es con frecuencia la responsable de malas decisiones, perdidas de oportunidades y altos costos</w:t>
      </w:r>
      <w:r w:rsidR="00AB549D" w:rsidRPr="00844950">
        <w:rPr>
          <w:spacing w:val="-5"/>
          <w:lang w:val="es-SV"/>
        </w:rPr>
        <w:t>.</w:t>
      </w:r>
    </w:p>
    <w:p w:rsidR="00EA6FC9" w:rsidRDefault="00EA6FC9" w:rsidP="00EA6FC9">
      <w:pPr>
        <w:pStyle w:val="Ttulo2"/>
        <w:rPr>
          <w:lang w:val="es-SV"/>
        </w:rPr>
      </w:pPr>
      <w:bookmarkStart w:id="33" w:name="_Toc527435513"/>
      <w:r>
        <w:rPr>
          <w:lang w:val="es-SV"/>
        </w:rPr>
        <w:t xml:space="preserve">Data </w:t>
      </w:r>
      <w:proofErr w:type="spellStart"/>
      <w:r>
        <w:rPr>
          <w:lang w:val="es-SV"/>
        </w:rPr>
        <w:t>Quality</w:t>
      </w:r>
      <w:bookmarkEnd w:id="33"/>
      <w:proofErr w:type="spellEnd"/>
    </w:p>
    <w:p w:rsidR="00AB549D" w:rsidRDefault="00EC0679" w:rsidP="00AB549D">
      <w:pPr>
        <w:pStyle w:val="BodyTextKeep"/>
        <w:rPr>
          <w:lang w:val="es-SV"/>
        </w:rPr>
      </w:pPr>
      <w:r>
        <w:rPr>
          <w:lang w:val="es-SV"/>
        </w:rPr>
        <w:t xml:space="preserve">Iniciaremos este capítulo hablando de Data </w:t>
      </w:r>
      <w:proofErr w:type="spellStart"/>
      <w:r>
        <w:rPr>
          <w:lang w:val="es-SV"/>
        </w:rPr>
        <w:t>Quality</w:t>
      </w:r>
      <w:proofErr w:type="spellEnd"/>
      <w:r>
        <w:rPr>
          <w:lang w:val="es-SV"/>
        </w:rPr>
        <w:t>, la cual se puede definir como el conjunto de técnicas/metodologías para mantener la información de las organizaciones, completa, precisa, consistente, actualizada, única y valida</w:t>
      </w:r>
      <w:r>
        <w:rPr>
          <w:rStyle w:val="Refdenotaalpie"/>
          <w:lang w:val="es-SV"/>
        </w:rPr>
        <w:footnoteReference w:id="21"/>
      </w:r>
      <w:r>
        <w:rPr>
          <w:lang w:val="es-SV"/>
        </w:rPr>
        <w:t>.</w:t>
      </w:r>
    </w:p>
    <w:p w:rsidR="007A2C33" w:rsidRDefault="007A2C33" w:rsidP="007A2C33">
      <w:pPr>
        <w:pStyle w:val="Textoindependiente"/>
        <w:rPr>
          <w:lang w:val="es-SV"/>
        </w:rPr>
      </w:pPr>
      <w:r>
        <w:rPr>
          <w:lang w:val="es-SV"/>
        </w:rPr>
        <w:t>La calidad de los datos es tarea tanto de quienes producen los datos así como de quienes la almacenan:</w:t>
      </w:r>
    </w:p>
    <w:p w:rsidR="007A2C33" w:rsidRDefault="007A2C33" w:rsidP="007A2C33">
      <w:pPr>
        <w:pStyle w:val="Textoindependiente"/>
        <w:numPr>
          <w:ilvl w:val="0"/>
          <w:numId w:val="37"/>
        </w:numPr>
        <w:rPr>
          <w:lang w:val="es-SV"/>
        </w:rPr>
      </w:pPr>
      <w:r>
        <w:rPr>
          <w:lang w:val="es-SV"/>
        </w:rPr>
        <w:t xml:space="preserve">Data </w:t>
      </w:r>
      <w:proofErr w:type="spellStart"/>
      <w:r>
        <w:rPr>
          <w:lang w:val="es-SV"/>
        </w:rPr>
        <w:t>Providers</w:t>
      </w:r>
      <w:proofErr w:type="spellEnd"/>
      <w:r>
        <w:rPr>
          <w:lang w:val="es-SV"/>
        </w:rPr>
        <w:t>: Son la fuente de la data, es decir se encuentran en el punto inicial del proceso de creación de datos de calidad.</w:t>
      </w:r>
    </w:p>
    <w:p w:rsidR="007A2C33" w:rsidRPr="007A2C33" w:rsidRDefault="007A2C33" w:rsidP="007A2C33">
      <w:pPr>
        <w:pStyle w:val="Textoindependiente"/>
        <w:numPr>
          <w:ilvl w:val="0"/>
          <w:numId w:val="37"/>
        </w:numPr>
        <w:rPr>
          <w:lang w:val="es-SV"/>
        </w:rPr>
      </w:pPr>
      <w:r>
        <w:rPr>
          <w:lang w:val="es-SV"/>
        </w:rPr>
        <w:t xml:space="preserve">Data </w:t>
      </w:r>
      <w:proofErr w:type="spellStart"/>
      <w:r>
        <w:rPr>
          <w:lang w:val="es-SV"/>
        </w:rPr>
        <w:t>recipients</w:t>
      </w:r>
      <w:proofErr w:type="spellEnd"/>
      <w:r>
        <w:rPr>
          <w:lang w:val="es-SV"/>
        </w:rPr>
        <w:t>: Tienen la responsabilidad de almacenar la data en sus sistemas y garantizar la integridad de la misma y en sus procesos.</w:t>
      </w:r>
    </w:p>
    <w:p w:rsidR="00EC0679" w:rsidRDefault="00EC0679" w:rsidP="00EC0679">
      <w:pPr>
        <w:pStyle w:val="Textoindependiente"/>
        <w:rPr>
          <w:lang w:val="es-SV"/>
        </w:rPr>
      </w:pPr>
      <w:r>
        <w:rPr>
          <w:lang w:val="es-SV"/>
        </w:rPr>
        <w:t>Para las organizaciones los datos constituyen su principal activo por lo que datos de mala calidad suelen ser muy costosos en tiempo y dinero y por ende la toma de decisiones se ve directamente afectada.</w:t>
      </w:r>
    </w:p>
    <w:p w:rsidR="00C255AA" w:rsidRDefault="00C255AA" w:rsidP="00C255AA">
      <w:pPr>
        <w:pStyle w:val="Textoindependiente"/>
        <w:jc w:val="center"/>
        <w:rPr>
          <w:lang w:val="es-SV"/>
        </w:rPr>
      </w:pPr>
      <w:r>
        <w:rPr>
          <w:noProof/>
        </w:rPr>
        <w:drawing>
          <wp:inline distT="0" distB="0" distL="0" distR="0" wp14:anchorId="498F253C" wp14:editId="1F3280CC">
            <wp:extent cx="2486025" cy="175260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86025" cy="1752600"/>
                    </a:xfrm>
                    <a:prstGeom prst="rect">
                      <a:avLst/>
                    </a:prstGeom>
                  </pic:spPr>
                </pic:pic>
              </a:graphicData>
            </a:graphic>
          </wp:inline>
        </w:drawing>
      </w:r>
    </w:p>
    <w:p w:rsidR="00C255AA" w:rsidRDefault="007A60CD" w:rsidP="00C255AA">
      <w:pPr>
        <w:pStyle w:val="Textoindependiente"/>
        <w:jc w:val="center"/>
        <w:rPr>
          <w:lang w:val="es-SV"/>
        </w:rPr>
      </w:pPr>
      <w:r>
        <w:rPr>
          <w:lang w:val="es-SV"/>
        </w:rPr>
        <w:t>Fig</w:t>
      </w:r>
      <w:r w:rsidR="002B3F14">
        <w:rPr>
          <w:lang w:val="es-SV"/>
        </w:rPr>
        <w:t>ura 6</w:t>
      </w:r>
      <w:r>
        <w:rPr>
          <w:lang w:val="es-SV"/>
        </w:rPr>
        <w:t>-1</w:t>
      </w:r>
      <w:r w:rsidR="00C255AA">
        <w:rPr>
          <w:lang w:val="es-SV"/>
        </w:rPr>
        <w:t xml:space="preserve"> Relación DQ y Valor</w:t>
      </w:r>
    </w:p>
    <w:p w:rsidR="00EC0679" w:rsidRDefault="00686C6E" w:rsidP="00EC0679">
      <w:pPr>
        <w:pStyle w:val="Textoindependiente"/>
        <w:rPr>
          <w:lang w:val="es-SV"/>
        </w:rPr>
      </w:pPr>
      <w:r>
        <w:rPr>
          <w:lang w:val="es-SV"/>
        </w:rPr>
        <w:lastRenderedPageBreak/>
        <w:t xml:space="preserve">El desafío antes planteado requiere que las expectativas de Data </w:t>
      </w:r>
      <w:proofErr w:type="spellStart"/>
      <w:r>
        <w:rPr>
          <w:lang w:val="es-SV"/>
        </w:rPr>
        <w:t>Quality</w:t>
      </w:r>
      <w:proofErr w:type="spellEnd"/>
      <w:r>
        <w:rPr>
          <w:lang w:val="es-SV"/>
        </w:rPr>
        <w:t xml:space="preserve"> y las expectativas de negocio es</w:t>
      </w:r>
      <w:r w:rsidR="00016F2E">
        <w:rPr>
          <w:lang w:val="es-SV"/>
        </w:rPr>
        <w:t xml:space="preserve">tén alineadas por lo que </w:t>
      </w:r>
      <w:r>
        <w:rPr>
          <w:lang w:val="es-SV"/>
        </w:rPr>
        <w:t>algunas preguntas a contestar son</w:t>
      </w:r>
      <w:r w:rsidR="00016F2E">
        <w:rPr>
          <w:lang w:val="es-SV"/>
        </w:rPr>
        <w:t xml:space="preserve"> en este tipo de análisis son</w:t>
      </w:r>
      <w:r>
        <w:rPr>
          <w:lang w:val="es-SV"/>
        </w:rPr>
        <w:t>:</w:t>
      </w:r>
    </w:p>
    <w:p w:rsidR="00686C6E" w:rsidRDefault="00686C6E" w:rsidP="00D562EE">
      <w:pPr>
        <w:pStyle w:val="Textoindependiente"/>
        <w:numPr>
          <w:ilvl w:val="0"/>
          <w:numId w:val="10"/>
        </w:numPr>
        <w:rPr>
          <w:lang w:val="es-SV"/>
        </w:rPr>
      </w:pPr>
      <w:r>
        <w:rPr>
          <w:lang w:val="es-SV"/>
        </w:rPr>
        <w:t>¿Cuantos o que datos hacen falta o están inutilizables?</w:t>
      </w:r>
    </w:p>
    <w:p w:rsidR="00686C6E" w:rsidRDefault="00686C6E" w:rsidP="00D562EE">
      <w:pPr>
        <w:pStyle w:val="Textoindependiente"/>
        <w:numPr>
          <w:ilvl w:val="0"/>
          <w:numId w:val="10"/>
        </w:numPr>
        <w:rPr>
          <w:lang w:val="es-SV"/>
        </w:rPr>
      </w:pPr>
      <w:r>
        <w:rPr>
          <w:lang w:val="es-SV"/>
        </w:rPr>
        <w:t>¿Cuáles valores están en conflicto?</w:t>
      </w:r>
    </w:p>
    <w:p w:rsidR="00686C6E" w:rsidRDefault="00686C6E" w:rsidP="00D562EE">
      <w:pPr>
        <w:pStyle w:val="Textoindependiente"/>
        <w:numPr>
          <w:ilvl w:val="0"/>
          <w:numId w:val="10"/>
        </w:numPr>
        <w:rPr>
          <w:lang w:val="es-SV"/>
        </w:rPr>
      </w:pPr>
      <w:r>
        <w:rPr>
          <w:lang w:val="es-SV"/>
        </w:rPr>
        <w:t>¿Qué registros están duplicados?</w:t>
      </w:r>
    </w:p>
    <w:p w:rsidR="00686C6E" w:rsidRDefault="00686C6E" w:rsidP="00D562EE">
      <w:pPr>
        <w:pStyle w:val="Textoindependiente"/>
        <w:numPr>
          <w:ilvl w:val="0"/>
          <w:numId w:val="10"/>
        </w:numPr>
        <w:rPr>
          <w:lang w:val="es-SV"/>
        </w:rPr>
      </w:pPr>
      <w:r>
        <w:rPr>
          <w:lang w:val="es-SV"/>
        </w:rPr>
        <w:t>¿Qué relaciones de los datos hacen falta?</w:t>
      </w:r>
    </w:p>
    <w:p w:rsidR="00686C6E" w:rsidRDefault="00C162FB" w:rsidP="00686C6E">
      <w:pPr>
        <w:pStyle w:val="Textoindependiente"/>
        <w:rPr>
          <w:lang w:val="es-SV"/>
        </w:rPr>
      </w:pPr>
      <w:r>
        <w:rPr>
          <w:lang w:val="es-SV"/>
        </w:rPr>
        <w:t>Por otro lado, las expectativas de negocio</w:t>
      </w:r>
      <w:r w:rsidR="00016F2E">
        <w:rPr>
          <w:lang w:val="es-SV"/>
        </w:rPr>
        <w:t xml:space="preserve"> de cara a la calidad de los datos</w:t>
      </w:r>
      <w:r>
        <w:rPr>
          <w:lang w:val="es-SV"/>
        </w:rPr>
        <w:t xml:space="preserve"> vienen expresadas con las siguientes preguntas:</w:t>
      </w:r>
    </w:p>
    <w:p w:rsidR="00C162FB" w:rsidRDefault="00C162FB" w:rsidP="00D562EE">
      <w:pPr>
        <w:pStyle w:val="Textoindependiente"/>
        <w:numPr>
          <w:ilvl w:val="0"/>
          <w:numId w:val="11"/>
        </w:numPr>
        <w:rPr>
          <w:lang w:val="es-SV"/>
        </w:rPr>
      </w:pPr>
      <w:r>
        <w:rPr>
          <w:lang w:val="es-SV"/>
        </w:rPr>
        <w:t>¿Cómo/Cuanto ha disminuido el rendimiento debido a los errores en los datos?</w:t>
      </w:r>
    </w:p>
    <w:p w:rsidR="00C162FB" w:rsidRDefault="00C162FB" w:rsidP="00D562EE">
      <w:pPr>
        <w:pStyle w:val="Textoindependiente"/>
        <w:numPr>
          <w:ilvl w:val="0"/>
          <w:numId w:val="11"/>
        </w:numPr>
        <w:rPr>
          <w:lang w:val="es-SV"/>
        </w:rPr>
      </w:pPr>
      <w:r>
        <w:rPr>
          <w:lang w:val="es-SV"/>
        </w:rPr>
        <w:t>¿Qué porcentaje del tiempo es dedicado a reprocesos debido a la calidad de los datos?</w:t>
      </w:r>
    </w:p>
    <w:p w:rsidR="00C162FB" w:rsidRDefault="00C162FB" w:rsidP="00D562EE">
      <w:pPr>
        <w:pStyle w:val="Textoindependiente"/>
        <w:numPr>
          <w:ilvl w:val="0"/>
          <w:numId w:val="11"/>
        </w:numPr>
        <w:rPr>
          <w:lang w:val="es-SV"/>
        </w:rPr>
      </w:pPr>
      <w:r>
        <w:rPr>
          <w:lang w:val="es-SV"/>
        </w:rPr>
        <w:t>¿Cuánto valor en términos monetarios se está perdiendo debido a procesos de negocio que fallan por causa de la mala calidad de los datos?</w:t>
      </w:r>
    </w:p>
    <w:p w:rsidR="00C162FB" w:rsidRDefault="00C162FB" w:rsidP="00D562EE">
      <w:pPr>
        <w:pStyle w:val="Textoindependiente"/>
        <w:numPr>
          <w:ilvl w:val="0"/>
          <w:numId w:val="11"/>
        </w:numPr>
        <w:rPr>
          <w:lang w:val="es-SV"/>
        </w:rPr>
      </w:pPr>
      <w:r>
        <w:rPr>
          <w:lang w:val="es-SV"/>
        </w:rPr>
        <w:t>¿Qué tan rápido podemos responder a las oportunidades de negocio dada la baja calidad de los datos?</w:t>
      </w:r>
    </w:p>
    <w:p w:rsidR="00C162FB" w:rsidRDefault="00C72043" w:rsidP="00C162FB">
      <w:pPr>
        <w:pStyle w:val="Textoindependiente"/>
        <w:rPr>
          <w:lang w:val="es-SV"/>
        </w:rPr>
      </w:pPr>
      <w:r>
        <w:rPr>
          <w:lang w:val="es-SV"/>
        </w:rPr>
        <w:t>Como se puede observar, la calidad de los datos tiene una alta importancia para las organizaciones y se hace todo lo posible para evitar el fenómeno del Basura Entra-Basura Sale.</w:t>
      </w:r>
    </w:p>
    <w:p w:rsidR="00C72043" w:rsidRDefault="00560B20" w:rsidP="00560B20">
      <w:pPr>
        <w:pStyle w:val="Textoindependiente"/>
        <w:jc w:val="center"/>
        <w:rPr>
          <w:lang w:val="es-SV"/>
        </w:rPr>
      </w:pPr>
      <w:r>
        <w:rPr>
          <w:noProof/>
        </w:rPr>
        <w:drawing>
          <wp:inline distT="0" distB="0" distL="0" distR="0" wp14:anchorId="1FB22DFA" wp14:editId="3BC1A5D8">
            <wp:extent cx="4124325" cy="3009900"/>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24325" cy="3009900"/>
                    </a:xfrm>
                    <a:prstGeom prst="rect">
                      <a:avLst/>
                    </a:prstGeom>
                  </pic:spPr>
                </pic:pic>
              </a:graphicData>
            </a:graphic>
          </wp:inline>
        </w:drawing>
      </w:r>
    </w:p>
    <w:p w:rsidR="00560B20" w:rsidRDefault="007A60CD" w:rsidP="00560B20">
      <w:pPr>
        <w:pStyle w:val="Textoindependiente"/>
        <w:jc w:val="center"/>
        <w:rPr>
          <w:lang w:val="es-SV"/>
        </w:rPr>
      </w:pPr>
      <w:r>
        <w:rPr>
          <w:lang w:val="es-SV"/>
        </w:rPr>
        <w:t>F</w:t>
      </w:r>
      <w:r w:rsidR="002B3F14">
        <w:rPr>
          <w:lang w:val="es-SV"/>
        </w:rPr>
        <w:t>igura 6</w:t>
      </w:r>
      <w:r>
        <w:rPr>
          <w:lang w:val="es-SV"/>
        </w:rPr>
        <w:t>-2</w:t>
      </w:r>
      <w:r w:rsidR="00560B20">
        <w:rPr>
          <w:lang w:val="es-SV"/>
        </w:rPr>
        <w:t xml:space="preserve"> Fenómeno GIGO</w:t>
      </w:r>
    </w:p>
    <w:p w:rsidR="00560B20" w:rsidRDefault="00560B20" w:rsidP="00560B20">
      <w:pPr>
        <w:pStyle w:val="Textoindependiente"/>
        <w:rPr>
          <w:lang w:val="es-SV"/>
        </w:rPr>
      </w:pPr>
      <w:r>
        <w:rPr>
          <w:lang w:val="es-SV"/>
        </w:rPr>
        <w:lastRenderedPageBreak/>
        <w:t xml:space="preserve">Pero, ¿Por qué tenemos problemas con Data </w:t>
      </w:r>
      <w:proofErr w:type="spellStart"/>
      <w:r>
        <w:rPr>
          <w:lang w:val="es-SV"/>
        </w:rPr>
        <w:t>Quality</w:t>
      </w:r>
      <w:proofErr w:type="spellEnd"/>
      <w:r>
        <w:rPr>
          <w:lang w:val="es-SV"/>
        </w:rPr>
        <w:t>?, existen diversas causas</w:t>
      </w:r>
      <w:r w:rsidR="00C255AA">
        <w:rPr>
          <w:lang w:val="es-SV"/>
        </w:rPr>
        <w:t>/etapas</w:t>
      </w:r>
      <w:r>
        <w:rPr>
          <w:lang w:val="es-SV"/>
        </w:rPr>
        <w:t xml:space="preserve"> las cuales pueden agruparse en 3 grandes categorías.</w:t>
      </w:r>
    </w:p>
    <w:p w:rsidR="00560B20" w:rsidRDefault="00560B20" w:rsidP="00D562EE">
      <w:pPr>
        <w:pStyle w:val="Textoindependiente"/>
        <w:numPr>
          <w:ilvl w:val="0"/>
          <w:numId w:val="12"/>
        </w:numPr>
        <w:rPr>
          <w:lang w:val="es-SV"/>
        </w:rPr>
      </w:pPr>
      <w:r>
        <w:rPr>
          <w:lang w:val="es-SV"/>
        </w:rPr>
        <w:t xml:space="preserve">Producción de </w:t>
      </w:r>
      <w:r w:rsidR="00C255AA">
        <w:rPr>
          <w:lang w:val="es-SV"/>
        </w:rPr>
        <w:t>Datos:</w:t>
      </w:r>
    </w:p>
    <w:p w:rsidR="00C255AA" w:rsidRDefault="00C255AA" w:rsidP="00D562EE">
      <w:pPr>
        <w:pStyle w:val="Textoindependiente"/>
        <w:numPr>
          <w:ilvl w:val="1"/>
          <w:numId w:val="12"/>
        </w:numPr>
        <w:rPr>
          <w:lang w:val="es-SV"/>
        </w:rPr>
      </w:pPr>
      <w:r>
        <w:rPr>
          <w:lang w:val="es-SV"/>
        </w:rPr>
        <w:t>Diferentes fuentes para hacer referencia a un mismo dato.</w:t>
      </w:r>
    </w:p>
    <w:p w:rsidR="00C255AA" w:rsidRDefault="00C255AA" w:rsidP="00D562EE">
      <w:pPr>
        <w:pStyle w:val="Textoindependiente"/>
        <w:numPr>
          <w:ilvl w:val="1"/>
          <w:numId w:val="12"/>
        </w:numPr>
        <w:rPr>
          <w:lang w:val="es-SV"/>
        </w:rPr>
      </w:pPr>
      <w:r>
        <w:rPr>
          <w:lang w:val="es-SV"/>
        </w:rPr>
        <w:t xml:space="preserve">Entradas de datos con elementos subjetivos (ej. </w:t>
      </w:r>
      <w:proofErr w:type="spellStart"/>
      <w:r>
        <w:rPr>
          <w:lang w:val="es-SV"/>
        </w:rPr>
        <w:t>Typos</w:t>
      </w:r>
      <w:proofErr w:type="spellEnd"/>
      <w:r>
        <w:rPr>
          <w:lang w:val="es-SV"/>
        </w:rPr>
        <w:t>)</w:t>
      </w:r>
    </w:p>
    <w:p w:rsidR="00C255AA" w:rsidRDefault="00C255AA" w:rsidP="00D562EE">
      <w:pPr>
        <w:pStyle w:val="Textoindependiente"/>
        <w:numPr>
          <w:ilvl w:val="1"/>
          <w:numId w:val="12"/>
        </w:numPr>
        <w:rPr>
          <w:lang w:val="es-SV"/>
        </w:rPr>
      </w:pPr>
      <w:r>
        <w:rPr>
          <w:lang w:val="es-SV"/>
        </w:rPr>
        <w:t>Problemas sistemáticos en la captura de datos tales como asignación de códigos incorrectos a un catálogo.</w:t>
      </w:r>
    </w:p>
    <w:p w:rsidR="00C255AA" w:rsidRDefault="00C255AA" w:rsidP="00D562EE">
      <w:pPr>
        <w:pStyle w:val="Textoindependiente"/>
        <w:numPr>
          <w:ilvl w:val="0"/>
          <w:numId w:val="12"/>
        </w:numPr>
        <w:rPr>
          <w:lang w:val="es-SV"/>
        </w:rPr>
      </w:pPr>
      <w:r>
        <w:rPr>
          <w:lang w:val="es-SV"/>
        </w:rPr>
        <w:t>Almacenamiento:</w:t>
      </w:r>
    </w:p>
    <w:p w:rsidR="00C255AA" w:rsidRDefault="00C255AA" w:rsidP="00D562EE">
      <w:pPr>
        <w:pStyle w:val="Textoindependiente"/>
        <w:numPr>
          <w:ilvl w:val="1"/>
          <w:numId w:val="12"/>
        </w:numPr>
        <w:rPr>
          <w:lang w:val="es-SV"/>
        </w:rPr>
      </w:pPr>
      <w:r>
        <w:rPr>
          <w:lang w:val="es-SV"/>
        </w:rPr>
        <w:t>Datos almacenados en diferentes formatos</w:t>
      </w:r>
    </w:p>
    <w:p w:rsidR="00C255AA" w:rsidRDefault="00C255AA" w:rsidP="00D562EE">
      <w:pPr>
        <w:pStyle w:val="Textoindependiente"/>
        <w:numPr>
          <w:ilvl w:val="1"/>
          <w:numId w:val="12"/>
        </w:numPr>
        <w:rPr>
          <w:lang w:val="es-SV"/>
        </w:rPr>
      </w:pPr>
      <w:r>
        <w:rPr>
          <w:lang w:val="es-SV"/>
        </w:rPr>
        <w:t>Insuficientes formatos</w:t>
      </w:r>
    </w:p>
    <w:p w:rsidR="00C255AA" w:rsidRDefault="00C255AA" w:rsidP="00D562EE">
      <w:pPr>
        <w:pStyle w:val="Textoindependiente"/>
        <w:numPr>
          <w:ilvl w:val="0"/>
          <w:numId w:val="12"/>
        </w:numPr>
        <w:rPr>
          <w:lang w:val="es-SV"/>
        </w:rPr>
      </w:pPr>
      <w:r>
        <w:rPr>
          <w:lang w:val="es-SV"/>
        </w:rPr>
        <w:t>Uso de los datos:</w:t>
      </w:r>
    </w:p>
    <w:p w:rsidR="00C255AA" w:rsidRDefault="00C255AA" w:rsidP="00D562EE">
      <w:pPr>
        <w:pStyle w:val="Textoindependiente"/>
        <w:numPr>
          <w:ilvl w:val="1"/>
          <w:numId w:val="12"/>
        </w:numPr>
        <w:rPr>
          <w:lang w:val="es-SV"/>
        </w:rPr>
      </w:pPr>
      <w:r>
        <w:rPr>
          <w:lang w:val="es-SV"/>
        </w:rPr>
        <w:t>Capacidad insuficiente de procesamiento y análisis de los datos.</w:t>
      </w:r>
    </w:p>
    <w:p w:rsidR="00C255AA" w:rsidRDefault="00C255AA" w:rsidP="00D562EE">
      <w:pPr>
        <w:pStyle w:val="Textoindependiente"/>
        <w:numPr>
          <w:ilvl w:val="1"/>
          <w:numId w:val="12"/>
        </w:numPr>
        <w:rPr>
          <w:lang w:val="es-SV"/>
        </w:rPr>
      </w:pPr>
      <w:r>
        <w:rPr>
          <w:lang w:val="es-SV"/>
        </w:rPr>
        <w:t>Problemas de seguridad y acceso.</w:t>
      </w:r>
    </w:p>
    <w:p w:rsidR="00016F2E" w:rsidRDefault="00016F2E" w:rsidP="00C162FB">
      <w:pPr>
        <w:pStyle w:val="Textoindependiente"/>
        <w:rPr>
          <w:lang w:val="es-SV"/>
        </w:rPr>
      </w:pPr>
    </w:p>
    <w:p w:rsidR="00C72043" w:rsidRDefault="00016F2E" w:rsidP="00C162FB">
      <w:pPr>
        <w:pStyle w:val="Textoindependiente"/>
        <w:rPr>
          <w:lang w:val="es-SV"/>
        </w:rPr>
      </w:pPr>
      <w:r>
        <w:rPr>
          <w:lang w:val="es-SV"/>
        </w:rPr>
        <w:t>Para poder subsanar los problemas antes planteados, es necesario que se tome en cuenta l</w:t>
      </w:r>
      <w:r w:rsidR="00F42749">
        <w:rPr>
          <w:lang w:val="es-SV"/>
        </w:rPr>
        <w:t xml:space="preserve">a administración de Data </w:t>
      </w:r>
      <w:proofErr w:type="spellStart"/>
      <w:r w:rsidR="00F42749">
        <w:rPr>
          <w:lang w:val="es-SV"/>
        </w:rPr>
        <w:t>Quality</w:t>
      </w:r>
      <w:proofErr w:type="spellEnd"/>
      <w:r>
        <w:rPr>
          <w:lang w:val="es-SV"/>
        </w:rPr>
        <w:t xml:space="preserve"> como parte fundamental</w:t>
      </w:r>
      <w:r w:rsidR="00F42749">
        <w:rPr>
          <w:lang w:val="es-SV"/>
        </w:rPr>
        <w:t xml:space="preserve"> </w:t>
      </w:r>
      <w:r>
        <w:rPr>
          <w:lang w:val="es-SV"/>
        </w:rPr>
        <w:t xml:space="preserve">de los procesos de negocio. Dicha administración, </w:t>
      </w:r>
      <w:r w:rsidR="00F42749">
        <w:rPr>
          <w:lang w:val="es-SV"/>
        </w:rPr>
        <w:t>se puede dividir en cuatro grandes fases:</w:t>
      </w:r>
    </w:p>
    <w:p w:rsidR="00F42749" w:rsidRDefault="00F42749" w:rsidP="00D562EE">
      <w:pPr>
        <w:pStyle w:val="Textoindependiente"/>
        <w:numPr>
          <w:ilvl w:val="0"/>
          <w:numId w:val="13"/>
        </w:numPr>
        <w:rPr>
          <w:lang w:val="es-SV"/>
        </w:rPr>
      </w:pPr>
      <w:r>
        <w:rPr>
          <w:lang w:val="es-SV"/>
        </w:rPr>
        <w:t>Establecer las dimensiones de calidad.</w:t>
      </w:r>
    </w:p>
    <w:p w:rsidR="00F42749" w:rsidRDefault="00F42749" w:rsidP="00D562EE">
      <w:pPr>
        <w:pStyle w:val="Textoindependiente"/>
        <w:numPr>
          <w:ilvl w:val="0"/>
          <w:numId w:val="13"/>
        </w:numPr>
        <w:rPr>
          <w:lang w:val="es-SV"/>
        </w:rPr>
      </w:pPr>
      <w:r>
        <w:rPr>
          <w:lang w:val="es-SV"/>
        </w:rPr>
        <w:t>Evaluar las dimensiones de calidad.</w:t>
      </w:r>
    </w:p>
    <w:p w:rsidR="00F42749" w:rsidRDefault="00F42749" w:rsidP="00D562EE">
      <w:pPr>
        <w:pStyle w:val="Textoindependiente"/>
        <w:numPr>
          <w:ilvl w:val="0"/>
          <w:numId w:val="13"/>
        </w:numPr>
        <w:rPr>
          <w:lang w:val="es-SV"/>
        </w:rPr>
      </w:pPr>
      <w:r>
        <w:rPr>
          <w:lang w:val="es-SV"/>
        </w:rPr>
        <w:t>Análisis de los problemas de calidad</w:t>
      </w:r>
    </w:p>
    <w:p w:rsidR="00F42749" w:rsidRDefault="00F42749" w:rsidP="00D562EE">
      <w:pPr>
        <w:pStyle w:val="Textoindependiente"/>
        <w:numPr>
          <w:ilvl w:val="0"/>
          <w:numId w:val="13"/>
        </w:numPr>
        <w:rPr>
          <w:lang w:val="es-SV"/>
        </w:rPr>
      </w:pPr>
      <w:r>
        <w:rPr>
          <w:lang w:val="es-SV"/>
        </w:rPr>
        <w:t>Mejora continua de la calidad</w:t>
      </w:r>
      <w:r w:rsidR="002A7427">
        <w:rPr>
          <w:lang w:val="es-SV"/>
        </w:rPr>
        <w:t xml:space="preserve"> de la data</w:t>
      </w:r>
      <w:r>
        <w:rPr>
          <w:lang w:val="es-SV"/>
        </w:rPr>
        <w:t>.</w:t>
      </w:r>
    </w:p>
    <w:p w:rsidR="002A7427" w:rsidRDefault="002A7427" w:rsidP="007A60CD">
      <w:pPr>
        <w:pStyle w:val="Textoindependiente"/>
        <w:jc w:val="center"/>
        <w:rPr>
          <w:lang w:val="es-SV"/>
        </w:rPr>
      </w:pPr>
      <w:r>
        <w:rPr>
          <w:noProof/>
        </w:rPr>
        <w:lastRenderedPageBreak/>
        <w:drawing>
          <wp:inline distT="0" distB="0" distL="0" distR="0" wp14:anchorId="50780C5E" wp14:editId="5B1E4429">
            <wp:extent cx="4476750" cy="30099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6750" cy="3009900"/>
                    </a:xfrm>
                    <a:prstGeom prst="rect">
                      <a:avLst/>
                    </a:prstGeom>
                  </pic:spPr>
                </pic:pic>
              </a:graphicData>
            </a:graphic>
          </wp:inline>
        </w:drawing>
      </w:r>
    </w:p>
    <w:p w:rsidR="002A7427" w:rsidRDefault="002B3F14" w:rsidP="002A7427">
      <w:pPr>
        <w:pStyle w:val="Textoindependiente"/>
        <w:jc w:val="center"/>
        <w:rPr>
          <w:lang w:val="es-SV"/>
        </w:rPr>
      </w:pPr>
      <w:r>
        <w:rPr>
          <w:lang w:val="es-SV"/>
        </w:rPr>
        <w:t>Figura 6</w:t>
      </w:r>
      <w:r w:rsidR="002A7427">
        <w:rPr>
          <w:lang w:val="es-SV"/>
        </w:rPr>
        <w:t>-3 DQ Metodología</w:t>
      </w:r>
    </w:p>
    <w:p w:rsidR="00016F2E" w:rsidRDefault="00016F2E" w:rsidP="002A7427">
      <w:pPr>
        <w:pStyle w:val="Textoindependiente"/>
        <w:rPr>
          <w:lang w:val="es-SV"/>
        </w:rPr>
      </w:pPr>
    </w:p>
    <w:p w:rsidR="002A7427" w:rsidRDefault="00016F2E" w:rsidP="002A7427">
      <w:pPr>
        <w:pStyle w:val="Textoindependiente"/>
        <w:rPr>
          <w:lang w:val="es-SV"/>
        </w:rPr>
      </w:pPr>
      <w:r>
        <w:rPr>
          <w:lang w:val="es-SV"/>
        </w:rPr>
        <w:t>Ahora bien, e</w:t>
      </w:r>
      <w:r w:rsidR="002A7427">
        <w:rPr>
          <w:lang w:val="es-SV"/>
        </w:rPr>
        <w:t>xisten más de 179 dimensiones para cuantificar el nivel de calidad de datos que se posee,</w:t>
      </w:r>
      <w:r>
        <w:rPr>
          <w:lang w:val="es-SV"/>
        </w:rPr>
        <w:t xml:space="preserve"> sin embargo,</w:t>
      </w:r>
      <w:r w:rsidR="002A7427">
        <w:rPr>
          <w:lang w:val="es-SV"/>
        </w:rPr>
        <w:t xml:space="preserve"> esto no significa que todas deben medirse para poder dar una respuesta.</w:t>
      </w:r>
    </w:p>
    <w:p w:rsidR="002A7427" w:rsidRDefault="002A7427" w:rsidP="002A7427">
      <w:pPr>
        <w:pStyle w:val="Textoindependiente"/>
        <w:jc w:val="center"/>
        <w:rPr>
          <w:lang w:val="es-SV"/>
        </w:rPr>
      </w:pPr>
      <w:r>
        <w:rPr>
          <w:noProof/>
        </w:rPr>
        <w:drawing>
          <wp:inline distT="0" distB="0" distL="0" distR="0" wp14:anchorId="3368CB86" wp14:editId="7D15CA81">
            <wp:extent cx="4105275" cy="297180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05275" cy="2971800"/>
                    </a:xfrm>
                    <a:prstGeom prst="rect">
                      <a:avLst/>
                    </a:prstGeom>
                  </pic:spPr>
                </pic:pic>
              </a:graphicData>
            </a:graphic>
          </wp:inline>
        </w:drawing>
      </w:r>
    </w:p>
    <w:p w:rsidR="002A7427" w:rsidRDefault="00590864" w:rsidP="002A7427">
      <w:pPr>
        <w:pStyle w:val="Textoindependiente"/>
        <w:jc w:val="center"/>
        <w:rPr>
          <w:lang w:val="es-SV"/>
        </w:rPr>
      </w:pPr>
      <w:r>
        <w:rPr>
          <w:lang w:val="es-SV"/>
        </w:rPr>
        <w:t>Figu</w:t>
      </w:r>
      <w:r w:rsidR="007874DC">
        <w:rPr>
          <w:lang w:val="es-SV"/>
        </w:rPr>
        <w:t>ra 6</w:t>
      </w:r>
      <w:r>
        <w:rPr>
          <w:lang w:val="es-SV"/>
        </w:rPr>
        <w:t>-4</w:t>
      </w:r>
      <w:r w:rsidR="002A7427">
        <w:rPr>
          <w:lang w:val="es-SV"/>
        </w:rPr>
        <w:t xml:space="preserve"> Dimensiones de Data </w:t>
      </w:r>
      <w:proofErr w:type="spellStart"/>
      <w:r w:rsidR="002A7427">
        <w:rPr>
          <w:lang w:val="es-SV"/>
        </w:rPr>
        <w:t>Quality</w:t>
      </w:r>
      <w:proofErr w:type="spellEnd"/>
    </w:p>
    <w:p w:rsidR="002A7427" w:rsidRDefault="002A7427" w:rsidP="002A7427">
      <w:pPr>
        <w:pStyle w:val="Textoindependiente"/>
        <w:jc w:val="center"/>
        <w:rPr>
          <w:lang w:val="es-SV"/>
        </w:rPr>
      </w:pPr>
    </w:p>
    <w:p w:rsidR="002A7427" w:rsidRDefault="002A7427" w:rsidP="002A7427">
      <w:pPr>
        <w:pStyle w:val="Textoindependiente"/>
        <w:rPr>
          <w:lang w:val="es-SV"/>
        </w:rPr>
      </w:pPr>
      <w:r>
        <w:rPr>
          <w:lang w:val="es-SV"/>
        </w:rPr>
        <w:lastRenderedPageBreak/>
        <w:t xml:space="preserve">Las dimensiones más utilizadas son las que propuso Richard Wang y Diane </w:t>
      </w:r>
      <w:proofErr w:type="spellStart"/>
      <w:r>
        <w:rPr>
          <w:lang w:val="es-SV"/>
        </w:rPr>
        <w:t>Strong</w:t>
      </w:r>
      <w:proofErr w:type="spellEnd"/>
      <w:r>
        <w:rPr>
          <w:lang w:val="es-SV"/>
        </w:rPr>
        <w:t xml:space="preserve"> en 1996:</w:t>
      </w:r>
    </w:p>
    <w:p w:rsidR="002A7427" w:rsidRDefault="002A7427" w:rsidP="002A7427">
      <w:pPr>
        <w:pStyle w:val="Textoindependiente"/>
        <w:jc w:val="center"/>
        <w:rPr>
          <w:lang w:val="es-SV"/>
        </w:rPr>
      </w:pPr>
      <w:r>
        <w:rPr>
          <w:noProof/>
        </w:rPr>
        <w:drawing>
          <wp:inline distT="0" distB="0" distL="0" distR="0" wp14:anchorId="15A02C48" wp14:editId="484A5B59">
            <wp:extent cx="3305175" cy="129540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05175" cy="1295400"/>
                    </a:xfrm>
                    <a:prstGeom prst="rect">
                      <a:avLst/>
                    </a:prstGeom>
                  </pic:spPr>
                </pic:pic>
              </a:graphicData>
            </a:graphic>
          </wp:inline>
        </w:drawing>
      </w:r>
    </w:p>
    <w:p w:rsidR="002A7427" w:rsidRDefault="00660D6D" w:rsidP="002A7427">
      <w:pPr>
        <w:pStyle w:val="Textoindependiente"/>
        <w:jc w:val="center"/>
        <w:rPr>
          <w:lang w:val="es-SV"/>
        </w:rPr>
      </w:pPr>
      <w:r>
        <w:rPr>
          <w:lang w:val="es-SV"/>
        </w:rPr>
        <w:t>Figura 6</w:t>
      </w:r>
      <w:r w:rsidR="002A7427">
        <w:rPr>
          <w:lang w:val="es-SV"/>
        </w:rPr>
        <w:t>-</w:t>
      </w:r>
      <w:r w:rsidR="00590864">
        <w:rPr>
          <w:lang w:val="es-SV"/>
        </w:rPr>
        <w:t>5</w:t>
      </w:r>
      <w:r w:rsidR="002A7427">
        <w:rPr>
          <w:lang w:val="es-SV"/>
        </w:rPr>
        <w:t xml:space="preserve"> Propuesta en 1996 de Wang y </w:t>
      </w:r>
      <w:proofErr w:type="spellStart"/>
      <w:r w:rsidR="002A7427">
        <w:rPr>
          <w:lang w:val="es-SV"/>
        </w:rPr>
        <w:t>Strong</w:t>
      </w:r>
      <w:proofErr w:type="spellEnd"/>
    </w:p>
    <w:p w:rsidR="0020157B" w:rsidRDefault="0020157B" w:rsidP="002A7427">
      <w:pPr>
        <w:pStyle w:val="Textoindependiente"/>
        <w:rPr>
          <w:lang w:val="es-SV"/>
        </w:rPr>
      </w:pPr>
      <w:r>
        <w:rPr>
          <w:lang w:val="es-SV"/>
        </w:rPr>
        <w:t>Para efectos prácticos de los objetivos que persigue este documento, se tendrá un enfoque en 4 dimensiones principales:</w:t>
      </w:r>
    </w:p>
    <w:p w:rsidR="002A7427" w:rsidRDefault="0020157B" w:rsidP="00D562EE">
      <w:pPr>
        <w:pStyle w:val="Textoindependiente"/>
        <w:numPr>
          <w:ilvl w:val="0"/>
          <w:numId w:val="14"/>
        </w:numPr>
        <w:rPr>
          <w:lang w:val="es-SV"/>
        </w:rPr>
      </w:pPr>
      <w:r>
        <w:rPr>
          <w:lang w:val="es-SV"/>
        </w:rPr>
        <w:t>Exactitud: Es la medida que indica si la data esta correcta y confiable.</w:t>
      </w:r>
    </w:p>
    <w:p w:rsidR="0020157B" w:rsidRDefault="0020157B" w:rsidP="00D562EE">
      <w:pPr>
        <w:pStyle w:val="Textoindependiente"/>
        <w:numPr>
          <w:ilvl w:val="0"/>
          <w:numId w:val="14"/>
        </w:numPr>
        <w:rPr>
          <w:lang w:val="es-SV"/>
        </w:rPr>
      </w:pPr>
      <w:r>
        <w:rPr>
          <w:lang w:val="es-SV"/>
        </w:rPr>
        <w:t xml:space="preserve">Completitud: Es la medida que indica cuantos valores están completos, acá se le hace frente al problema de los valores nulos. </w:t>
      </w:r>
    </w:p>
    <w:p w:rsidR="0020157B" w:rsidRDefault="0020157B" w:rsidP="00D562EE">
      <w:pPr>
        <w:pStyle w:val="Textoindependiente"/>
        <w:numPr>
          <w:ilvl w:val="0"/>
          <w:numId w:val="14"/>
        </w:numPr>
        <w:rPr>
          <w:lang w:val="es-SV"/>
        </w:rPr>
      </w:pPr>
      <w:r>
        <w:rPr>
          <w:lang w:val="es-SV"/>
        </w:rPr>
        <w:t>Consistencia: Es la medida que indica el cumplimiento de las reglas semánticas y de negocio.</w:t>
      </w:r>
    </w:p>
    <w:p w:rsidR="0020157B" w:rsidRDefault="0020157B" w:rsidP="00D562EE">
      <w:pPr>
        <w:pStyle w:val="Textoindependiente"/>
        <w:numPr>
          <w:ilvl w:val="0"/>
          <w:numId w:val="14"/>
        </w:numPr>
        <w:rPr>
          <w:lang w:val="es-SV"/>
        </w:rPr>
      </w:pPr>
      <w:r>
        <w:rPr>
          <w:lang w:val="es-SV"/>
        </w:rPr>
        <w:t>Actualización: Es la medida que indica si los datos están lo suficientemente actualizados para una tarea en particular.</w:t>
      </w:r>
    </w:p>
    <w:p w:rsidR="002B3F14" w:rsidRDefault="000324AC" w:rsidP="002B3F14">
      <w:pPr>
        <w:pStyle w:val="Textoindependiente"/>
        <w:rPr>
          <w:lang w:val="es-SV"/>
        </w:rPr>
      </w:pPr>
      <w:r>
        <w:rPr>
          <w:lang w:val="es-SV"/>
        </w:rPr>
        <w:t>Algunos autores agregan una dimensión más con respecto a la industria</w:t>
      </w:r>
      <w:r w:rsidR="006F2CCB">
        <w:rPr>
          <w:rStyle w:val="Refdenotaalpie"/>
          <w:lang w:val="es-SV"/>
        </w:rPr>
        <w:footnoteReference w:id="22"/>
      </w:r>
      <w:r>
        <w:rPr>
          <w:lang w:val="es-SV"/>
        </w:rPr>
        <w:t>:</w:t>
      </w:r>
    </w:p>
    <w:p w:rsidR="000324AC" w:rsidRDefault="000324AC" w:rsidP="000324AC">
      <w:pPr>
        <w:pStyle w:val="Textoindependiente"/>
        <w:numPr>
          <w:ilvl w:val="0"/>
          <w:numId w:val="38"/>
        </w:numPr>
        <w:rPr>
          <w:lang w:val="es-SV"/>
        </w:rPr>
      </w:pPr>
      <w:r>
        <w:rPr>
          <w:lang w:val="es-SV"/>
        </w:rPr>
        <w:t xml:space="preserve">Basada en estándares: Es la medida que indica que la data está conforme a los estándares de la industria </w:t>
      </w:r>
    </w:p>
    <w:p w:rsidR="000324AC" w:rsidRDefault="00660D6D" w:rsidP="00660D6D">
      <w:pPr>
        <w:pStyle w:val="Textoindependiente"/>
        <w:jc w:val="center"/>
        <w:rPr>
          <w:lang w:val="es-SV"/>
        </w:rPr>
      </w:pPr>
      <w:r>
        <w:rPr>
          <w:noProof/>
        </w:rPr>
        <w:drawing>
          <wp:inline distT="0" distB="0" distL="0" distR="0" wp14:anchorId="0D16A363" wp14:editId="4491B80A">
            <wp:extent cx="3934046" cy="1838766"/>
            <wp:effectExtent l="0" t="0" r="0" b="952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68612" cy="1854922"/>
                    </a:xfrm>
                    <a:prstGeom prst="rect">
                      <a:avLst/>
                    </a:prstGeom>
                  </pic:spPr>
                </pic:pic>
              </a:graphicData>
            </a:graphic>
          </wp:inline>
        </w:drawing>
      </w:r>
    </w:p>
    <w:p w:rsidR="00660D6D" w:rsidRDefault="00660D6D" w:rsidP="00660D6D">
      <w:pPr>
        <w:pStyle w:val="Textoindependiente"/>
        <w:jc w:val="center"/>
        <w:rPr>
          <w:lang w:val="es-SV"/>
        </w:rPr>
      </w:pPr>
      <w:r>
        <w:rPr>
          <w:lang w:val="es-SV"/>
        </w:rPr>
        <w:t xml:space="preserve">Figura 6-6 Definición de Data </w:t>
      </w:r>
      <w:proofErr w:type="spellStart"/>
      <w:r>
        <w:rPr>
          <w:lang w:val="es-SV"/>
        </w:rPr>
        <w:t>Quality</w:t>
      </w:r>
      <w:proofErr w:type="spellEnd"/>
    </w:p>
    <w:p w:rsidR="006F173C" w:rsidRDefault="00016F2E" w:rsidP="00660D6D">
      <w:pPr>
        <w:pStyle w:val="Textoindependiente"/>
        <w:rPr>
          <w:lang w:val="es-SV"/>
        </w:rPr>
      </w:pPr>
      <w:r>
        <w:rPr>
          <w:lang w:val="es-SV"/>
        </w:rPr>
        <w:lastRenderedPageBreak/>
        <w:t xml:space="preserve">Pero, </w:t>
      </w:r>
      <w:r w:rsidR="006F173C">
        <w:rPr>
          <w:lang w:val="es-SV"/>
        </w:rPr>
        <w:t>¿Cómo se puede producir data de calidad? Veamos el siguiente diagrama que muestra los elementos claves para alcanzar este cometido.</w:t>
      </w:r>
    </w:p>
    <w:p w:rsidR="006F173C" w:rsidRDefault="009D3E4F" w:rsidP="00660D6D">
      <w:pPr>
        <w:pStyle w:val="Textoindependiente"/>
        <w:rPr>
          <w:lang w:val="es-SV"/>
        </w:rPr>
      </w:pPr>
      <w:r>
        <w:rPr>
          <w:noProof/>
        </w:rPr>
        <w:drawing>
          <wp:inline distT="0" distB="0" distL="0" distR="0">
            <wp:extent cx="6634480" cy="2817628"/>
            <wp:effectExtent l="0" t="0" r="0" b="1905"/>
            <wp:docPr id="111" name="Diagrama 1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9" r:lo="rId110" r:qs="rId111" r:cs="rId112"/>
              </a:graphicData>
            </a:graphic>
          </wp:inline>
        </w:drawing>
      </w:r>
    </w:p>
    <w:p w:rsidR="009D3E4F" w:rsidRDefault="009D3E4F" w:rsidP="009D3E4F">
      <w:pPr>
        <w:pStyle w:val="Textoindependiente"/>
        <w:jc w:val="center"/>
        <w:rPr>
          <w:lang w:val="es-SV"/>
        </w:rPr>
      </w:pPr>
      <w:r>
        <w:rPr>
          <w:lang w:val="es-SV"/>
        </w:rPr>
        <w:t>Figura 6-7 Elementos para producir data de calidad</w:t>
      </w:r>
    </w:p>
    <w:p w:rsidR="006F173C" w:rsidRDefault="00016F2E" w:rsidP="00660D6D">
      <w:pPr>
        <w:pStyle w:val="Textoindependiente"/>
        <w:rPr>
          <w:lang w:val="es-SV"/>
        </w:rPr>
      </w:pPr>
      <w:r>
        <w:rPr>
          <w:lang w:val="es-SV"/>
        </w:rPr>
        <w:t xml:space="preserve">Al unificar todo lo antes planteado en la metodología de Data </w:t>
      </w:r>
      <w:proofErr w:type="spellStart"/>
      <w:r>
        <w:rPr>
          <w:lang w:val="es-SV"/>
        </w:rPr>
        <w:t>Quality</w:t>
      </w:r>
      <w:proofErr w:type="spellEnd"/>
      <w:r>
        <w:rPr>
          <w:lang w:val="es-SV"/>
        </w:rPr>
        <w:t>, será posible</w:t>
      </w:r>
      <w:r w:rsidR="00A618EE">
        <w:rPr>
          <w:lang w:val="es-SV"/>
        </w:rPr>
        <w:t xml:space="preserve"> plantear una estrategia de largo plazo que nos permitirá tener una</w:t>
      </w:r>
      <w:r>
        <w:rPr>
          <w:lang w:val="es-SV"/>
        </w:rPr>
        <w:t xml:space="preserve"> mejor optimización de costos sostenible</w:t>
      </w:r>
      <w:r w:rsidR="00A618EE">
        <w:rPr>
          <w:lang w:val="es-SV"/>
        </w:rPr>
        <w:t xml:space="preserve"> en el tiempo.</w:t>
      </w:r>
    </w:p>
    <w:p w:rsidR="00A618EE" w:rsidRDefault="00A618EE" w:rsidP="00A618EE">
      <w:pPr>
        <w:pStyle w:val="Textoindependiente"/>
        <w:jc w:val="center"/>
        <w:rPr>
          <w:lang w:val="es-SV"/>
        </w:rPr>
      </w:pPr>
      <w:r>
        <w:rPr>
          <w:noProof/>
        </w:rPr>
        <w:drawing>
          <wp:inline distT="0" distB="0" distL="0" distR="0" wp14:anchorId="76CF4D79" wp14:editId="7A66E00D">
            <wp:extent cx="5373355" cy="2784314"/>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86801" cy="2791281"/>
                    </a:xfrm>
                    <a:prstGeom prst="rect">
                      <a:avLst/>
                    </a:prstGeom>
                  </pic:spPr>
                </pic:pic>
              </a:graphicData>
            </a:graphic>
          </wp:inline>
        </w:drawing>
      </w:r>
    </w:p>
    <w:p w:rsidR="00A618EE" w:rsidRDefault="00A618EE" w:rsidP="00A618EE">
      <w:pPr>
        <w:pStyle w:val="Textoindependiente"/>
        <w:jc w:val="center"/>
        <w:rPr>
          <w:lang w:val="es-SV"/>
        </w:rPr>
      </w:pPr>
      <w:r>
        <w:rPr>
          <w:lang w:val="es-SV"/>
        </w:rPr>
        <w:t>Figura 6-8 Sostenibilidad de DQ</w:t>
      </w:r>
    </w:p>
    <w:p w:rsidR="00F02A81" w:rsidRDefault="00F02A81" w:rsidP="00F02A81">
      <w:pPr>
        <w:pStyle w:val="Ttulo2"/>
        <w:rPr>
          <w:lang w:val="es-SV"/>
        </w:rPr>
      </w:pPr>
    </w:p>
    <w:p w:rsidR="00F02A81" w:rsidRDefault="00F02A81" w:rsidP="00F02A81">
      <w:pPr>
        <w:pStyle w:val="Ttulo2"/>
        <w:rPr>
          <w:lang w:val="es-SV"/>
        </w:rPr>
      </w:pPr>
      <w:bookmarkStart w:id="34" w:name="_Toc527435514"/>
      <w:r>
        <w:rPr>
          <w:lang w:val="es-SV"/>
        </w:rPr>
        <w:t xml:space="preserve">Data </w:t>
      </w:r>
      <w:proofErr w:type="spellStart"/>
      <w:r>
        <w:rPr>
          <w:lang w:val="es-SV"/>
        </w:rPr>
        <w:t>Quality</w:t>
      </w:r>
      <w:proofErr w:type="spellEnd"/>
      <w:r>
        <w:rPr>
          <w:lang w:val="es-SV"/>
        </w:rPr>
        <w:t>, un Proceso de 6 Pasos</w:t>
      </w:r>
      <w:bookmarkEnd w:id="34"/>
    </w:p>
    <w:p w:rsidR="00C16E4E" w:rsidRDefault="00F02A81" w:rsidP="00F02A81">
      <w:pPr>
        <w:pStyle w:val="Textoindependiente"/>
        <w:rPr>
          <w:lang w:val="es-SV"/>
        </w:rPr>
      </w:pPr>
      <w:r>
        <w:rPr>
          <w:lang w:val="es-SV"/>
        </w:rPr>
        <w:t xml:space="preserve">A continuación se definen los 6 pasos básicos del proceso de Data </w:t>
      </w:r>
      <w:proofErr w:type="spellStart"/>
      <w:r>
        <w:rPr>
          <w:lang w:val="es-SV"/>
        </w:rPr>
        <w:t>Quality</w:t>
      </w:r>
      <w:proofErr w:type="spellEnd"/>
      <w:r w:rsidR="009C71F1">
        <w:rPr>
          <w:rStyle w:val="Refdenotaalpie"/>
          <w:lang w:val="es-SV"/>
        </w:rPr>
        <w:footnoteReference w:id="23"/>
      </w:r>
      <w:r>
        <w:rPr>
          <w:lang w:val="es-SV"/>
        </w:rPr>
        <w:t>:</w:t>
      </w:r>
    </w:p>
    <w:p w:rsidR="00F02A81" w:rsidRDefault="00075671" w:rsidP="00F02A81">
      <w:pPr>
        <w:pStyle w:val="Textoindependiente"/>
        <w:rPr>
          <w:lang w:val="es-SV"/>
        </w:rPr>
      </w:pPr>
      <w:r>
        <w:rPr>
          <w:noProof/>
        </w:rPr>
        <w:drawing>
          <wp:inline distT="0" distB="0" distL="0" distR="0">
            <wp:extent cx="6507126" cy="3200400"/>
            <wp:effectExtent l="0" t="0" r="8255" b="0"/>
            <wp:docPr id="113" name="Diagrama 1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5" r:lo="rId116" r:qs="rId117" r:cs="rId118"/>
              </a:graphicData>
            </a:graphic>
          </wp:inline>
        </w:drawing>
      </w:r>
    </w:p>
    <w:p w:rsidR="00674EBA" w:rsidRDefault="00674EBA" w:rsidP="00674EBA">
      <w:pPr>
        <w:pStyle w:val="Textoindependiente"/>
        <w:jc w:val="center"/>
        <w:rPr>
          <w:lang w:val="es-SV"/>
        </w:rPr>
      </w:pPr>
      <w:r>
        <w:rPr>
          <w:lang w:val="es-SV"/>
        </w:rPr>
        <w:t xml:space="preserve">Figura 6-9 </w:t>
      </w:r>
      <w:r w:rsidR="0000056A">
        <w:rPr>
          <w:lang w:val="es-SV"/>
        </w:rPr>
        <w:t>Pasos</w:t>
      </w:r>
      <w:r>
        <w:rPr>
          <w:lang w:val="es-SV"/>
        </w:rPr>
        <w:t xml:space="preserve"> de DQ</w:t>
      </w:r>
    </w:p>
    <w:p w:rsidR="00512958" w:rsidRDefault="00512958" w:rsidP="00512958">
      <w:pPr>
        <w:pStyle w:val="Ttulo2"/>
        <w:rPr>
          <w:lang w:val="es-SV"/>
        </w:rPr>
      </w:pPr>
    </w:p>
    <w:p w:rsidR="00512958" w:rsidRDefault="00512958" w:rsidP="00512958">
      <w:pPr>
        <w:pStyle w:val="Ttulo2"/>
        <w:rPr>
          <w:lang w:val="es-SV"/>
        </w:rPr>
      </w:pPr>
    </w:p>
    <w:p w:rsidR="00512958" w:rsidRDefault="00512958" w:rsidP="00512958">
      <w:pPr>
        <w:pStyle w:val="Ttulo2"/>
        <w:rPr>
          <w:lang w:val="es-SV"/>
        </w:rPr>
      </w:pPr>
      <w:bookmarkStart w:id="35" w:name="_Toc527435515"/>
      <w:r>
        <w:rPr>
          <w:lang w:val="es-SV"/>
        </w:rPr>
        <w:t>Tipos de Errores</w:t>
      </w:r>
      <w:bookmarkEnd w:id="35"/>
    </w:p>
    <w:p w:rsidR="00A618EE" w:rsidRDefault="00512958" w:rsidP="00512958">
      <w:pPr>
        <w:pStyle w:val="Textoindependiente"/>
        <w:numPr>
          <w:ilvl w:val="0"/>
          <w:numId w:val="38"/>
        </w:numPr>
        <w:rPr>
          <w:lang w:val="es-SV"/>
        </w:rPr>
      </w:pPr>
      <w:r>
        <w:rPr>
          <w:lang w:val="es-SV"/>
        </w:rPr>
        <w:t xml:space="preserve">Valores faltantes: un valor perdido corresponde a una ubicación en el </w:t>
      </w:r>
      <w:proofErr w:type="spellStart"/>
      <w:r>
        <w:rPr>
          <w:lang w:val="es-SV"/>
        </w:rPr>
        <w:t>dataset</w:t>
      </w:r>
      <w:proofErr w:type="spellEnd"/>
      <w:r>
        <w:rPr>
          <w:lang w:val="es-SV"/>
        </w:rPr>
        <w:t xml:space="preserve"> de la cual conocemos que tipo de dato esperamos, sin embargo su valor es desconocido. Por consiguiente, es imposible hacer un análisis estadístico si no tomamos una decisión sobre qué hacer con ese tipo de datos faltantes, las opciones son</w:t>
      </w:r>
      <w:r w:rsidR="00FA7D71">
        <w:rPr>
          <w:rStyle w:val="Refdenotaalpie"/>
          <w:lang w:val="es-SV"/>
        </w:rPr>
        <w:footnoteReference w:id="24"/>
      </w:r>
      <w:r>
        <w:rPr>
          <w:lang w:val="es-SV"/>
        </w:rPr>
        <w:t>:</w:t>
      </w:r>
    </w:p>
    <w:p w:rsidR="00512958" w:rsidRDefault="00512958" w:rsidP="00512958">
      <w:pPr>
        <w:pStyle w:val="Textoindependiente"/>
        <w:numPr>
          <w:ilvl w:val="1"/>
          <w:numId w:val="38"/>
        </w:numPr>
        <w:rPr>
          <w:lang w:val="es-SV"/>
        </w:rPr>
      </w:pPr>
      <w:r>
        <w:rPr>
          <w:lang w:val="es-SV"/>
        </w:rPr>
        <w:t>Eliminar estas observaciones</w:t>
      </w:r>
    </w:p>
    <w:p w:rsidR="00512958" w:rsidRDefault="00512958" w:rsidP="00512958">
      <w:pPr>
        <w:pStyle w:val="Textoindependiente"/>
        <w:numPr>
          <w:ilvl w:val="1"/>
          <w:numId w:val="38"/>
        </w:numPr>
        <w:rPr>
          <w:lang w:val="es-SV"/>
        </w:rPr>
      </w:pPr>
      <w:r>
        <w:rPr>
          <w:lang w:val="es-SV"/>
        </w:rPr>
        <w:t>Reemplazar con un valor por defecto</w:t>
      </w:r>
    </w:p>
    <w:p w:rsidR="00512958" w:rsidRDefault="00512958" w:rsidP="00512958">
      <w:pPr>
        <w:pStyle w:val="Textoindependiente"/>
        <w:numPr>
          <w:ilvl w:val="1"/>
          <w:numId w:val="38"/>
        </w:numPr>
        <w:rPr>
          <w:lang w:val="es-SV"/>
        </w:rPr>
      </w:pPr>
      <w:r>
        <w:rPr>
          <w:lang w:val="es-SV"/>
        </w:rPr>
        <w:t>Reemplazar con el prom</w:t>
      </w:r>
      <w:r w:rsidR="009D3F47">
        <w:rPr>
          <w:lang w:val="es-SV"/>
        </w:rPr>
        <w:t>e</w:t>
      </w:r>
      <w:r>
        <w:rPr>
          <w:lang w:val="es-SV"/>
        </w:rPr>
        <w:t xml:space="preserve">dio, la moda, el </w:t>
      </w:r>
      <w:r w:rsidR="009D3F47">
        <w:rPr>
          <w:lang w:val="es-SV"/>
        </w:rPr>
        <w:t>mínimo</w:t>
      </w:r>
      <w:r>
        <w:rPr>
          <w:lang w:val="es-SV"/>
        </w:rPr>
        <w:t xml:space="preserve"> o el máximo</w:t>
      </w:r>
    </w:p>
    <w:p w:rsidR="00512958" w:rsidRDefault="00512958" w:rsidP="00512958">
      <w:pPr>
        <w:pStyle w:val="Textoindependiente"/>
        <w:ind w:left="720"/>
        <w:rPr>
          <w:lang w:val="es-SV"/>
        </w:rPr>
      </w:pPr>
      <w:r>
        <w:rPr>
          <w:lang w:val="es-SV"/>
        </w:rPr>
        <w:t xml:space="preserve">Esta decisión dependerá del tipo de variable, de su relevancia en el </w:t>
      </w:r>
      <w:proofErr w:type="spellStart"/>
      <w:r>
        <w:rPr>
          <w:lang w:val="es-SV"/>
        </w:rPr>
        <w:t>dataset</w:t>
      </w:r>
      <w:proofErr w:type="spellEnd"/>
      <w:r>
        <w:rPr>
          <w:lang w:val="es-SV"/>
        </w:rPr>
        <w:t>, del contexto del análisis, entre otros elementos.</w:t>
      </w:r>
    </w:p>
    <w:p w:rsidR="00512958" w:rsidRDefault="00512958" w:rsidP="00512958">
      <w:pPr>
        <w:pStyle w:val="Textoindependiente"/>
        <w:numPr>
          <w:ilvl w:val="0"/>
          <w:numId w:val="38"/>
        </w:numPr>
        <w:rPr>
          <w:lang w:val="es-SV"/>
        </w:rPr>
      </w:pPr>
      <w:r>
        <w:rPr>
          <w:lang w:val="es-SV"/>
        </w:rPr>
        <w:lastRenderedPageBreak/>
        <w:t xml:space="preserve">Valores especiales: </w:t>
      </w:r>
      <w:r w:rsidR="00AC147B">
        <w:rPr>
          <w:lang w:val="es-SV"/>
        </w:rPr>
        <w:t>en las variables numéricas, un valor especial hace referencia a valores que no forman parte de los números reales R, en otras palabras hablamos de infinito positivo e infinito negativo.</w:t>
      </w:r>
    </w:p>
    <w:p w:rsidR="0000056A" w:rsidRDefault="00B101BF" w:rsidP="00512958">
      <w:pPr>
        <w:pStyle w:val="Textoindependiente"/>
        <w:numPr>
          <w:ilvl w:val="0"/>
          <w:numId w:val="38"/>
        </w:numPr>
        <w:rPr>
          <w:lang w:val="es-SV"/>
        </w:rPr>
      </w:pPr>
      <w:r>
        <w:rPr>
          <w:lang w:val="es-SV"/>
        </w:rPr>
        <w:t xml:space="preserve">Valores </w:t>
      </w:r>
      <w:proofErr w:type="spellStart"/>
      <w:r>
        <w:rPr>
          <w:lang w:val="es-SV"/>
        </w:rPr>
        <w:t>outliers</w:t>
      </w:r>
      <w:proofErr w:type="spellEnd"/>
      <w:r>
        <w:rPr>
          <w:lang w:val="es-SV"/>
        </w:rPr>
        <w:t xml:space="preserve">: </w:t>
      </w:r>
      <w:r w:rsidR="00AF5935">
        <w:rPr>
          <w:lang w:val="es-SV"/>
        </w:rPr>
        <w:t xml:space="preserve">Existe una cantidad de literatura enorme sobre este tema, la definición general de </w:t>
      </w:r>
      <w:proofErr w:type="spellStart"/>
      <w:r w:rsidR="00AF5935">
        <w:rPr>
          <w:lang w:val="es-SV"/>
        </w:rPr>
        <w:t>Barnett</w:t>
      </w:r>
      <w:proofErr w:type="spellEnd"/>
      <w:r w:rsidR="00AF5935">
        <w:rPr>
          <w:lang w:val="es-SV"/>
        </w:rPr>
        <w:t xml:space="preserve"> &amp; Lewis nos dice que un valor </w:t>
      </w:r>
      <w:proofErr w:type="spellStart"/>
      <w:r w:rsidR="00AF5935">
        <w:rPr>
          <w:lang w:val="es-SV"/>
        </w:rPr>
        <w:t>outlier</w:t>
      </w:r>
      <w:proofErr w:type="spellEnd"/>
      <w:r w:rsidR="00AF5935">
        <w:rPr>
          <w:lang w:val="es-SV"/>
        </w:rPr>
        <w:t xml:space="preserve"> es una observación o grupo de observaciones que son inconsistentes con respecto a todo el grupo. Es importante mencionar que un </w:t>
      </w:r>
      <w:proofErr w:type="spellStart"/>
      <w:r w:rsidR="00AF5935">
        <w:rPr>
          <w:lang w:val="es-SV"/>
        </w:rPr>
        <w:t>outlier</w:t>
      </w:r>
      <w:proofErr w:type="spellEnd"/>
      <w:r w:rsidR="00AF5935">
        <w:rPr>
          <w:lang w:val="es-SV"/>
        </w:rPr>
        <w:t xml:space="preserve"> no es un error, pero es primordial detectarlos y dependiendo del contexto removerlos, o contemplarlos dentro del análisis. </w:t>
      </w:r>
    </w:p>
    <w:p w:rsidR="00AC147B" w:rsidRDefault="00AF5935" w:rsidP="0000056A">
      <w:pPr>
        <w:pStyle w:val="Textoindependiente"/>
        <w:ind w:left="720"/>
        <w:rPr>
          <w:lang w:val="es-SV"/>
        </w:rPr>
      </w:pPr>
      <w:r>
        <w:rPr>
          <w:lang w:val="es-SV"/>
        </w:rPr>
        <w:t>Una manera gráfica de determinar la existencia de dichos valores es mediante los gráficos Box-</w:t>
      </w:r>
      <w:proofErr w:type="spellStart"/>
      <w:r>
        <w:rPr>
          <w:lang w:val="es-SV"/>
        </w:rPr>
        <w:t>Plot</w:t>
      </w:r>
      <w:proofErr w:type="spellEnd"/>
      <w:r>
        <w:rPr>
          <w:lang w:val="es-SV"/>
        </w:rPr>
        <w:t xml:space="preserve"> </w:t>
      </w:r>
    </w:p>
    <w:p w:rsidR="00A618EE" w:rsidRDefault="00AF5935" w:rsidP="006511B7">
      <w:pPr>
        <w:pStyle w:val="Textoindependiente"/>
        <w:jc w:val="center"/>
        <w:rPr>
          <w:lang w:val="es-SV"/>
        </w:rPr>
      </w:pPr>
      <w:r>
        <w:rPr>
          <w:noProof/>
        </w:rPr>
        <w:drawing>
          <wp:inline distT="0" distB="0" distL="0" distR="0" wp14:anchorId="5A5E44E2" wp14:editId="2F1A0BA2">
            <wp:extent cx="2000250" cy="17811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00250" cy="1781175"/>
                    </a:xfrm>
                    <a:prstGeom prst="rect">
                      <a:avLst/>
                    </a:prstGeom>
                  </pic:spPr>
                </pic:pic>
              </a:graphicData>
            </a:graphic>
          </wp:inline>
        </w:drawing>
      </w:r>
    </w:p>
    <w:p w:rsidR="006511B7" w:rsidRDefault="006511B7" w:rsidP="006511B7">
      <w:pPr>
        <w:pStyle w:val="Textoindependiente"/>
        <w:jc w:val="center"/>
        <w:rPr>
          <w:lang w:val="es-SV"/>
        </w:rPr>
      </w:pPr>
      <w:r>
        <w:rPr>
          <w:lang w:val="es-SV"/>
        </w:rPr>
        <w:t>Figura 6-10 grafico Box-</w:t>
      </w:r>
      <w:proofErr w:type="spellStart"/>
      <w:r>
        <w:rPr>
          <w:lang w:val="es-SV"/>
        </w:rPr>
        <w:t>Plot</w:t>
      </w:r>
      <w:proofErr w:type="spellEnd"/>
    </w:p>
    <w:p w:rsidR="006511B7" w:rsidRDefault="006511B7" w:rsidP="006511B7">
      <w:pPr>
        <w:pStyle w:val="Textoindependiente"/>
        <w:jc w:val="center"/>
        <w:rPr>
          <w:lang w:val="es-SV"/>
        </w:rPr>
      </w:pPr>
    </w:p>
    <w:p w:rsidR="006511B7" w:rsidRDefault="006511B7" w:rsidP="006511B7">
      <w:pPr>
        <w:pStyle w:val="Textoindependiente"/>
        <w:ind w:left="720"/>
        <w:rPr>
          <w:lang w:val="es-SV"/>
        </w:rPr>
      </w:pPr>
      <w:r>
        <w:rPr>
          <w:lang w:val="es-SV"/>
        </w:rPr>
        <w:t xml:space="preserve">Esta decisión dependerá del tipo de variable, de su relevancia en el </w:t>
      </w:r>
      <w:proofErr w:type="spellStart"/>
      <w:r>
        <w:rPr>
          <w:lang w:val="es-SV"/>
        </w:rPr>
        <w:t>dataset</w:t>
      </w:r>
      <w:proofErr w:type="spellEnd"/>
      <w:r>
        <w:rPr>
          <w:lang w:val="es-SV"/>
        </w:rPr>
        <w:t>, del contexto del análisis, entre otros elementos.</w:t>
      </w:r>
    </w:p>
    <w:p w:rsidR="00FA7D71" w:rsidRDefault="006511B7" w:rsidP="006511B7">
      <w:pPr>
        <w:pStyle w:val="Textoindependiente"/>
        <w:numPr>
          <w:ilvl w:val="0"/>
          <w:numId w:val="39"/>
        </w:numPr>
        <w:rPr>
          <w:lang w:val="es-SV"/>
        </w:rPr>
      </w:pPr>
      <w:r>
        <w:rPr>
          <w:lang w:val="es-SV"/>
        </w:rPr>
        <w:t>Valores</w:t>
      </w:r>
      <w:r w:rsidR="00FA7D71">
        <w:rPr>
          <w:lang w:val="es-SV"/>
        </w:rPr>
        <w:t xml:space="preserve"> con inconsistencias</w:t>
      </w:r>
      <w:r>
        <w:rPr>
          <w:lang w:val="es-SV"/>
        </w:rPr>
        <w:t xml:space="preserve"> </w:t>
      </w:r>
      <w:r w:rsidR="00FA7D71">
        <w:rPr>
          <w:lang w:val="es-SV"/>
        </w:rPr>
        <w:t>obvias</w:t>
      </w:r>
      <w:r>
        <w:rPr>
          <w:lang w:val="es-SV"/>
        </w:rPr>
        <w:t>:</w:t>
      </w:r>
      <w:r w:rsidR="00FA7D71">
        <w:rPr>
          <w:lang w:val="es-SV"/>
        </w:rPr>
        <w:t xml:space="preserve"> Una inconsistencia obvia ocurre cuando un registro contiene un valor o una combinación de valores que no pueden corresponder a una situación del mundo real. Por ejemplo la edad de una persona no puede ser negativa, un hombre no puede estar en estado de embarazo. Estos valores se tratan con reglas definidas junto a los </w:t>
      </w:r>
      <w:proofErr w:type="spellStart"/>
      <w:r w:rsidR="00FA7D71">
        <w:rPr>
          <w:lang w:val="es-SV"/>
        </w:rPr>
        <w:t>stakeholders</w:t>
      </w:r>
      <w:proofErr w:type="spellEnd"/>
      <w:r w:rsidR="00FA7D71">
        <w:rPr>
          <w:lang w:val="es-SV"/>
        </w:rPr>
        <w:t>.</w:t>
      </w:r>
    </w:p>
    <w:p w:rsidR="00F33F76" w:rsidRDefault="00F33F76">
      <w:pPr>
        <w:rPr>
          <w:spacing w:val="-5"/>
          <w:sz w:val="24"/>
          <w:lang w:val="es-SV"/>
        </w:rPr>
      </w:pPr>
      <w:r>
        <w:rPr>
          <w:lang w:val="es-SV"/>
        </w:rPr>
        <w:br w:type="page"/>
      </w:r>
    </w:p>
    <w:p w:rsidR="00F33F76" w:rsidRPr="001B5B3C" w:rsidRDefault="00F33F76" w:rsidP="00F33F76">
      <w:pPr>
        <w:rPr>
          <w:lang w:val="es-SV"/>
        </w:rPr>
        <w:sectPr w:rsidR="00F33F76" w:rsidRPr="001B5B3C" w:rsidSect="009F2E7D">
          <w:headerReference w:type="default" r:id="rId121"/>
          <w:footerReference w:type="default" r:id="rId122"/>
          <w:headerReference w:type="first" r:id="rId123"/>
          <w:footerReference w:type="first" r:id="rId124"/>
          <w:type w:val="continuous"/>
          <w:pgSz w:w="12240" w:h="15840" w:code="1"/>
          <w:pgMar w:top="1797" w:right="1202" w:bottom="1440" w:left="1202" w:header="958" w:footer="958" w:gutter="0"/>
          <w:cols w:space="360"/>
        </w:sectPr>
      </w:pPr>
    </w:p>
    <w:p w:rsidR="00F33F76" w:rsidRPr="00844950" w:rsidRDefault="00F33F76" w:rsidP="00F33F76">
      <w:pPr>
        <w:pStyle w:val="Ttulo1"/>
        <w:rPr>
          <w:lang w:val="es-SV"/>
        </w:rPr>
      </w:pPr>
      <w:bookmarkStart w:id="36" w:name="_Toc527435516"/>
      <w:r>
        <w:rPr>
          <w:lang w:val="es-SV"/>
        </w:rPr>
        <w:lastRenderedPageBreak/>
        <w:t>Bibliografía</w:t>
      </w:r>
      <w:bookmarkEnd w:id="36"/>
      <w:r>
        <w:rPr>
          <w:lang w:val="es-SV"/>
        </w:rPr>
        <w:t xml:space="preserve"> </w:t>
      </w:r>
    </w:p>
    <w:p w:rsidR="00F33F76" w:rsidRDefault="00F33F76" w:rsidP="00F33F76">
      <w:pPr>
        <w:pStyle w:val="Textoindependiente"/>
        <w:rPr>
          <w:lang w:val="es-SV"/>
        </w:rPr>
      </w:pPr>
    </w:p>
    <w:p w:rsidR="006F7FE6" w:rsidRPr="006F7FE6" w:rsidRDefault="006F7FE6" w:rsidP="006F7FE6">
      <w:pPr>
        <w:pStyle w:val="Prrafodelista"/>
        <w:numPr>
          <w:ilvl w:val="0"/>
          <w:numId w:val="22"/>
        </w:numPr>
        <w:rPr>
          <w:sz w:val="24"/>
        </w:rPr>
      </w:pPr>
      <w:r w:rsidRPr="006F7FE6">
        <w:rPr>
          <w:sz w:val="24"/>
        </w:rPr>
        <w:t>Big Data Analytics: Turning Big Data into Big Money</w:t>
      </w:r>
    </w:p>
    <w:p w:rsidR="006F7FE6" w:rsidRPr="006F7FE6" w:rsidRDefault="006F7FE6" w:rsidP="006F7FE6">
      <w:pPr>
        <w:ind w:firstLine="720"/>
        <w:rPr>
          <w:sz w:val="24"/>
        </w:rPr>
      </w:pPr>
      <w:r w:rsidRPr="006F7FE6">
        <w:rPr>
          <w:sz w:val="24"/>
        </w:rPr>
        <w:t xml:space="preserve">by Frank J. </w:t>
      </w:r>
      <w:proofErr w:type="spellStart"/>
      <w:r w:rsidRPr="006F7FE6">
        <w:rPr>
          <w:sz w:val="24"/>
        </w:rPr>
        <w:t>Ohlhorst</w:t>
      </w:r>
      <w:proofErr w:type="spellEnd"/>
      <w:r w:rsidRPr="006F7FE6">
        <w:rPr>
          <w:sz w:val="24"/>
        </w:rPr>
        <w:t>, November 2012</w:t>
      </w:r>
    </w:p>
    <w:p w:rsidR="006F7FE6" w:rsidRPr="006F7FE6" w:rsidRDefault="006F7FE6" w:rsidP="006F7FE6">
      <w:pPr>
        <w:pStyle w:val="Prrafodelista"/>
        <w:rPr>
          <w:sz w:val="24"/>
        </w:rPr>
      </w:pPr>
      <w:r w:rsidRPr="006F7FE6">
        <w:rPr>
          <w:sz w:val="24"/>
        </w:rPr>
        <w:br/>
      </w:r>
    </w:p>
    <w:p w:rsidR="006F7FE6" w:rsidRPr="006F7FE6" w:rsidRDefault="006F7FE6" w:rsidP="006F7FE6">
      <w:pPr>
        <w:pStyle w:val="Prrafodelista"/>
        <w:numPr>
          <w:ilvl w:val="0"/>
          <w:numId w:val="22"/>
        </w:numPr>
        <w:rPr>
          <w:sz w:val="24"/>
        </w:rPr>
      </w:pPr>
      <w:r w:rsidRPr="006F7FE6">
        <w:rPr>
          <w:sz w:val="24"/>
        </w:rPr>
        <w:t>Hadoop Essentials</w:t>
      </w:r>
    </w:p>
    <w:p w:rsidR="006F7FE6" w:rsidRPr="006F7FE6" w:rsidRDefault="006F7FE6" w:rsidP="006F7FE6">
      <w:pPr>
        <w:ind w:firstLine="720"/>
        <w:rPr>
          <w:sz w:val="24"/>
        </w:rPr>
      </w:pPr>
      <w:r w:rsidRPr="006F7FE6">
        <w:rPr>
          <w:sz w:val="24"/>
        </w:rPr>
        <w:t>by </w:t>
      </w:r>
      <w:proofErr w:type="spellStart"/>
      <w:r w:rsidRPr="006F7FE6">
        <w:rPr>
          <w:sz w:val="24"/>
        </w:rPr>
        <w:t>Swizec</w:t>
      </w:r>
      <w:proofErr w:type="spellEnd"/>
      <w:r w:rsidRPr="006F7FE6">
        <w:rPr>
          <w:sz w:val="24"/>
        </w:rPr>
        <w:t xml:space="preserve"> Teller, April 2015</w:t>
      </w:r>
    </w:p>
    <w:p w:rsidR="006F7FE6" w:rsidRPr="006F7FE6" w:rsidRDefault="006F7FE6" w:rsidP="006F7FE6">
      <w:pPr>
        <w:rPr>
          <w:sz w:val="24"/>
        </w:rPr>
      </w:pPr>
    </w:p>
    <w:p w:rsidR="006F7FE6" w:rsidRPr="006F7FE6" w:rsidRDefault="006F7FE6" w:rsidP="006F7FE6">
      <w:pPr>
        <w:rPr>
          <w:sz w:val="24"/>
        </w:rPr>
      </w:pPr>
    </w:p>
    <w:p w:rsidR="006F7FE6" w:rsidRPr="006F7FE6" w:rsidRDefault="006F7FE6" w:rsidP="006F7FE6">
      <w:pPr>
        <w:pStyle w:val="Prrafodelista"/>
        <w:numPr>
          <w:ilvl w:val="0"/>
          <w:numId w:val="22"/>
        </w:numPr>
        <w:rPr>
          <w:sz w:val="24"/>
        </w:rPr>
      </w:pPr>
      <w:r w:rsidRPr="006F7FE6">
        <w:rPr>
          <w:sz w:val="24"/>
        </w:rPr>
        <w:t>Scalable Big Data Architecture: A Practitioner’s Guide to Choosing Relevant Big Data Architecture</w:t>
      </w:r>
    </w:p>
    <w:p w:rsidR="006F7FE6" w:rsidRPr="006F7FE6" w:rsidRDefault="006F7FE6" w:rsidP="006F7FE6">
      <w:pPr>
        <w:ind w:firstLine="720"/>
        <w:rPr>
          <w:sz w:val="24"/>
        </w:rPr>
      </w:pPr>
      <w:r w:rsidRPr="006F7FE6">
        <w:rPr>
          <w:sz w:val="24"/>
        </w:rPr>
        <w:t xml:space="preserve">by </w:t>
      </w:r>
      <w:proofErr w:type="spellStart"/>
      <w:r w:rsidRPr="006F7FE6">
        <w:rPr>
          <w:sz w:val="24"/>
        </w:rPr>
        <w:t>Bahaaldine</w:t>
      </w:r>
      <w:proofErr w:type="spellEnd"/>
      <w:r w:rsidRPr="006F7FE6">
        <w:rPr>
          <w:sz w:val="24"/>
        </w:rPr>
        <w:t xml:space="preserve"> Azarmi,2016</w:t>
      </w:r>
    </w:p>
    <w:p w:rsidR="006F7FE6" w:rsidRPr="006F7FE6" w:rsidRDefault="006F7FE6" w:rsidP="006F7FE6">
      <w:pPr>
        <w:rPr>
          <w:sz w:val="24"/>
        </w:rPr>
      </w:pPr>
    </w:p>
    <w:p w:rsidR="006F7FE6" w:rsidRPr="006F7FE6" w:rsidRDefault="006F7FE6" w:rsidP="006F7FE6">
      <w:pPr>
        <w:rPr>
          <w:sz w:val="24"/>
        </w:rPr>
      </w:pPr>
    </w:p>
    <w:p w:rsidR="006F7FE6" w:rsidRPr="006F7FE6" w:rsidRDefault="006F7FE6" w:rsidP="006F7FE6">
      <w:pPr>
        <w:pStyle w:val="Prrafodelista"/>
        <w:numPr>
          <w:ilvl w:val="0"/>
          <w:numId w:val="22"/>
        </w:numPr>
        <w:rPr>
          <w:sz w:val="24"/>
        </w:rPr>
      </w:pPr>
      <w:r w:rsidRPr="006F7FE6">
        <w:rPr>
          <w:sz w:val="24"/>
        </w:rPr>
        <w:t>Regression Analysis by Example, 4th Edition</w:t>
      </w:r>
    </w:p>
    <w:p w:rsidR="006F7FE6" w:rsidRDefault="006F7FE6" w:rsidP="006F7FE6">
      <w:pPr>
        <w:ind w:firstLine="720"/>
        <w:rPr>
          <w:sz w:val="24"/>
        </w:rPr>
      </w:pPr>
      <w:r w:rsidRPr="006F7FE6">
        <w:rPr>
          <w:sz w:val="24"/>
        </w:rPr>
        <w:t xml:space="preserve">by Ali S. </w:t>
      </w:r>
      <w:proofErr w:type="spellStart"/>
      <w:r w:rsidRPr="006F7FE6">
        <w:rPr>
          <w:sz w:val="24"/>
        </w:rPr>
        <w:t>Hadi</w:t>
      </w:r>
      <w:proofErr w:type="spellEnd"/>
      <w:r w:rsidRPr="006F7FE6">
        <w:rPr>
          <w:sz w:val="24"/>
        </w:rPr>
        <w:t xml:space="preserve">; </w:t>
      </w:r>
      <w:proofErr w:type="spellStart"/>
      <w:r w:rsidRPr="006F7FE6">
        <w:rPr>
          <w:sz w:val="24"/>
        </w:rPr>
        <w:t>Samprit</w:t>
      </w:r>
      <w:proofErr w:type="spellEnd"/>
      <w:r w:rsidRPr="006F7FE6">
        <w:rPr>
          <w:sz w:val="24"/>
        </w:rPr>
        <w:t xml:space="preserve"> Chatterjee,2006</w:t>
      </w:r>
    </w:p>
    <w:p w:rsidR="006F7FE6" w:rsidRDefault="006F7FE6" w:rsidP="006F7FE6">
      <w:pPr>
        <w:ind w:firstLine="720"/>
        <w:rPr>
          <w:sz w:val="24"/>
        </w:rPr>
      </w:pPr>
    </w:p>
    <w:p w:rsidR="006F7FE6" w:rsidRPr="006F7FE6" w:rsidRDefault="006F7FE6" w:rsidP="006F7FE6">
      <w:pPr>
        <w:ind w:firstLine="720"/>
        <w:rPr>
          <w:sz w:val="24"/>
        </w:rPr>
      </w:pPr>
    </w:p>
    <w:p w:rsidR="006F7FE6" w:rsidRPr="006F7FE6" w:rsidRDefault="006F7FE6" w:rsidP="006F7FE6">
      <w:pPr>
        <w:pStyle w:val="Prrafodelista"/>
        <w:numPr>
          <w:ilvl w:val="0"/>
          <w:numId w:val="22"/>
        </w:numPr>
        <w:rPr>
          <w:sz w:val="24"/>
        </w:rPr>
      </w:pPr>
      <w:r>
        <w:rPr>
          <w:sz w:val="24"/>
        </w:rPr>
        <w:t>Basic Statistics for Trainers</w:t>
      </w:r>
    </w:p>
    <w:p w:rsidR="006F7FE6" w:rsidRDefault="006F7FE6" w:rsidP="006F7FE6">
      <w:pPr>
        <w:ind w:firstLine="720"/>
        <w:rPr>
          <w:sz w:val="24"/>
        </w:rPr>
      </w:pPr>
      <w:r w:rsidRPr="006F7FE6">
        <w:rPr>
          <w:sz w:val="24"/>
        </w:rPr>
        <w:t xml:space="preserve">by </w:t>
      </w:r>
      <w:r>
        <w:rPr>
          <w:sz w:val="24"/>
        </w:rPr>
        <w:t>Jean Houston Shore</w:t>
      </w:r>
      <w:r w:rsidRPr="006F7FE6">
        <w:rPr>
          <w:sz w:val="24"/>
        </w:rPr>
        <w:t>,2006</w:t>
      </w:r>
    </w:p>
    <w:p w:rsidR="006F7FE6" w:rsidRDefault="006F7FE6" w:rsidP="006F7FE6">
      <w:pPr>
        <w:ind w:firstLine="720"/>
        <w:rPr>
          <w:sz w:val="24"/>
        </w:rPr>
      </w:pPr>
    </w:p>
    <w:p w:rsidR="006F7FE6" w:rsidRDefault="006F7FE6" w:rsidP="006F7FE6">
      <w:pPr>
        <w:ind w:firstLine="720"/>
        <w:rPr>
          <w:sz w:val="24"/>
        </w:rPr>
      </w:pPr>
    </w:p>
    <w:p w:rsidR="006F7FE6" w:rsidRPr="006F7FE6" w:rsidRDefault="006F7FE6" w:rsidP="006F7FE6">
      <w:pPr>
        <w:pStyle w:val="Prrafodelista"/>
        <w:numPr>
          <w:ilvl w:val="0"/>
          <w:numId w:val="22"/>
        </w:numPr>
        <w:rPr>
          <w:sz w:val="24"/>
        </w:rPr>
      </w:pPr>
      <w:r>
        <w:rPr>
          <w:sz w:val="24"/>
        </w:rPr>
        <w:t>A Framework for Analysis of Data Quality Research</w:t>
      </w:r>
    </w:p>
    <w:p w:rsidR="006F7FE6" w:rsidRDefault="006F7FE6" w:rsidP="006F7FE6">
      <w:pPr>
        <w:ind w:firstLine="720"/>
        <w:rPr>
          <w:sz w:val="24"/>
        </w:rPr>
      </w:pPr>
      <w:r w:rsidRPr="006F7FE6">
        <w:rPr>
          <w:sz w:val="24"/>
        </w:rPr>
        <w:t xml:space="preserve">by </w:t>
      </w:r>
      <w:r>
        <w:rPr>
          <w:sz w:val="24"/>
        </w:rPr>
        <w:t>Richard Y. Wang</w:t>
      </w:r>
      <w:r w:rsidRPr="006F7FE6">
        <w:rPr>
          <w:sz w:val="24"/>
        </w:rPr>
        <w:t>,</w:t>
      </w:r>
      <w:r>
        <w:rPr>
          <w:sz w:val="24"/>
        </w:rPr>
        <w:t>1995</w:t>
      </w:r>
    </w:p>
    <w:p w:rsidR="006F7FE6" w:rsidRDefault="006F7FE6" w:rsidP="006F7FE6">
      <w:pPr>
        <w:ind w:firstLine="720"/>
        <w:rPr>
          <w:sz w:val="24"/>
        </w:rPr>
      </w:pPr>
    </w:p>
    <w:p w:rsidR="006F7FE6" w:rsidRDefault="006F7FE6" w:rsidP="006F7FE6">
      <w:pPr>
        <w:ind w:firstLine="720"/>
        <w:rPr>
          <w:sz w:val="24"/>
        </w:rPr>
      </w:pPr>
    </w:p>
    <w:p w:rsidR="00F070A1" w:rsidRPr="006F7FE6" w:rsidRDefault="00F070A1" w:rsidP="00F070A1">
      <w:pPr>
        <w:pStyle w:val="Prrafodelista"/>
        <w:numPr>
          <w:ilvl w:val="0"/>
          <w:numId w:val="22"/>
        </w:numPr>
        <w:rPr>
          <w:sz w:val="24"/>
        </w:rPr>
      </w:pPr>
      <w:r>
        <w:rPr>
          <w:sz w:val="24"/>
        </w:rPr>
        <w:t>An Introduction to Data Cleaning with R</w:t>
      </w:r>
    </w:p>
    <w:p w:rsidR="00F070A1" w:rsidRDefault="00F070A1" w:rsidP="00F070A1">
      <w:pPr>
        <w:ind w:firstLine="720"/>
        <w:rPr>
          <w:sz w:val="24"/>
        </w:rPr>
      </w:pPr>
      <w:r w:rsidRPr="006F7FE6">
        <w:rPr>
          <w:sz w:val="24"/>
        </w:rPr>
        <w:t xml:space="preserve">by </w:t>
      </w:r>
      <w:r>
        <w:rPr>
          <w:sz w:val="24"/>
        </w:rPr>
        <w:t xml:space="preserve">Edwin de </w:t>
      </w:r>
      <w:proofErr w:type="spellStart"/>
      <w:r>
        <w:rPr>
          <w:sz w:val="24"/>
        </w:rPr>
        <w:t>Jonge</w:t>
      </w:r>
      <w:proofErr w:type="spellEnd"/>
      <w:r>
        <w:rPr>
          <w:sz w:val="24"/>
        </w:rPr>
        <w:t xml:space="preserve"> &amp; Mark van der Loo</w:t>
      </w:r>
      <w:r w:rsidRPr="006F7FE6">
        <w:rPr>
          <w:sz w:val="24"/>
        </w:rPr>
        <w:t>,</w:t>
      </w:r>
      <w:r>
        <w:rPr>
          <w:sz w:val="24"/>
        </w:rPr>
        <w:t>2013</w:t>
      </w:r>
    </w:p>
    <w:p w:rsidR="006F7FE6" w:rsidRDefault="006F7FE6" w:rsidP="006F7FE6">
      <w:pPr>
        <w:ind w:firstLine="720"/>
        <w:rPr>
          <w:sz w:val="24"/>
        </w:rPr>
      </w:pPr>
    </w:p>
    <w:p w:rsidR="006F7FE6" w:rsidRDefault="006F7FE6" w:rsidP="006F7FE6">
      <w:pPr>
        <w:ind w:firstLine="720"/>
        <w:rPr>
          <w:sz w:val="24"/>
        </w:rPr>
      </w:pPr>
    </w:p>
    <w:p w:rsidR="006F7FE6" w:rsidRPr="0033402E" w:rsidRDefault="006F7FE6" w:rsidP="006F7FE6">
      <w:pPr>
        <w:ind w:firstLine="720"/>
      </w:pPr>
    </w:p>
    <w:p w:rsidR="006511B7" w:rsidRPr="006F7FE6" w:rsidRDefault="006511B7" w:rsidP="00FA7D71">
      <w:pPr>
        <w:pStyle w:val="Textoindependiente"/>
      </w:pPr>
    </w:p>
    <w:p w:rsidR="000324AC" w:rsidRPr="006F7FE6" w:rsidRDefault="000324AC" w:rsidP="002B3F14">
      <w:pPr>
        <w:pStyle w:val="Textoindependiente"/>
      </w:pPr>
    </w:p>
    <w:p w:rsidR="000324AC" w:rsidRPr="006F7FE6" w:rsidRDefault="000324AC" w:rsidP="002B3F14">
      <w:pPr>
        <w:pStyle w:val="Textoindependiente"/>
      </w:pPr>
    </w:p>
    <w:p w:rsidR="000324AC" w:rsidRPr="006F7FE6" w:rsidRDefault="000324AC" w:rsidP="002B3F14">
      <w:pPr>
        <w:pStyle w:val="Textoindependiente"/>
      </w:pPr>
    </w:p>
    <w:p w:rsidR="000324AC" w:rsidRPr="006F7FE6" w:rsidRDefault="000324AC" w:rsidP="002B3F14">
      <w:pPr>
        <w:pStyle w:val="Textoindependiente"/>
      </w:pPr>
    </w:p>
    <w:p w:rsidR="001F44D8" w:rsidRPr="006F7FE6" w:rsidRDefault="001F44D8">
      <w:pPr>
        <w:rPr>
          <w:spacing w:val="-5"/>
          <w:sz w:val="24"/>
        </w:rPr>
      </w:pPr>
    </w:p>
    <w:sectPr w:rsidR="001F44D8" w:rsidRPr="006F7FE6" w:rsidSect="00750480">
      <w:headerReference w:type="default" r:id="rId125"/>
      <w:footerReference w:type="default" r:id="rId126"/>
      <w:headerReference w:type="first" r:id="rId127"/>
      <w:type w:val="continuous"/>
      <w:pgSz w:w="12240" w:h="15840" w:code="1"/>
      <w:pgMar w:top="1800" w:right="1200" w:bottom="1440" w:left="1200" w:header="960" w:footer="960" w:gutter="0"/>
      <w:cols w:space="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1239" w:rsidRDefault="00531239">
      <w:r>
        <w:separator/>
      </w:r>
    </w:p>
  </w:endnote>
  <w:endnote w:type="continuationSeparator" w:id="0">
    <w:p w:rsidR="00531239" w:rsidRDefault="005312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Pr>
        <w:rStyle w:val="Nmerodepgina"/>
      </w:rPr>
      <w:t>3</w:t>
    </w:r>
    <w:r>
      <w:rPr>
        <w:rStyle w:val="Nmerodepgina"/>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sidR="006931E5">
      <w:rPr>
        <w:rStyle w:val="Nmerodepgina"/>
        <w:noProof/>
      </w:rPr>
      <w:t>24</w:t>
    </w:r>
    <w:r>
      <w:rPr>
        <w:rStyle w:val="Nmerodepgina"/>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sidR="006931E5">
      <w:rPr>
        <w:rStyle w:val="Nmerodepgina"/>
        <w:noProof/>
      </w:rPr>
      <w:t>32</w:t>
    </w:r>
    <w:r>
      <w:rPr>
        <w:rStyle w:val="Nmerodepgina"/>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sidR="00F83DFF">
      <w:rPr>
        <w:rStyle w:val="Nmerodepgina"/>
        <w:noProof/>
      </w:rPr>
      <w:t>41</w:t>
    </w:r>
    <w:r>
      <w:rPr>
        <w:rStyle w:val="Nmerodepgina"/>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sidR="00F83DFF">
      <w:rPr>
        <w:rStyle w:val="Nmerodepgina"/>
        <w:noProof/>
      </w:rPr>
      <w:t>48</w:t>
    </w:r>
    <w:r>
      <w:rPr>
        <w:rStyle w:val="Nmerodepgina"/>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framePr w:wrap="notBeside"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F83DFF">
      <w:rPr>
        <w:rStyle w:val="Nmerodepgina"/>
        <w:noProof/>
      </w:rPr>
      <w:t>49</w:t>
    </w:r>
    <w:r>
      <w:rPr>
        <w:rStyle w:val="Nmerodepgina"/>
      </w:rPr>
      <w:fldChar w:fldCharType="end"/>
    </w:r>
  </w:p>
  <w:p w:rsidR="00D7338E" w:rsidRDefault="00D7338E">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r>
      <w:rPr>
        <w:rStyle w:val="Nmerodepgina"/>
      </w:rPr>
      <w:fldChar w:fldCharType="begin"/>
    </w:r>
    <w:r>
      <w:rPr>
        <w:rStyle w:val="Nmerodepgina"/>
      </w:rPr>
      <w:instrText xml:space="preserve"> PAGE </w:instrText>
    </w:r>
    <w:r>
      <w:rPr>
        <w:rStyle w:val="Nmerodepgina"/>
      </w:rPr>
      <w:fldChar w:fldCharType="separate"/>
    </w:r>
    <w:r w:rsidR="006931E5">
      <w:rPr>
        <w:rStyle w:val="Nmerodepgina"/>
        <w:noProof/>
      </w:rPr>
      <w:t>9</w:t>
    </w:r>
    <w:r>
      <w:rPr>
        <w:rStyle w:val="Nmerodepgina"/>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A03AEF" w:rsidRDefault="00D7338E">
    <w:pPr>
      <w:pStyle w:val="Piedepgina"/>
      <w:rPr>
        <w:lang w:val="es-SV"/>
      </w:rPr>
    </w:pPr>
    <w:r>
      <w:rPr>
        <w:rStyle w:val="Nmerodepgina"/>
      </w:rPr>
      <w:fldChar w:fldCharType="begin"/>
    </w:r>
    <w:r>
      <w:rPr>
        <w:rStyle w:val="Nmerodepgina"/>
      </w:rPr>
      <w:instrText xml:space="preserve"> PAGE </w:instrText>
    </w:r>
    <w:r>
      <w:rPr>
        <w:rStyle w:val="Nmerodepgina"/>
      </w:rPr>
      <w:fldChar w:fldCharType="separate"/>
    </w:r>
    <w:r w:rsidR="006931E5">
      <w:rPr>
        <w:rStyle w:val="Nmerodepgina"/>
        <w:noProof/>
      </w:rPr>
      <w:t>10</w:t>
    </w:r>
    <w:r>
      <w:rPr>
        <w:rStyle w:val="Nmerodepgina"/>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A03AEF" w:rsidRDefault="00D7338E">
    <w:pPr>
      <w:pStyle w:val="Piedepgina"/>
      <w:rPr>
        <w:lang w:val="es-SV"/>
      </w:rPr>
    </w:pPr>
    <w:r>
      <w:rPr>
        <w:rStyle w:val="Nmerodepgina"/>
      </w:rPr>
      <w:fldChar w:fldCharType="begin"/>
    </w:r>
    <w:r>
      <w:rPr>
        <w:rStyle w:val="Nmerodepgina"/>
      </w:rPr>
      <w:instrText xml:space="preserve"> PAGE </w:instrText>
    </w:r>
    <w:r>
      <w:rPr>
        <w:rStyle w:val="Nmerodepgina"/>
      </w:rPr>
      <w:fldChar w:fldCharType="separate"/>
    </w:r>
    <w:r w:rsidR="006931E5">
      <w:rPr>
        <w:rStyle w:val="Nmerodepgina"/>
        <w:noProof/>
      </w:rPr>
      <w:t>17</w:t>
    </w:r>
    <w:r>
      <w:rPr>
        <w:rStyle w:val="Nmerodepgina"/>
      </w:rPr>
      <w:fldChar w:fldCharType="end"/>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1239" w:rsidRDefault="00531239">
      <w:r>
        <w:separator/>
      </w:r>
    </w:p>
  </w:footnote>
  <w:footnote w:type="continuationSeparator" w:id="0">
    <w:p w:rsidR="00531239" w:rsidRDefault="00531239">
      <w:r>
        <w:continuationSeparator/>
      </w:r>
    </w:p>
  </w:footnote>
  <w:footnote w:id="1">
    <w:p w:rsidR="00D7338E" w:rsidRPr="00745641" w:rsidRDefault="00D7338E">
      <w:pPr>
        <w:pStyle w:val="Textonotapie"/>
        <w:rPr>
          <w:lang w:val="es-MX"/>
        </w:rPr>
      </w:pPr>
      <w:r>
        <w:rPr>
          <w:rStyle w:val="Refdenotaalpie"/>
        </w:rPr>
        <w:footnoteRef/>
      </w:r>
      <w:r w:rsidRPr="00745641">
        <w:rPr>
          <w:lang w:val="es-MX"/>
        </w:rPr>
        <w:t xml:space="preserve"> </w:t>
      </w:r>
      <w:r>
        <w:rPr>
          <w:lang w:val="es-MX"/>
        </w:rPr>
        <w:t xml:space="preserve">Tomado de </w:t>
      </w:r>
      <w:r w:rsidRPr="00745641">
        <w:rPr>
          <w:lang w:val="es-MX"/>
        </w:rPr>
        <w:t>https://martinfowler.com/bliki/DataLake.html</w:t>
      </w:r>
    </w:p>
  </w:footnote>
  <w:footnote w:id="2">
    <w:p w:rsidR="00D7338E" w:rsidRPr="00487B57" w:rsidRDefault="00D7338E">
      <w:pPr>
        <w:pStyle w:val="Textonotapie"/>
        <w:rPr>
          <w:lang w:val="es-MX"/>
        </w:rPr>
      </w:pPr>
      <w:r>
        <w:rPr>
          <w:rStyle w:val="Refdenotaalpie"/>
        </w:rPr>
        <w:footnoteRef/>
      </w:r>
      <w:r w:rsidRPr="00487B57">
        <w:rPr>
          <w:lang w:val="es-MX"/>
        </w:rPr>
        <w:t xml:space="preserve"> https://blogs.informatica.com/2016/10/26/data-lake-management-poorly-architectured-data-lakes-make-fishing-insights-difficult/#fbid=QWDNUg1p3Ar</w:t>
      </w:r>
    </w:p>
  </w:footnote>
  <w:footnote w:id="3">
    <w:p w:rsidR="00D7338E" w:rsidRPr="00EC0679" w:rsidRDefault="00D7338E" w:rsidP="00612F96">
      <w:pPr>
        <w:pStyle w:val="Textonotapie"/>
        <w:rPr>
          <w:lang w:val="es-SV"/>
        </w:rPr>
      </w:pPr>
      <w:r>
        <w:rPr>
          <w:rStyle w:val="Refdenotaalpie"/>
        </w:rPr>
        <w:footnoteRef/>
      </w:r>
      <w:r w:rsidRPr="00AF4AEB">
        <w:rPr>
          <w:lang w:val="es-MX"/>
        </w:rPr>
        <w:t xml:space="preserve"> </w:t>
      </w:r>
      <w:r w:rsidRPr="00C90723">
        <w:rPr>
          <w:lang w:val="es-MX"/>
        </w:rPr>
        <w:t>http://recursostic.educacion.es/descartes/web/materiales_didacticos/unidimensional_lbarrios/definicion_est.htm</w:t>
      </w:r>
    </w:p>
  </w:footnote>
  <w:footnote w:id="4">
    <w:p w:rsidR="00D7338E" w:rsidRPr="00CF0EAB" w:rsidRDefault="00D7338E">
      <w:pPr>
        <w:pStyle w:val="Textonotapie"/>
        <w:rPr>
          <w:lang w:val="es-SV"/>
        </w:rPr>
      </w:pPr>
      <w:r>
        <w:rPr>
          <w:rStyle w:val="Refdenotaalpie"/>
        </w:rPr>
        <w:footnoteRef/>
      </w:r>
      <w:r w:rsidRPr="00CF0EAB">
        <w:rPr>
          <w:lang w:val="es-SV"/>
        </w:rPr>
        <w:t xml:space="preserve"> https://es.slideshare.net/marketing2009/estadstica-descriptiva-e-inferencial</w:t>
      </w:r>
    </w:p>
  </w:footnote>
  <w:footnote w:id="5">
    <w:p w:rsidR="00D7338E" w:rsidRPr="00C71689" w:rsidRDefault="00D7338E">
      <w:pPr>
        <w:pStyle w:val="Textonotapie"/>
        <w:rPr>
          <w:lang w:val="es-SV"/>
        </w:rPr>
      </w:pPr>
      <w:r>
        <w:rPr>
          <w:rStyle w:val="Refdenotaalpie"/>
        </w:rPr>
        <w:footnoteRef/>
      </w:r>
      <w:r w:rsidRPr="00C71689">
        <w:rPr>
          <w:lang w:val="es-SV"/>
        </w:rPr>
        <w:t xml:space="preserve"> https://es.wikipedia.org/wiki/Variable_estad</w:t>
      </w:r>
      <w:r>
        <w:rPr>
          <w:lang w:val="es-SV"/>
        </w:rPr>
        <w:t>i</w:t>
      </w:r>
      <w:r w:rsidRPr="00C71689">
        <w:rPr>
          <w:lang w:val="es-SV"/>
        </w:rPr>
        <w:t>stica</w:t>
      </w:r>
    </w:p>
  </w:footnote>
  <w:footnote w:id="6">
    <w:p w:rsidR="00D7338E" w:rsidRPr="00B76365" w:rsidRDefault="00D7338E">
      <w:pPr>
        <w:pStyle w:val="Textonotapie"/>
        <w:rPr>
          <w:lang w:val="es-SV"/>
        </w:rPr>
      </w:pPr>
      <w:r>
        <w:rPr>
          <w:rStyle w:val="Refdenotaalpie"/>
        </w:rPr>
        <w:footnoteRef/>
      </w:r>
      <w:r w:rsidRPr="00B76365">
        <w:rPr>
          <w:lang w:val="es-SV"/>
        </w:rPr>
        <w:t xml:space="preserve"> https://www.vitutor.com/estadistica/descriptiva/a_10.html</w:t>
      </w:r>
    </w:p>
  </w:footnote>
  <w:footnote w:id="7">
    <w:p w:rsidR="00D7338E" w:rsidRPr="00D93001" w:rsidRDefault="00D7338E">
      <w:pPr>
        <w:pStyle w:val="Textonotapie"/>
        <w:rPr>
          <w:lang w:val="es-SV"/>
        </w:rPr>
      </w:pPr>
      <w:r>
        <w:rPr>
          <w:rStyle w:val="Refdenotaalpie"/>
        </w:rPr>
        <w:footnoteRef/>
      </w:r>
      <w:r w:rsidRPr="00D93001">
        <w:rPr>
          <w:lang w:val="es-SV"/>
        </w:rPr>
        <w:t xml:space="preserve"> https://www.vitutor.com/estadistica/descriptiva/a_11.html</w:t>
      </w:r>
    </w:p>
  </w:footnote>
  <w:footnote w:id="8">
    <w:p w:rsidR="00D7338E" w:rsidRPr="003B2D45" w:rsidRDefault="00D7338E">
      <w:pPr>
        <w:pStyle w:val="Textonotapie"/>
        <w:rPr>
          <w:lang w:val="es-SV"/>
        </w:rPr>
      </w:pPr>
      <w:r>
        <w:rPr>
          <w:rStyle w:val="Refdenotaalpie"/>
        </w:rPr>
        <w:footnoteRef/>
      </w:r>
      <w:r w:rsidRPr="003B2D45">
        <w:rPr>
          <w:lang w:val="es-SV"/>
        </w:rPr>
        <w:t xml:space="preserve"> https://es.wikipedia.org/wiki/Percentil</w:t>
      </w:r>
    </w:p>
  </w:footnote>
  <w:footnote w:id="9">
    <w:p w:rsidR="00D7338E" w:rsidRPr="005342FC" w:rsidRDefault="00D7338E">
      <w:pPr>
        <w:pStyle w:val="Textonotapie"/>
        <w:rPr>
          <w:lang w:val="es-SV"/>
        </w:rPr>
      </w:pPr>
      <w:r>
        <w:rPr>
          <w:rStyle w:val="Refdenotaalpie"/>
        </w:rPr>
        <w:footnoteRef/>
      </w:r>
      <w:r w:rsidRPr="005342FC">
        <w:rPr>
          <w:lang w:val="es-SV"/>
        </w:rPr>
        <w:t xml:space="preserve"> https://www.vitutor.com/estadistica/descriptiva/a_13.html</w:t>
      </w:r>
    </w:p>
  </w:footnote>
  <w:footnote w:id="10">
    <w:p w:rsidR="00D7338E" w:rsidRPr="00CE4381" w:rsidRDefault="00D7338E">
      <w:pPr>
        <w:pStyle w:val="Textonotapie"/>
        <w:rPr>
          <w:lang w:val="es-SV"/>
        </w:rPr>
      </w:pPr>
      <w:r>
        <w:rPr>
          <w:rStyle w:val="Refdenotaalpie"/>
        </w:rPr>
        <w:footnoteRef/>
      </w:r>
      <w:r w:rsidRPr="00CE4381">
        <w:rPr>
          <w:lang w:val="es-SV"/>
        </w:rPr>
        <w:t xml:space="preserve"> https://www.vitutor.com/estadistica/descriptiva/a_12.html</w:t>
      </w:r>
    </w:p>
  </w:footnote>
  <w:footnote w:id="11">
    <w:p w:rsidR="00D7338E" w:rsidRPr="00F234F8" w:rsidRDefault="00D7338E">
      <w:pPr>
        <w:pStyle w:val="Textonotapie"/>
        <w:rPr>
          <w:lang w:val="es-SV"/>
        </w:rPr>
      </w:pPr>
      <w:r>
        <w:rPr>
          <w:rStyle w:val="Refdenotaalpie"/>
        </w:rPr>
        <w:footnoteRef/>
      </w:r>
      <w:r w:rsidRPr="00F234F8">
        <w:rPr>
          <w:lang w:val="es-SV"/>
        </w:rPr>
        <w:t xml:space="preserve"> https://es.wikihow.com/calcular-el-rango-estad%C3%ADstico</w:t>
      </w:r>
    </w:p>
  </w:footnote>
  <w:footnote w:id="12">
    <w:p w:rsidR="00D7338E" w:rsidRPr="005E58A5" w:rsidRDefault="00D7338E">
      <w:pPr>
        <w:pStyle w:val="Textonotapie"/>
        <w:rPr>
          <w:lang w:val="es-SV"/>
        </w:rPr>
      </w:pPr>
      <w:r>
        <w:rPr>
          <w:rStyle w:val="Refdenotaalpie"/>
        </w:rPr>
        <w:footnoteRef/>
      </w:r>
      <w:r w:rsidRPr="005E58A5">
        <w:rPr>
          <w:lang w:val="es-SV"/>
        </w:rPr>
        <w:t xml:space="preserve"> https://www.vitutor.com/estadistica/descriptiva/a_15.html</w:t>
      </w:r>
    </w:p>
  </w:footnote>
  <w:footnote w:id="13">
    <w:p w:rsidR="00D7338E" w:rsidRPr="0048657A" w:rsidRDefault="00D7338E" w:rsidP="005E58A5">
      <w:pPr>
        <w:pStyle w:val="Textonotapie"/>
        <w:rPr>
          <w:lang w:val="es-SV"/>
        </w:rPr>
      </w:pPr>
      <w:r>
        <w:rPr>
          <w:rStyle w:val="Refdenotaalpie"/>
        </w:rPr>
        <w:footnoteRef/>
      </w:r>
      <w:r w:rsidRPr="0048657A">
        <w:rPr>
          <w:lang w:val="es-SV"/>
        </w:rPr>
        <w:t xml:space="preserve"> https://support.minitab.com/es-mx/minitab/18/help-and-how-to/statistics/basic-statistics/supporting-topics/data-concepts/what-is-the-standard-deviation/</w:t>
      </w:r>
    </w:p>
  </w:footnote>
  <w:footnote w:id="14">
    <w:p w:rsidR="00D7338E" w:rsidRPr="002F5235" w:rsidRDefault="00D7338E">
      <w:pPr>
        <w:pStyle w:val="Textonotapie"/>
        <w:rPr>
          <w:lang w:val="es-SV"/>
        </w:rPr>
      </w:pPr>
      <w:r>
        <w:rPr>
          <w:rStyle w:val="Refdenotaalpie"/>
        </w:rPr>
        <w:footnoteRef/>
      </w:r>
      <w:r w:rsidRPr="002F5235">
        <w:rPr>
          <w:lang w:val="es-SV"/>
        </w:rPr>
        <w:t xml:space="preserve"> http://economipedia.com/definiciones/coeficiente-de-variacion.html</w:t>
      </w:r>
    </w:p>
  </w:footnote>
  <w:footnote w:id="15">
    <w:p w:rsidR="00D7338E" w:rsidRPr="00196F11" w:rsidRDefault="00D7338E">
      <w:pPr>
        <w:pStyle w:val="Textonotapie"/>
        <w:rPr>
          <w:lang w:val="es-SV"/>
        </w:rPr>
      </w:pPr>
      <w:r>
        <w:rPr>
          <w:rStyle w:val="Refdenotaalpie"/>
        </w:rPr>
        <w:footnoteRef/>
      </w:r>
      <w:r w:rsidRPr="00196F11">
        <w:rPr>
          <w:lang w:val="es-SV"/>
        </w:rPr>
        <w:t xml:space="preserve"> http://www.sinestetoscopio.com/el-famoso-valor-p/</w:t>
      </w:r>
    </w:p>
  </w:footnote>
  <w:footnote w:id="16">
    <w:p w:rsidR="00D7338E" w:rsidRPr="007C1B7B" w:rsidRDefault="00D7338E">
      <w:pPr>
        <w:pStyle w:val="Textonotapie"/>
        <w:rPr>
          <w:lang w:val="es-SV"/>
        </w:rPr>
      </w:pPr>
      <w:r>
        <w:rPr>
          <w:rStyle w:val="Refdenotaalpie"/>
        </w:rPr>
        <w:footnoteRef/>
      </w:r>
      <w:r w:rsidRPr="007C1B7B">
        <w:rPr>
          <w:lang w:val="es-SV"/>
        </w:rPr>
        <w:t xml:space="preserve"> https://www.ibm.com/support/knowledgecenter/es/SS4QC9/com.ibm.solutions.wa_an_overview.2.0.0.doc/t_value.html</w:t>
      </w:r>
    </w:p>
  </w:footnote>
  <w:footnote w:id="17">
    <w:p w:rsidR="00D7338E" w:rsidRPr="007C1B7B" w:rsidRDefault="00D7338E">
      <w:pPr>
        <w:pStyle w:val="Textonotapie"/>
        <w:rPr>
          <w:lang w:val="es-SV"/>
        </w:rPr>
      </w:pPr>
      <w:r>
        <w:rPr>
          <w:rStyle w:val="Refdenotaalpie"/>
        </w:rPr>
        <w:footnoteRef/>
      </w:r>
      <w:r w:rsidRPr="007C1B7B">
        <w:rPr>
          <w:lang w:val="es-SV"/>
        </w:rPr>
        <w:t xml:space="preserve"> https://es.wikipedia.org/wiki/Prueba_t_de_Student</w:t>
      </w:r>
    </w:p>
  </w:footnote>
  <w:footnote w:id="18">
    <w:p w:rsidR="00D7338E" w:rsidRPr="00334B0F" w:rsidRDefault="00D7338E">
      <w:pPr>
        <w:pStyle w:val="Textonotapie"/>
        <w:rPr>
          <w:lang w:val="es-SV"/>
        </w:rPr>
      </w:pPr>
      <w:r>
        <w:rPr>
          <w:rStyle w:val="Refdenotaalpie"/>
        </w:rPr>
        <w:footnoteRef/>
      </w:r>
      <w:r w:rsidRPr="00334B0F">
        <w:rPr>
          <w:lang w:val="es-SV"/>
        </w:rPr>
        <w:t xml:space="preserve"> http://maniqui.ru/educacin-y-lenguas/economa-y-finanzas/econometra/16125-reconociendo-las-variables-habituales-distribucin.html</w:t>
      </w:r>
    </w:p>
  </w:footnote>
  <w:footnote w:id="19">
    <w:p w:rsidR="00D7338E" w:rsidRPr="00755293" w:rsidRDefault="00D7338E">
      <w:pPr>
        <w:pStyle w:val="Textonotapie"/>
        <w:rPr>
          <w:lang w:val="es-SV"/>
        </w:rPr>
      </w:pPr>
      <w:r>
        <w:rPr>
          <w:rStyle w:val="Refdenotaalpie"/>
        </w:rPr>
        <w:footnoteRef/>
      </w:r>
      <w:r w:rsidRPr="00755293">
        <w:rPr>
          <w:lang w:val="es-SV"/>
        </w:rPr>
        <w:t xml:space="preserve"> http://www.ugr.es/~fmocan/MATERIALES%20CURSO/Exploratorio.pdf</w:t>
      </w:r>
    </w:p>
  </w:footnote>
  <w:footnote w:id="20">
    <w:p w:rsidR="00D7338E" w:rsidRPr="004C4A2C" w:rsidRDefault="00D7338E">
      <w:pPr>
        <w:pStyle w:val="Textonotapie"/>
        <w:rPr>
          <w:lang w:val="es-SV"/>
        </w:rPr>
      </w:pPr>
      <w:r>
        <w:rPr>
          <w:rStyle w:val="Refdenotaalpie"/>
        </w:rPr>
        <w:footnoteRef/>
      </w:r>
      <w:r w:rsidRPr="004C4A2C">
        <w:rPr>
          <w:lang w:val="es-SV"/>
        </w:rPr>
        <w:t xml:space="preserve"> https://ciberconta.unizar.es/leccion/aed/ead.pdf</w:t>
      </w:r>
    </w:p>
  </w:footnote>
  <w:footnote w:id="21">
    <w:p w:rsidR="00D7338E" w:rsidRPr="00EC0679" w:rsidRDefault="00D7338E">
      <w:pPr>
        <w:pStyle w:val="Textonotapie"/>
        <w:rPr>
          <w:lang w:val="es-SV"/>
        </w:rPr>
      </w:pPr>
      <w:r>
        <w:rPr>
          <w:rStyle w:val="Refdenotaalpie"/>
        </w:rPr>
        <w:footnoteRef/>
      </w:r>
      <w:r w:rsidRPr="00AF4AEB">
        <w:rPr>
          <w:lang w:val="es-MX"/>
        </w:rPr>
        <w:t xml:space="preserve"> https://www.marketingdirecto.com/punto-de-vista/la-columna/data-quality-sergio-rodrigo</w:t>
      </w:r>
    </w:p>
  </w:footnote>
  <w:footnote w:id="22">
    <w:p w:rsidR="00D7338E" w:rsidRPr="006F2CCB" w:rsidRDefault="00D7338E">
      <w:pPr>
        <w:pStyle w:val="Textonotapie"/>
        <w:rPr>
          <w:lang w:val="es-SV"/>
        </w:rPr>
      </w:pPr>
      <w:r>
        <w:rPr>
          <w:rStyle w:val="Refdenotaalpie"/>
        </w:rPr>
        <w:footnoteRef/>
      </w:r>
      <w:r w:rsidRPr="006F2CCB">
        <w:rPr>
          <w:lang w:val="es-SV"/>
        </w:rPr>
        <w:t xml:space="preserve"> https://www.gs1.org/services/data-quality/data-quality-framework</w:t>
      </w:r>
    </w:p>
  </w:footnote>
  <w:footnote w:id="23">
    <w:p w:rsidR="00D7338E" w:rsidRPr="009C71F1" w:rsidRDefault="00D7338E">
      <w:pPr>
        <w:pStyle w:val="Textonotapie"/>
        <w:rPr>
          <w:lang w:val="es-SV"/>
        </w:rPr>
      </w:pPr>
      <w:r>
        <w:rPr>
          <w:rStyle w:val="Refdenotaalpie"/>
        </w:rPr>
        <w:footnoteRef/>
      </w:r>
      <w:r w:rsidRPr="009C71F1">
        <w:rPr>
          <w:lang w:val="es-SV"/>
        </w:rPr>
        <w:t xml:space="preserve"> http://www.dataversity.net/data-quality-simple-6-step-process/</w:t>
      </w:r>
    </w:p>
  </w:footnote>
  <w:footnote w:id="24">
    <w:p w:rsidR="00D7338E" w:rsidRPr="00FA7D71" w:rsidRDefault="00D7338E">
      <w:pPr>
        <w:pStyle w:val="Textonotapie"/>
        <w:rPr>
          <w:lang w:val="es-SV"/>
        </w:rPr>
      </w:pPr>
      <w:r>
        <w:rPr>
          <w:rStyle w:val="Refdenotaalpie"/>
        </w:rPr>
        <w:footnoteRef/>
      </w:r>
      <w:r w:rsidRPr="00FA7D71">
        <w:rPr>
          <w:lang w:val="es-SV"/>
        </w:rPr>
        <w:t xml:space="preserve"> https://cran.r-project.org/doc/contrib/de_Jonge+van_der_Loo-Introduction_to_data_cleaning_with_R.pdf</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Pr="005B3ABA" w:rsidRDefault="00D7338E">
    <w:pPr>
      <w:pStyle w:val="Encabezado"/>
      <w:rPr>
        <w:lang w:val="es-SV"/>
      </w:rPr>
    </w:pPr>
    <w:r>
      <w:rPr>
        <w:lang w:val="es-SV"/>
      </w:rPr>
      <w:t>fundamentos de machine learning</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338E" w:rsidRDefault="00D7338E">
    <w:pPr>
      <w:pStyle w:val="Encabezado"/>
    </w:pPr>
    <w:r>
      <w:t>Design Customization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5724F0"/>
    <w:multiLevelType w:val="hybridMultilevel"/>
    <w:tmpl w:val="8AA8F0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3FE43D4"/>
    <w:multiLevelType w:val="hybridMultilevel"/>
    <w:tmpl w:val="C8529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B6289"/>
    <w:multiLevelType w:val="hybridMultilevel"/>
    <w:tmpl w:val="EC3C75C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52E7885"/>
    <w:multiLevelType w:val="hybridMultilevel"/>
    <w:tmpl w:val="3B628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5B2FB5"/>
    <w:multiLevelType w:val="hybridMultilevel"/>
    <w:tmpl w:val="C9402AF8"/>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DAF1D5A"/>
    <w:multiLevelType w:val="hybridMultilevel"/>
    <w:tmpl w:val="7C344B2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0F042C6F"/>
    <w:multiLevelType w:val="hybridMultilevel"/>
    <w:tmpl w:val="A174608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28641A2"/>
    <w:multiLevelType w:val="hybridMultilevel"/>
    <w:tmpl w:val="2D521A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9" w15:restartNumberingAfterBreak="0">
    <w:nsid w:val="1B3E462B"/>
    <w:multiLevelType w:val="hybridMultilevel"/>
    <w:tmpl w:val="3FC616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AC3307"/>
    <w:multiLevelType w:val="hybridMultilevel"/>
    <w:tmpl w:val="8826B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B468BC"/>
    <w:multiLevelType w:val="hybridMultilevel"/>
    <w:tmpl w:val="C25E1A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E2407A"/>
    <w:multiLevelType w:val="hybridMultilevel"/>
    <w:tmpl w:val="B5C4A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2C5276"/>
    <w:multiLevelType w:val="hybridMultilevel"/>
    <w:tmpl w:val="A5D0A6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DB3281"/>
    <w:multiLevelType w:val="hybridMultilevel"/>
    <w:tmpl w:val="72ACA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25D17C76"/>
    <w:multiLevelType w:val="hybridMultilevel"/>
    <w:tmpl w:val="A6300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576DF9"/>
    <w:multiLevelType w:val="hybridMultilevel"/>
    <w:tmpl w:val="85463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B67AEA"/>
    <w:multiLevelType w:val="hybridMultilevel"/>
    <w:tmpl w:val="83E8E6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8" w15:restartNumberingAfterBreak="0">
    <w:nsid w:val="30A036D5"/>
    <w:multiLevelType w:val="hybridMultilevel"/>
    <w:tmpl w:val="876A9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D3365"/>
    <w:multiLevelType w:val="hybridMultilevel"/>
    <w:tmpl w:val="D6680BC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D216A8C"/>
    <w:multiLevelType w:val="hybridMultilevel"/>
    <w:tmpl w:val="75E664EA"/>
    <w:lvl w:ilvl="0" w:tplc="440A0001">
      <w:start w:val="1"/>
      <w:numFmt w:val="bullet"/>
      <w:lvlText w:val=""/>
      <w:lvlJc w:val="left"/>
      <w:pPr>
        <w:ind w:left="780" w:hanging="360"/>
      </w:pPr>
      <w:rPr>
        <w:rFonts w:ascii="Symbol" w:hAnsi="Symbol" w:hint="default"/>
      </w:rPr>
    </w:lvl>
    <w:lvl w:ilvl="1" w:tplc="440A0003" w:tentative="1">
      <w:start w:val="1"/>
      <w:numFmt w:val="bullet"/>
      <w:lvlText w:val="o"/>
      <w:lvlJc w:val="left"/>
      <w:pPr>
        <w:ind w:left="1500" w:hanging="360"/>
      </w:pPr>
      <w:rPr>
        <w:rFonts w:ascii="Courier New" w:hAnsi="Courier New" w:cs="Courier New" w:hint="default"/>
      </w:rPr>
    </w:lvl>
    <w:lvl w:ilvl="2" w:tplc="440A0005" w:tentative="1">
      <w:start w:val="1"/>
      <w:numFmt w:val="bullet"/>
      <w:lvlText w:val=""/>
      <w:lvlJc w:val="left"/>
      <w:pPr>
        <w:ind w:left="2220" w:hanging="360"/>
      </w:pPr>
      <w:rPr>
        <w:rFonts w:ascii="Wingdings" w:hAnsi="Wingdings" w:hint="default"/>
      </w:rPr>
    </w:lvl>
    <w:lvl w:ilvl="3" w:tplc="440A0001" w:tentative="1">
      <w:start w:val="1"/>
      <w:numFmt w:val="bullet"/>
      <w:lvlText w:val=""/>
      <w:lvlJc w:val="left"/>
      <w:pPr>
        <w:ind w:left="2940" w:hanging="360"/>
      </w:pPr>
      <w:rPr>
        <w:rFonts w:ascii="Symbol" w:hAnsi="Symbol" w:hint="default"/>
      </w:rPr>
    </w:lvl>
    <w:lvl w:ilvl="4" w:tplc="440A0003" w:tentative="1">
      <w:start w:val="1"/>
      <w:numFmt w:val="bullet"/>
      <w:lvlText w:val="o"/>
      <w:lvlJc w:val="left"/>
      <w:pPr>
        <w:ind w:left="3660" w:hanging="360"/>
      </w:pPr>
      <w:rPr>
        <w:rFonts w:ascii="Courier New" w:hAnsi="Courier New" w:cs="Courier New" w:hint="default"/>
      </w:rPr>
    </w:lvl>
    <w:lvl w:ilvl="5" w:tplc="440A0005" w:tentative="1">
      <w:start w:val="1"/>
      <w:numFmt w:val="bullet"/>
      <w:lvlText w:val=""/>
      <w:lvlJc w:val="left"/>
      <w:pPr>
        <w:ind w:left="4380" w:hanging="360"/>
      </w:pPr>
      <w:rPr>
        <w:rFonts w:ascii="Wingdings" w:hAnsi="Wingdings" w:hint="default"/>
      </w:rPr>
    </w:lvl>
    <w:lvl w:ilvl="6" w:tplc="440A0001" w:tentative="1">
      <w:start w:val="1"/>
      <w:numFmt w:val="bullet"/>
      <w:lvlText w:val=""/>
      <w:lvlJc w:val="left"/>
      <w:pPr>
        <w:ind w:left="5100" w:hanging="360"/>
      </w:pPr>
      <w:rPr>
        <w:rFonts w:ascii="Symbol" w:hAnsi="Symbol" w:hint="default"/>
      </w:rPr>
    </w:lvl>
    <w:lvl w:ilvl="7" w:tplc="440A0003" w:tentative="1">
      <w:start w:val="1"/>
      <w:numFmt w:val="bullet"/>
      <w:lvlText w:val="o"/>
      <w:lvlJc w:val="left"/>
      <w:pPr>
        <w:ind w:left="5820" w:hanging="360"/>
      </w:pPr>
      <w:rPr>
        <w:rFonts w:ascii="Courier New" w:hAnsi="Courier New" w:cs="Courier New" w:hint="default"/>
      </w:rPr>
    </w:lvl>
    <w:lvl w:ilvl="8" w:tplc="440A0005" w:tentative="1">
      <w:start w:val="1"/>
      <w:numFmt w:val="bullet"/>
      <w:lvlText w:val=""/>
      <w:lvlJc w:val="left"/>
      <w:pPr>
        <w:ind w:left="6540" w:hanging="360"/>
      </w:pPr>
      <w:rPr>
        <w:rFonts w:ascii="Wingdings" w:hAnsi="Wingdings" w:hint="default"/>
      </w:rPr>
    </w:lvl>
  </w:abstractNum>
  <w:abstractNum w:abstractNumId="21" w15:restartNumberingAfterBreak="0">
    <w:nsid w:val="3E4942EE"/>
    <w:multiLevelType w:val="hybridMultilevel"/>
    <w:tmpl w:val="C340230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42881709"/>
    <w:multiLevelType w:val="hybridMultilevel"/>
    <w:tmpl w:val="B0D6A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5563D86"/>
    <w:multiLevelType w:val="hybridMultilevel"/>
    <w:tmpl w:val="22962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0106B6"/>
    <w:multiLevelType w:val="hybridMultilevel"/>
    <w:tmpl w:val="3F24BA6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5" w15:restartNumberingAfterBreak="0">
    <w:nsid w:val="48907747"/>
    <w:multiLevelType w:val="hybridMultilevel"/>
    <w:tmpl w:val="7DB87E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A793CB9"/>
    <w:multiLevelType w:val="hybridMultilevel"/>
    <w:tmpl w:val="6FC0BA8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4C510602"/>
    <w:multiLevelType w:val="singleLevel"/>
    <w:tmpl w:val="F1444738"/>
    <w:lvl w:ilvl="0">
      <w:start w:val="1"/>
      <w:numFmt w:val="bullet"/>
      <w:pStyle w:val="Listaconvietas5"/>
      <w:lvlText w:val=""/>
      <w:lvlJc w:val="left"/>
      <w:pPr>
        <w:tabs>
          <w:tab w:val="num" w:pos="360"/>
        </w:tabs>
        <w:ind w:left="360" w:hanging="360"/>
      </w:pPr>
      <w:rPr>
        <w:rFonts w:ascii="Wingdings" w:hAnsi="Wingdings" w:hint="default"/>
      </w:rPr>
    </w:lvl>
  </w:abstractNum>
  <w:abstractNum w:abstractNumId="28" w15:restartNumberingAfterBreak="0">
    <w:nsid w:val="4C7E4DCD"/>
    <w:multiLevelType w:val="hybridMultilevel"/>
    <w:tmpl w:val="FADA2D36"/>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4E0267CC"/>
    <w:multiLevelType w:val="hybridMultilevel"/>
    <w:tmpl w:val="CF7AF172"/>
    <w:lvl w:ilvl="0" w:tplc="440A0001">
      <w:start w:val="1"/>
      <w:numFmt w:val="bullet"/>
      <w:lvlText w:val=""/>
      <w:lvlJc w:val="left"/>
      <w:pPr>
        <w:ind w:left="720" w:hanging="360"/>
      </w:pPr>
      <w:rPr>
        <w:rFonts w:ascii="Symbol" w:hAnsi="Symbol" w:hint="default"/>
      </w:rPr>
    </w:lvl>
    <w:lvl w:ilvl="1" w:tplc="440A0003">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15:restartNumberingAfterBreak="0">
    <w:nsid w:val="51224A38"/>
    <w:multiLevelType w:val="singleLevel"/>
    <w:tmpl w:val="440A0001"/>
    <w:lvl w:ilvl="0">
      <w:start w:val="1"/>
      <w:numFmt w:val="bullet"/>
      <w:lvlText w:val=""/>
      <w:lvlJc w:val="left"/>
      <w:pPr>
        <w:ind w:left="720" w:hanging="360"/>
      </w:pPr>
      <w:rPr>
        <w:rFonts w:ascii="Symbol" w:hAnsi="Symbol" w:hint="default"/>
      </w:rPr>
    </w:lvl>
  </w:abstractNum>
  <w:abstractNum w:abstractNumId="31" w15:restartNumberingAfterBreak="0">
    <w:nsid w:val="54FC7EF6"/>
    <w:multiLevelType w:val="hybridMultilevel"/>
    <w:tmpl w:val="0A0253A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5B5E6BA3"/>
    <w:multiLevelType w:val="hybridMultilevel"/>
    <w:tmpl w:val="42448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436190"/>
    <w:multiLevelType w:val="singleLevel"/>
    <w:tmpl w:val="D7CE7166"/>
    <w:lvl w:ilvl="0">
      <w:start w:val="1"/>
      <w:numFmt w:val="bullet"/>
      <w:pStyle w:val="Listaconvietas"/>
      <w:lvlText w:val=""/>
      <w:lvlJc w:val="left"/>
      <w:pPr>
        <w:tabs>
          <w:tab w:val="num" w:pos="360"/>
        </w:tabs>
        <w:ind w:left="360" w:hanging="360"/>
      </w:pPr>
      <w:rPr>
        <w:rFonts w:ascii="Wingdings" w:hAnsi="Wingdings" w:hint="default"/>
      </w:rPr>
    </w:lvl>
  </w:abstractNum>
  <w:abstractNum w:abstractNumId="34" w15:restartNumberingAfterBreak="0">
    <w:nsid w:val="610C43ED"/>
    <w:multiLevelType w:val="hybridMultilevel"/>
    <w:tmpl w:val="3598655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5" w15:restartNumberingAfterBreak="0">
    <w:nsid w:val="65054A7E"/>
    <w:multiLevelType w:val="hybridMultilevel"/>
    <w:tmpl w:val="F3C2EE98"/>
    <w:lvl w:ilvl="0" w:tplc="440A000F">
      <w:start w:val="1"/>
      <w:numFmt w:val="decimal"/>
      <w:lvlText w:val="%1."/>
      <w:lvlJc w:val="left"/>
      <w:pPr>
        <w:ind w:left="720" w:hanging="360"/>
      </w:p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6" w15:restartNumberingAfterBreak="0">
    <w:nsid w:val="68DD3743"/>
    <w:multiLevelType w:val="hybridMultilevel"/>
    <w:tmpl w:val="76BC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13B4B"/>
    <w:multiLevelType w:val="hybridMultilevel"/>
    <w:tmpl w:val="F8E2B78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15:restartNumberingAfterBreak="0">
    <w:nsid w:val="7BFC424E"/>
    <w:multiLevelType w:val="hybridMultilevel"/>
    <w:tmpl w:val="5C4AF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720" w:hanging="360"/>
        </w:pPr>
        <w:rPr>
          <w:rFonts w:ascii="Symbol" w:hAnsi="Symbol"/>
          <w:sz w:val="28"/>
        </w:rPr>
      </w:lvl>
    </w:lvlOverride>
  </w:num>
  <w:num w:numId="2">
    <w:abstractNumId w:val="33"/>
  </w:num>
  <w:num w:numId="3">
    <w:abstractNumId w:val="27"/>
  </w:num>
  <w:num w:numId="4">
    <w:abstractNumId w:val="19"/>
  </w:num>
  <w:num w:numId="5">
    <w:abstractNumId w:val="35"/>
  </w:num>
  <w:num w:numId="6">
    <w:abstractNumId w:val="30"/>
  </w:num>
  <w:num w:numId="7">
    <w:abstractNumId w:val="21"/>
  </w:num>
  <w:num w:numId="8">
    <w:abstractNumId w:val="31"/>
  </w:num>
  <w:num w:numId="9">
    <w:abstractNumId w:val="14"/>
  </w:num>
  <w:num w:numId="10">
    <w:abstractNumId w:val="3"/>
  </w:num>
  <w:num w:numId="11">
    <w:abstractNumId w:val="37"/>
  </w:num>
  <w:num w:numId="12">
    <w:abstractNumId w:val="7"/>
  </w:num>
  <w:num w:numId="13">
    <w:abstractNumId w:val="24"/>
  </w:num>
  <w:num w:numId="14">
    <w:abstractNumId w:val="20"/>
  </w:num>
  <w:num w:numId="15">
    <w:abstractNumId w:val="5"/>
  </w:num>
  <w:num w:numId="16">
    <w:abstractNumId w:val="1"/>
  </w:num>
  <w:num w:numId="17">
    <w:abstractNumId w:val="8"/>
  </w:num>
  <w:num w:numId="18">
    <w:abstractNumId w:val="28"/>
  </w:num>
  <w:num w:numId="19">
    <w:abstractNumId w:val="26"/>
  </w:num>
  <w:num w:numId="20">
    <w:abstractNumId w:val="29"/>
  </w:num>
  <w:num w:numId="21">
    <w:abstractNumId w:val="6"/>
  </w:num>
  <w:num w:numId="22">
    <w:abstractNumId w:val="38"/>
  </w:num>
  <w:num w:numId="23">
    <w:abstractNumId w:val="10"/>
  </w:num>
  <w:num w:numId="24">
    <w:abstractNumId w:val="34"/>
  </w:num>
  <w:num w:numId="25">
    <w:abstractNumId w:val="17"/>
  </w:num>
  <w:num w:numId="26">
    <w:abstractNumId w:val="13"/>
  </w:num>
  <w:num w:numId="27">
    <w:abstractNumId w:val="36"/>
  </w:num>
  <w:num w:numId="28">
    <w:abstractNumId w:val="25"/>
  </w:num>
  <w:num w:numId="29">
    <w:abstractNumId w:val="2"/>
  </w:num>
  <w:num w:numId="30">
    <w:abstractNumId w:val="11"/>
  </w:num>
  <w:num w:numId="31">
    <w:abstractNumId w:val="4"/>
  </w:num>
  <w:num w:numId="32">
    <w:abstractNumId w:val="12"/>
  </w:num>
  <w:num w:numId="33">
    <w:abstractNumId w:val="18"/>
  </w:num>
  <w:num w:numId="34">
    <w:abstractNumId w:val="22"/>
  </w:num>
  <w:num w:numId="35">
    <w:abstractNumId w:val="23"/>
  </w:num>
  <w:num w:numId="36">
    <w:abstractNumId w:val="16"/>
  </w:num>
  <w:num w:numId="37">
    <w:abstractNumId w:val="32"/>
  </w:num>
  <w:num w:numId="38">
    <w:abstractNumId w:val="15"/>
  </w:num>
  <w:num w:numId="39">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activeWritingStyle w:appName="MSWord" w:lang="en-US" w:vendorID="8" w:dllVersion="513" w:checkStyle="1"/>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87"/>
  <w:drawingGridVerticalSpacing w:val="187"/>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075A"/>
    <w:rsid w:val="0000056A"/>
    <w:rsid w:val="000118FC"/>
    <w:rsid w:val="00016F2E"/>
    <w:rsid w:val="0002169A"/>
    <w:rsid w:val="00025D70"/>
    <w:rsid w:val="000324AC"/>
    <w:rsid w:val="0003284F"/>
    <w:rsid w:val="00050A74"/>
    <w:rsid w:val="00067FD4"/>
    <w:rsid w:val="00070F3E"/>
    <w:rsid w:val="00075671"/>
    <w:rsid w:val="00085A71"/>
    <w:rsid w:val="000949FA"/>
    <w:rsid w:val="000967C9"/>
    <w:rsid w:val="000A796A"/>
    <w:rsid w:val="000B2572"/>
    <w:rsid w:val="000B7197"/>
    <w:rsid w:val="000E0394"/>
    <w:rsid w:val="000F45DF"/>
    <w:rsid w:val="000F4AA0"/>
    <w:rsid w:val="001031A1"/>
    <w:rsid w:val="00117BA2"/>
    <w:rsid w:val="001244FC"/>
    <w:rsid w:val="00130422"/>
    <w:rsid w:val="00130D0F"/>
    <w:rsid w:val="00146990"/>
    <w:rsid w:val="0015576D"/>
    <w:rsid w:val="00156CBF"/>
    <w:rsid w:val="00160F1B"/>
    <w:rsid w:val="00170651"/>
    <w:rsid w:val="00174556"/>
    <w:rsid w:val="00196F11"/>
    <w:rsid w:val="001A06DE"/>
    <w:rsid w:val="001A56AB"/>
    <w:rsid w:val="001A5D2A"/>
    <w:rsid w:val="001A6A7C"/>
    <w:rsid w:val="001A71EF"/>
    <w:rsid w:val="001B1BD6"/>
    <w:rsid w:val="001B4096"/>
    <w:rsid w:val="001B5B3C"/>
    <w:rsid w:val="001C1CA4"/>
    <w:rsid w:val="001D432D"/>
    <w:rsid w:val="001D7997"/>
    <w:rsid w:val="001F1A3E"/>
    <w:rsid w:val="001F44D8"/>
    <w:rsid w:val="0020157B"/>
    <w:rsid w:val="00207068"/>
    <w:rsid w:val="00220454"/>
    <w:rsid w:val="002251FB"/>
    <w:rsid w:val="00235AA5"/>
    <w:rsid w:val="00237C0F"/>
    <w:rsid w:val="00244CA4"/>
    <w:rsid w:val="00254760"/>
    <w:rsid w:val="002631A5"/>
    <w:rsid w:val="00267E7A"/>
    <w:rsid w:val="002752CB"/>
    <w:rsid w:val="00277847"/>
    <w:rsid w:val="00277B76"/>
    <w:rsid w:val="00294B65"/>
    <w:rsid w:val="002A4E66"/>
    <w:rsid w:val="002A7427"/>
    <w:rsid w:val="002B3380"/>
    <w:rsid w:val="002B3F14"/>
    <w:rsid w:val="002B6683"/>
    <w:rsid w:val="002C057A"/>
    <w:rsid w:val="002D02BB"/>
    <w:rsid w:val="002D4AA5"/>
    <w:rsid w:val="002D4C6B"/>
    <w:rsid w:val="002D6CEC"/>
    <w:rsid w:val="002E683E"/>
    <w:rsid w:val="002F22E6"/>
    <w:rsid w:val="002F4086"/>
    <w:rsid w:val="002F5235"/>
    <w:rsid w:val="0031562B"/>
    <w:rsid w:val="0033402E"/>
    <w:rsid w:val="00334B0F"/>
    <w:rsid w:val="00346A16"/>
    <w:rsid w:val="00352BAD"/>
    <w:rsid w:val="00370709"/>
    <w:rsid w:val="00380E71"/>
    <w:rsid w:val="00384BB9"/>
    <w:rsid w:val="00385B9C"/>
    <w:rsid w:val="003871D2"/>
    <w:rsid w:val="0038757B"/>
    <w:rsid w:val="0039303E"/>
    <w:rsid w:val="003A03A4"/>
    <w:rsid w:val="003A0E34"/>
    <w:rsid w:val="003A7784"/>
    <w:rsid w:val="003B2D45"/>
    <w:rsid w:val="003B4FA5"/>
    <w:rsid w:val="003B6AB1"/>
    <w:rsid w:val="003C6C1B"/>
    <w:rsid w:val="003C6ED5"/>
    <w:rsid w:val="003C7582"/>
    <w:rsid w:val="003D2659"/>
    <w:rsid w:val="003E12C1"/>
    <w:rsid w:val="003E52E8"/>
    <w:rsid w:val="0040359C"/>
    <w:rsid w:val="004205D9"/>
    <w:rsid w:val="004265DB"/>
    <w:rsid w:val="00430B47"/>
    <w:rsid w:val="00447C3C"/>
    <w:rsid w:val="00453B41"/>
    <w:rsid w:val="00464019"/>
    <w:rsid w:val="00464422"/>
    <w:rsid w:val="00480BC6"/>
    <w:rsid w:val="0048657A"/>
    <w:rsid w:val="00487B57"/>
    <w:rsid w:val="00497D3E"/>
    <w:rsid w:val="004A0BC8"/>
    <w:rsid w:val="004A1F22"/>
    <w:rsid w:val="004A3324"/>
    <w:rsid w:val="004A4678"/>
    <w:rsid w:val="004A5D14"/>
    <w:rsid w:val="004A5ED2"/>
    <w:rsid w:val="004A7EA1"/>
    <w:rsid w:val="004B075A"/>
    <w:rsid w:val="004C4A2C"/>
    <w:rsid w:val="004C6EF4"/>
    <w:rsid w:val="004C7E62"/>
    <w:rsid w:val="004D7ADA"/>
    <w:rsid w:val="004E295E"/>
    <w:rsid w:val="004E79DC"/>
    <w:rsid w:val="0050203D"/>
    <w:rsid w:val="00512958"/>
    <w:rsid w:val="005154B1"/>
    <w:rsid w:val="005227E3"/>
    <w:rsid w:val="00531239"/>
    <w:rsid w:val="00533643"/>
    <w:rsid w:val="005342FC"/>
    <w:rsid w:val="00552690"/>
    <w:rsid w:val="00560B20"/>
    <w:rsid w:val="00572A58"/>
    <w:rsid w:val="00573CB9"/>
    <w:rsid w:val="00577E05"/>
    <w:rsid w:val="00585B4C"/>
    <w:rsid w:val="00586751"/>
    <w:rsid w:val="00590864"/>
    <w:rsid w:val="00596C2A"/>
    <w:rsid w:val="005A23FC"/>
    <w:rsid w:val="005B3ABA"/>
    <w:rsid w:val="005C03EB"/>
    <w:rsid w:val="005C13B7"/>
    <w:rsid w:val="005C5097"/>
    <w:rsid w:val="005D168B"/>
    <w:rsid w:val="005D26B9"/>
    <w:rsid w:val="005E3A98"/>
    <w:rsid w:val="005E58A5"/>
    <w:rsid w:val="005F6105"/>
    <w:rsid w:val="00606B14"/>
    <w:rsid w:val="00607340"/>
    <w:rsid w:val="00612F96"/>
    <w:rsid w:val="006153E1"/>
    <w:rsid w:val="00634427"/>
    <w:rsid w:val="006511B7"/>
    <w:rsid w:val="00655C50"/>
    <w:rsid w:val="006569EA"/>
    <w:rsid w:val="00660D6D"/>
    <w:rsid w:val="00661ACF"/>
    <w:rsid w:val="00674EBA"/>
    <w:rsid w:val="0068269D"/>
    <w:rsid w:val="00684DF7"/>
    <w:rsid w:val="00684F60"/>
    <w:rsid w:val="00686C6E"/>
    <w:rsid w:val="006931BD"/>
    <w:rsid w:val="006931E5"/>
    <w:rsid w:val="00693FD0"/>
    <w:rsid w:val="006975B2"/>
    <w:rsid w:val="006A1F68"/>
    <w:rsid w:val="006A3322"/>
    <w:rsid w:val="006A37A3"/>
    <w:rsid w:val="006A391D"/>
    <w:rsid w:val="006A78FB"/>
    <w:rsid w:val="006B25EF"/>
    <w:rsid w:val="006C066D"/>
    <w:rsid w:val="006C48E4"/>
    <w:rsid w:val="006C69A3"/>
    <w:rsid w:val="006D02DD"/>
    <w:rsid w:val="006F173C"/>
    <w:rsid w:val="006F2CCB"/>
    <w:rsid w:val="006F513B"/>
    <w:rsid w:val="006F7FE6"/>
    <w:rsid w:val="00700E14"/>
    <w:rsid w:val="00704642"/>
    <w:rsid w:val="00713D36"/>
    <w:rsid w:val="00721DFC"/>
    <w:rsid w:val="007223D5"/>
    <w:rsid w:val="00725076"/>
    <w:rsid w:val="00733989"/>
    <w:rsid w:val="00734AB3"/>
    <w:rsid w:val="00745641"/>
    <w:rsid w:val="00750480"/>
    <w:rsid w:val="00753413"/>
    <w:rsid w:val="00755293"/>
    <w:rsid w:val="007741A8"/>
    <w:rsid w:val="00774ADB"/>
    <w:rsid w:val="007874DC"/>
    <w:rsid w:val="00795465"/>
    <w:rsid w:val="007A2C33"/>
    <w:rsid w:val="007A3005"/>
    <w:rsid w:val="007A31F7"/>
    <w:rsid w:val="007A3843"/>
    <w:rsid w:val="007A5299"/>
    <w:rsid w:val="007A60CD"/>
    <w:rsid w:val="007B1B6A"/>
    <w:rsid w:val="007B56E1"/>
    <w:rsid w:val="007B7080"/>
    <w:rsid w:val="007B7FAF"/>
    <w:rsid w:val="007C1B7B"/>
    <w:rsid w:val="007C4F02"/>
    <w:rsid w:val="007C59D4"/>
    <w:rsid w:val="007C5FC5"/>
    <w:rsid w:val="007D1D57"/>
    <w:rsid w:val="00801F3A"/>
    <w:rsid w:val="00806AD1"/>
    <w:rsid w:val="00817AD5"/>
    <w:rsid w:val="00831163"/>
    <w:rsid w:val="0083229D"/>
    <w:rsid w:val="00835E50"/>
    <w:rsid w:val="00844950"/>
    <w:rsid w:val="0084757A"/>
    <w:rsid w:val="008508EE"/>
    <w:rsid w:val="0085203B"/>
    <w:rsid w:val="0085207D"/>
    <w:rsid w:val="008629BC"/>
    <w:rsid w:val="00866109"/>
    <w:rsid w:val="00872EDB"/>
    <w:rsid w:val="008774C0"/>
    <w:rsid w:val="00877CAE"/>
    <w:rsid w:val="00882CD5"/>
    <w:rsid w:val="00892A19"/>
    <w:rsid w:val="00893157"/>
    <w:rsid w:val="008B6D14"/>
    <w:rsid w:val="008E1499"/>
    <w:rsid w:val="008E4DF6"/>
    <w:rsid w:val="00900148"/>
    <w:rsid w:val="009014B2"/>
    <w:rsid w:val="00906F9B"/>
    <w:rsid w:val="0091331E"/>
    <w:rsid w:val="009139D9"/>
    <w:rsid w:val="0091699B"/>
    <w:rsid w:val="00917AE5"/>
    <w:rsid w:val="0093256F"/>
    <w:rsid w:val="0094432D"/>
    <w:rsid w:val="0095548E"/>
    <w:rsid w:val="00961301"/>
    <w:rsid w:val="009620D9"/>
    <w:rsid w:val="0096253E"/>
    <w:rsid w:val="0097569A"/>
    <w:rsid w:val="00977C9A"/>
    <w:rsid w:val="00980DB6"/>
    <w:rsid w:val="009931CF"/>
    <w:rsid w:val="00993BAF"/>
    <w:rsid w:val="00995113"/>
    <w:rsid w:val="00996262"/>
    <w:rsid w:val="00996EDB"/>
    <w:rsid w:val="009C42B7"/>
    <w:rsid w:val="009C71F1"/>
    <w:rsid w:val="009D18C0"/>
    <w:rsid w:val="009D3E4F"/>
    <w:rsid w:val="009D3F47"/>
    <w:rsid w:val="009E51CC"/>
    <w:rsid w:val="009F2E7D"/>
    <w:rsid w:val="009F35AF"/>
    <w:rsid w:val="00A0251B"/>
    <w:rsid w:val="00A02AD0"/>
    <w:rsid w:val="00A03AEF"/>
    <w:rsid w:val="00A14EF4"/>
    <w:rsid w:val="00A15B37"/>
    <w:rsid w:val="00A1683D"/>
    <w:rsid w:val="00A17F48"/>
    <w:rsid w:val="00A26E03"/>
    <w:rsid w:val="00A27855"/>
    <w:rsid w:val="00A5723E"/>
    <w:rsid w:val="00A618EE"/>
    <w:rsid w:val="00A64B04"/>
    <w:rsid w:val="00A70203"/>
    <w:rsid w:val="00A74261"/>
    <w:rsid w:val="00A86762"/>
    <w:rsid w:val="00AB4B95"/>
    <w:rsid w:val="00AB526F"/>
    <w:rsid w:val="00AB549D"/>
    <w:rsid w:val="00AC147B"/>
    <w:rsid w:val="00AC38C9"/>
    <w:rsid w:val="00AD04FC"/>
    <w:rsid w:val="00AD285F"/>
    <w:rsid w:val="00AE10A2"/>
    <w:rsid w:val="00AE6425"/>
    <w:rsid w:val="00AE6AFF"/>
    <w:rsid w:val="00AF01F2"/>
    <w:rsid w:val="00AF3DD1"/>
    <w:rsid w:val="00AF4505"/>
    <w:rsid w:val="00AF4AEB"/>
    <w:rsid w:val="00AF4FF3"/>
    <w:rsid w:val="00AF5935"/>
    <w:rsid w:val="00AF5B2E"/>
    <w:rsid w:val="00B06B12"/>
    <w:rsid w:val="00B101BF"/>
    <w:rsid w:val="00B22FA7"/>
    <w:rsid w:val="00B271B5"/>
    <w:rsid w:val="00B3111C"/>
    <w:rsid w:val="00B4079A"/>
    <w:rsid w:val="00B41464"/>
    <w:rsid w:val="00B75975"/>
    <w:rsid w:val="00B76365"/>
    <w:rsid w:val="00B877AB"/>
    <w:rsid w:val="00B9112D"/>
    <w:rsid w:val="00B9581E"/>
    <w:rsid w:val="00BB3ABB"/>
    <w:rsid w:val="00BB3DC7"/>
    <w:rsid w:val="00BD3781"/>
    <w:rsid w:val="00BE6D54"/>
    <w:rsid w:val="00C10CDB"/>
    <w:rsid w:val="00C162FB"/>
    <w:rsid w:val="00C16E4E"/>
    <w:rsid w:val="00C20BA8"/>
    <w:rsid w:val="00C24A95"/>
    <w:rsid w:val="00C255AA"/>
    <w:rsid w:val="00C3571A"/>
    <w:rsid w:val="00C36AB5"/>
    <w:rsid w:val="00C36CE5"/>
    <w:rsid w:val="00C500E8"/>
    <w:rsid w:val="00C53AFD"/>
    <w:rsid w:val="00C56F54"/>
    <w:rsid w:val="00C63DAF"/>
    <w:rsid w:val="00C67EB7"/>
    <w:rsid w:val="00C71689"/>
    <w:rsid w:val="00C72043"/>
    <w:rsid w:val="00C870D0"/>
    <w:rsid w:val="00C90723"/>
    <w:rsid w:val="00C92A69"/>
    <w:rsid w:val="00C94AB6"/>
    <w:rsid w:val="00CB563B"/>
    <w:rsid w:val="00CC23A0"/>
    <w:rsid w:val="00CD1D49"/>
    <w:rsid w:val="00CD5771"/>
    <w:rsid w:val="00CE4381"/>
    <w:rsid w:val="00CF0D27"/>
    <w:rsid w:val="00CF0EAB"/>
    <w:rsid w:val="00D05564"/>
    <w:rsid w:val="00D05B58"/>
    <w:rsid w:val="00D06BC7"/>
    <w:rsid w:val="00D07BB2"/>
    <w:rsid w:val="00D143A7"/>
    <w:rsid w:val="00D157A0"/>
    <w:rsid w:val="00D20313"/>
    <w:rsid w:val="00D22CFF"/>
    <w:rsid w:val="00D23730"/>
    <w:rsid w:val="00D26360"/>
    <w:rsid w:val="00D34833"/>
    <w:rsid w:val="00D4066D"/>
    <w:rsid w:val="00D50D50"/>
    <w:rsid w:val="00D562EE"/>
    <w:rsid w:val="00D61364"/>
    <w:rsid w:val="00D61781"/>
    <w:rsid w:val="00D61A42"/>
    <w:rsid w:val="00D6516D"/>
    <w:rsid w:val="00D7338E"/>
    <w:rsid w:val="00D7458D"/>
    <w:rsid w:val="00D828CC"/>
    <w:rsid w:val="00D93001"/>
    <w:rsid w:val="00D93586"/>
    <w:rsid w:val="00D94400"/>
    <w:rsid w:val="00D97F82"/>
    <w:rsid w:val="00DA28BB"/>
    <w:rsid w:val="00DB05AE"/>
    <w:rsid w:val="00DB3801"/>
    <w:rsid w:val="00DC5AA8"/>
    <w:rsid w:val="00DC5AE8"/>
    <w:rsid w:val="00DE2BA0"/>
    <w:rsid w:val="00E11994"/>
    <w:rsid w:val="00E11EE2"/>
    <w:rsid w:val="00E144E1"/>
    <w:rsid w:val="00E16EE8"/>
    <w:rsid w:val="00E17C76"/>
    <w:rsid w:val="00E37359"/>
    <w:rsid w:val="00E40C55"/>
    <w:rsid w:val="00E423D8"/>
    <w:rsid w:val="00E45061"/>
    <w:rsid w:val="00E6087A"/>
    <w:rsid w:val="00E64803"/>
    <w:rsid w:val="00E64DEE"/>
    <w:rsid w:val="00E85115"/>
    <w:rsid w:val="00E9046E"/>
    <w:rsid w:val="00E96C24"/>
    <w:rsid w:val="00EA6FC9"/>
    <w:rsid w:val="00EB1058"/>
    <w:rsid w:val="00EB66BC"/>
    <w:rsid w:val="00EC0679"/>
    <w:rsid w:val="00EC1495"/>
    <w:rsid w:val="00EC7BBD"/>
    <w:rsid w:val="00ED7D15"/>
    <w:rsid w:val="00ED7FC7"/>
    <w:rsid w:val="00EE7F71"/>
    <w:rsid w:val="00F0100C"/>
    <w:rsid w:val="00F02A81"/>
    <w:rsid w:val="00F070A1"/>
    <w:rsid w:val="00F1336E"/>
    <w:rsid w:val="00F175C9"/>
    <w:rsid w:val="00F234F8"/>
    <w:rsid w:val="00F266E3"/>
    <w:rsid w:val="00F308EE"/>
    <w:rsid w:val="00F33F76"/>
    <w:rsid w:val="00F34B68"/>
    <w:rsid w:val="00F42749"/>
    <w:rsid w:val="00F42C8D"/>
    <w:rsid w:val="00F54A4E"/>
    <w:rsid w:val="00F6696E"/>
    <w:rsid w:val="00F77248"/>
    <w:rsid w:val="00F83DFF"/>
    <w:rsid w:val="00F8730F"/>
    <w:rsid w:val="00FA08B4"/>
    <w:rsid w:val="00FA7D71"/>
    <w:rsid w:val="00FB1820"/>
    <w:rsid w:val="00FD2840"/>
    <w:rsid w:val="00FD5C3F"/>
    <w:rsid w:val="00FE002E"/>
    <w:rsid w:val="00FF36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9E99C76F-FFC2-48BA-ADCF-40CE58918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Garamond" w:hAnsi="Garamond"/>
      <w:sz w:val="16"/>
    </w:rPr>
  </w:style>
  <w:style w:type="paragraph" w:styleId="Ttulo1">
    <w:name w:val="heading 1"/>
    <w:basedOn w:val="Normal"/>
    <w:next w:val="Textoindependiente"/>
    <w:link w:val="Ttulo1Car"/>
    <w:qFormat/>
    <w:rsid w:val="00DA28BB"/>
    <w:pPr>
      <w:keepNext/>
      <w:spacing w:before="240" w:after="120"/>
      <w:outlineLvl w:val="0"/>
    </w:pPr>
    <w:rPr>
      <w:rFonts w:ascii="Arial Black" w:hAnsi="Arial Black"/>
      <w:color w:val="808080"/>
      <w:spacing w:val="-25"/>
      <w:kern w:val="28"/>
      <w:sz w:val="32"/>
    </w:rPr>
  </w:style>
  <w:style w:type="paragraph" w:styleId="Ttulo2">
    <w:name w:val="heading 2"/>
    <w:basedOn w:val="Normal"/>
    <w:next w:val="Textoindependiente"/>
    <w:qFormat/>
    <w:rsid w:val="00DA28BB"/>
    <w:pPr>
      <w:keepNext/>
      <w:spacing w:line="240" w:lineRule="atLeast"/>
      <w:outlineLvl w:val="1"/>
    </w:pPr>
    <w:rPr>
      <w:rFonts w:ascii="Arial Black" w:hAnsi="Arial Black"/>
      <w:spacing w:val="-10"/>
      <w:kern w:val="28"/>
      <w:szCs w:val="16"/>
    </w:rPr>
  </w:style>
  <w:style w:type="paragraph" w:styleId="Ttulo3">
    <w:name w:val="heading 3"/>
    <w:basedOn w:val="Normal"/>
    <w:next w:val="Textoindependiente"/>
    <w:qFormat/>
    <w:rsid w:val="005F6105"/>
    <w:pPr>
      <w:keepNext/>
      <w:outlineLvl w:val="2"/>
    </w:pPr>
    <w:rPr>
      <w:rFonts w:ascii="Arial Black" w:hAnsi="Arial Black"/>
      <w:spacing w:val="-5"/>
    </w:rPr>
  </w:style>
  <w:style w:type="paragraph" w:styleId="Ttulo4">
    <w:name w:val="heading 4"/>
    <w:basedOn w:val="Normal"/>
    <w:next w:val="Textoindependiente"/>
    <w:qFormat/>
    <w:pPr>
      <w:keepNext/>
      <w:spacing w:after="240"/>
      <w:jc w:val="center"/>
      <w:outlineLvl w:val="3"/>
    </w:pPr>
    <w:rPr>
      <w:caps/>
      <w:spacing w:val="30"/>
    </w:rPr>
  </w:style>
  <w:style w:type="paragraph" w:styleId="Ttulo5">
    <w:name w:val="heading 5"/>
    <w:basedOn w:val="Normal"/>
    <w:next w:val="Textoindependiente"/>
    <w:qFormat/>
    <w:pPr>
      <w:keepNext/>
      <w:framePr w:w="1800" w:wrap="around" w:vAnchor="text" w:hAnchor="page" w:x="1201" w:y="1"/>
      <w:spacing w:before="40" w:after="240"/>
      <w:outlineLvl w:val="4"/>
    </w:pPr>
    <w:rPr>
      <w:rFonts w:ascii="Arial Black" w:hAnsi="Arial Black"/>
      <w:spacing w:val="-5"/>
      <w:sz w:val="18"/>
    </w:rPr>
  </w:style>
  <w:style w:type="paragraph" w:styleId="Ttulo6">
    <w:name w:val="heading 6"/>
    <w:basedOn w:val="Normal"/>
    <w:next w:val="Textoindependiente"/>
    <w:qFormat/>
    <w:pPr>
      <w:keepNext/>
      <w:framePr w:w="1800" w:wrap="around" w:vAnchor="text" w:hAnchor="page" w:x="1201" w:y="1"/>
      <w:outlineLvl w:val="5"/>
    </w:pPr>
  </w:style>
  <w:style w:type="paragraph" w:styleId="Ttulo7">
    <w:name w:val="heading 7"/>
    <w:basedOn w:val="Normal"/>
    <w:next w:val="Textoindependiente"/>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i/>
      <w:spacing w:val="-5"/>
      <w:sz w:val="28"/>
    </w:rPr>
  </w:style>
  <w:style w:type="paragraph" w:styleId="Ttulo8">
    <w:name w:val="heading 8"/>
    <w:basedOn w:val="Normal"/>
    <w:next w:val="Textoindependiente"/>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rPr>
  </w:style>
  <w:style w:type="paragraph" w:styleId="Ttulo9">
    <w:name w:val="heading 9"/>
    <w:basedOn w:val="Normal"/>
    <w:next w:val="Textoindependiente"/>
    <w:qFormat/>
    <w:pPr>
      <w:keepNext/>
      <w:spacing w:before="80" w:after="60"/>
      <w:outlineLvl w:val="8"/>
    </w:pPr>
    <w:rPr>
      <w:b/>
      <w:i/>
      <w:kern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link w:val="TextoindependienteCar"/>
    <w:pPr>
      <w:spacing w:after="240"/>
      <w:jc w:val="both"/>
    </w:pPr>
    <w:rPr>
      <w:spacing w:val="-5"/>
      <w:sz w:val="24"/>
    </w:rPr>
  </w:style>
  <w:style w:type="character" w:styleId="Refdecomentario">
    <w:name w:val="annotation reference"/>
    <w:semiHidden/>
    <w:rPr>
      <w:sz w:val="16"/>
    </w:rPr>
  </w:style>
  <w:style w:type="paragraph" w:styleId="Textocomentario">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Textoindependiente"/>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spacing w:val="-5"/>
      <w:sz w:val="24"/>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rPr>
  </w:style>
  <w:style w:type="paragraph" w:customStyle="1" w:styleId="BodyTextKeep">
    <w:name w:val="Body Text Keep"/>
    <w:basedOn w:val="Textoindependiente"/>
    <w:next w:val="Textoindependiente"/>
    <w:pPr>
      <w:keepNext/>
    </w:pPr>
  </w:style>
  <w:style w:type="paragraph" w:styleId="Descripcin">
    <w:name w:val="caption"/>
    <w:basedOn w:val="Normal"/>
    <w:next w:val="Textoindependiente"/>
    <w:qFormat/>
    <w:pPr>
      <w:spacing w:after="240"/>
    </w:pPr>
    <w:rPr>
      <w:spacing w:val="-5"/>
    </w:rPr>
  </w:style>
  <w:style w:type="paragraph" w:customStyle="1" w:styleId="ChapterSubtitle">
    <w:name w:val="Chapter Subtitle"/>
    <w:basedOn w:val="Normal"/>
    <w:next w:val="Textoindependiente"/>
    <w:pPr>
      <w:keepNext/>
      <w:keepLines/>
      <w:spacing w:after="360" w:line="240" w:lineRule="atLeast"/>
      <w:ind w:right="1800"/>
    </w:pPr>
    <w:rPr>
      <w:i/>
      <w:spacing w:val="-20"/>
      <w:kern w:val="28"/>
      <w:sz w:val="28"/>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caps/>
      <w:kern w:val="36"/>
      <w:sz w:val="38"/>
    </w:rPr>
  </w:style>
  <w:style w:type="character" w:styleId="nfasis">
    <w:name w:val="Emphasis"/>
    <w:qFormat/>
    <w:rPr>
      <w:rFonts w:ascii="Arial Black" w:hAnsi="Arial Black"/>
      <w:sz w:val="18"/>
    </w:rPr>
  </w:style>
  <w:style w:type="character" w:styleId="Refdenotaalfinal">
    <w:name w:val="endnote reference"/>
    <w:semiHidden/>
    <w:rPr>
      <w:sz w:val="18"/>
      <w:vertAlign w:val="superscript"/>
    </w:rPr>
  </w:style>
  <w:style w:type="paragraph" w:styleId="Textonotaalfinal">
    <w:name w:val="endnote text"/>
    <w:basedOn w:val="Normal"/>
    <w:semiHidden/>
    <w:pPr>
      <w:tabs>
        <w:tab w:val="left" w:pos="187"/>
      </w:tabs>
      <w:spacing w:after="120" w:line="220" w:lineRule="exact"/>
      <w:ind w:left="187" w:hanging="187"/>
    </w:pPr>
    <w:rPr>
      <w:sz w:val="18"/>
    </w:rPr>
  </w:style>
  <w:style w:type="paragraph" w:styleId="Piedepgina">
    <w:name w:val="footer"/>
    <w:basedOn w:val="Normal"/>
    <w:pPr>
      <w:keepLines/>
      <w:pBdr>
        <w:top w:val="single" w:sz="6" w:space="3" w:color="auto"/>
      </w:pBdr>
      <w:tabs>
        <w:tab w:val="center" w:pos="4320"/>
        <w:tab w:val="right" w:pos="8640"/>
      </w:tabs>
      <w:jc w:val="center"/>
    </w:pPr>
    <w:rPr>
      <w:rFonts w:ascii="Arial Black" w:hAnsi="Arial Black"/>
    </w:rPr>
  </w:style>
  <w:style w:type="character" w:styleId="Refdenotaalpie">
    <w:name w:val="footnote reference"/>
    <w:semiHidden/>
    <w:rPr>
      <w:sz w:val="18"/>
      <w:vertAlign w:val="superscript"/>
    </w:rPr>
  </w:style>
  <w:style w:type="paragraph" w:styleId="Textonotapie">
    <w:name w:val="footnote text"/>
    <w:basedOn w:val="Normal"/>
    <w:semiHidden/>
    <w:rsid w:val="00B9112D"/>
    <w:pPr>
      <w:spacing w:before="240" w:after="120"/>
    </w:pPr>
    <w:rPr>
      <w:sz w:val="18"/>
    </w:rPr>
  </w:style>
  <w:style w:type="paragraph" w:styleId="Encabezado">
    <w:name w:val="header"/>
    <w:basedOn w:val="Normal"/>
    <w:pPr>
      <w:keepLines/>
      <w:tabs>
        <w:tab w:val="center" w:pos="4320"/>
        <w:tab w:val="right" w:pos="8640"/>
      </w:tabs>
    </w:pPr>
    <w:rPr>
      <w:rFonts w:ascii="Arial Black" w:hAnsi="Arial Black"/>
      <w:caps/>
      <w:spacing w:val="60"/>
      <w:sz w:val="14"/>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rPr>
  </w:style>
  <w:style w:type="paragraph" w:styleId="ndice1">
    <w:name w:val="index 1"/>
    <w:basedOn w:val="Normal"/>
    <w:semiHidden/>
    <w:rsid w:val="00977C9A"/>
    <w:pPr>
      <w:tabs>
        <w:tab w:val="right" w:leader="dot" w:pos="3960"/>
      </w:tabs>
      <w:spacing w:line="240" w:lineRule="atLeast"/>
      <w:ind w:left="720" w:hanging="720"/>
    </w:pPr>
    <w:rPr>
      <w:rFonts w:ascii="Arial" w:hAnsi="Arial"/>
      <w:sz w:val="20"/>
    </w:rPr>
  </w:style>
  <w:style w:type="paragraph" w:styleId="ndice2">
    <w:name w:val="index 2"/>
    <w:basedOn w:val="Normal"/>
    <w:semiHidden/>
    <w:rsid w:val="00977C9A"/>
    <w:pPr>
      <w:tabs>
        <w:tab w:val="right" w:leader="dot" w:pos="3960"/>
      </w:tabs>
      <w:spacing w:line="240" w:lineRule="atLeast"/>
      <w:ind w:left="180"/>
    </w:pPr>
    <w:rPr>
      <w:rFonts w:ascii="Arial" w:hAnsi="Arial"/>
      <w:sz w:val="18"/>
    </w:rPr>
  </w:style>
  <w:style w:type="paragraph" w:styleId="ndice3">
    <w:name w:val="index 3"/>
    <w:basedOn w:val="Normal"/>
    <w:semiHidden/>
    <w:pPr>
      <w:tabs>
        <w:tab w:val="right" w:leader="dot" w:pos="3960"/>
      </w:tabs>
      <w:spacing w:line="240" w:lineRule="atLeast"/>
      <w:ind w:left="180"/>
    </w:pPr>
    <w:rPr>
      <w:sz w:val="18"/>
    </w:rPr>
  </w:style>
  <w:style w:type="paragraph" w:styleId="ndice4">
    <w:name w:val="index 4"/>
    <w:basedOn w:val="Normal"/>
    <w:semiHidden/>
    <w:pPr>
      <w:tabs>
        <w:tab w:val="right" w:pos="3960"/>
      </w:tabs>
      <w:spacing w:line="240" w:lineRule="atLeast"/>
      <w:ind w:left="180"/>
    </w:pPr>
    <w:rPr>
      <w:sz w:val="18"/>
    </w:rPr>
  </w:style>
  <w:style w:type="paragraph" w:styleId="ndice5">
    <w:name w:val="index 5"/>
    <w:basedOn w:val="Normal"/>
    <w:semiHidden/>
    <w:pPr>
      <w:tabs>
        <w:tab w:val="right" w:pos="3960"/>
      </w:tabs>
      <w:spacing w:line="240" w:lineRule="atLeast"/>
      <w:ind w:left="180"/>
    </w:pPr>
    <w:rPr>
      <w:sz w:val="18"/>
    </w:rPr>
  </w:style>
  <w:style w:type="paragraph" w:styleId="ndice6">
    <w:name w:val="index 6"/>
    <w:basedOn w:val="ndice1"/>
    <w:next w:val="Normal"/>
    <w:semiHidden/>
    <w:pPr>
      <w:tabs>
        <w:tab w:val="right" w:leader="dot" w:pos="3600"/>
      </w:tabs>
      <w:ind w:left="960" w:hanging="160"/>
    </w:pPr>
  </w:style>
  <w:style w:type="paragraph" w:styleId="ndice7">
    <w:name w:val="index 7"/>
    <w:basedOn w:val="ndice1"/>
    <w:next w:val="Normal"/>
    <w:semiHidden/>
    <w:pPr>
      <w:tabs>
        <w:tab w:val="right" w:leader="dot" w:pos="3600"/>
      </w:tabs>
      <w:ind w:left="1120" w:hanging="160"/>
    </w:pPr>
  </w:style>
  <w:style w:type="paragraph" w:styleId="ndice8">
    <w:name w:val="index 8"/>
    <w:basedOn w:val="Normal"/>
    <w:next w:val="Normal"/>
    <w:semiHidden/>
    <w:pPr>
      <w:tabs>
        <w:tab w:val="right" w:leader="dot" w:pos="3600"/>
      </w:tabs>
      <w:ind w:left="1280" w:hanging="160"/>
    </w:pPr>
  </w:style>
  <w:style w:type="paragraph" w:styleId="Ttulodendice">
    <w:name w:val="index heading"/>
    <w:basedOn w:val="Normal"/>
    <w:next w:val="ndice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aconvietas">
    <w:name w:val="List Bullet"/>
    <w:basedOn w:val="Normal"/>
    <w:rsid w:val="00684F60"/>
    <w:pPr>
      <w:numPr>
        <w:numId w:val="2"/>
      </w:numPr>
      <w:tabs>
        <w:tab w:val="clear" w:pos="360"/>
      </w:tabs>
      <w:spacing w:after="240"/>
      <w:ind w:right="360"/>
      <w:jc w:val="both"/>
    </w:pPr>
    <w:rPr>
      <w:spacing w:val="-5"/>
      <w:sz w:val="24"/>
    </w:rPr>
  </w:style>
  <w:style w:type="paragraph" w:styleId="Listaconvietas5">
    <w:name w:val="List Bullet 5"/>
    <w:basedOn w:val="Normal"/>
    <w:pPr>
      <w:framePr w:w="1860" w:wrap="around" w:vAnchor="text" w:hAnchor="page" w:x="1201" w:y="1"/>
      <w:numPr>
        <w:numId w:val="3"/>
      </w:numPr>
      <w:pBdr>
        <w:bottom w:val="single" w:sz="6" w:space="0" w:color="auto"/>
        <w:between w:val="single" w:sz="6" w:space="0" w:color="auto"/>
      </w:pBdr>
      <w:spacing w:line="320" w:lineRule="exact"/>
    </w:pPr>
    <w:rPr>
      <w:sz w:val="18"/>
    </w:rPr>
  </w:style>
  <w:style w:type="paragraph" w:styleId="Listaconnmeros">
    <w:name w:val="List Number"/>
    <w:basedOn w:val="Normal"/>
    <w:rsid w:val="00684F60"/>
    <w:pPr>
      <w:spacing w:after="240"/>
      <w:ind w:left="720" w:right="360" w:hanging="360"/>
      <w:jc w:val="both"/>
    </w:pPr>
    <w:rPr>
      <w:spacing w:val="-5"/>
      <w:sz w:val="24"/>
    </w:rPr>
  </w:style>
  <w:style w:type="paragraph" w:styleId="Textomacro">
    <w:name w:val="macro"/>
    <w:basedOn w:val="Textoindependiente"/>
    <w:semiHidden/>
    <w:pPr>
      <w:spacing w:after="120"/>
    </w:pPr>
    <w:rPr>
      <w:rFonts w:ascii="Courier New" w:hAnsi="Courier New"/>
    </w:rPr>
  </w:style>
  <w:style w:type="character" w:styleId="Nmerodepgina">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rPr>
  </w:style>
  <w:style w:type="paragraph" w:customStyle="1" w:styleId="Picture">
    <w:name w:val="Picture"/>
    <w:basedOn w:val="Textoindependiente"/>
    <w:next w:val="Descripcin"/>
    <w:pPr>
      <w:keepNext/>
    </w:pPr>
  </w:style>
  <w:style w:type="paragraph" w:customStyle="1" w:styleId="ReturnAddress">
    <w:name w:val="Return Address"/>
    <w:basedOn w:val="Normal"/>
    <w:pPr>
      <w:jc w:val="center"/>
    </w:pPr>
    <w:rPr>
      <w:spacing w:val="-3"/>
      <w:sz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rPr>
  </w:style>
  <w:style w:type="paragraph" w:styleId="Subttulo">
    <w:name w:val="Subtitle"/>
    <w:basedOn w:val="Puesto"/>
    <w:next w:val="Textoindependiente"/>
    <w:qFormat/>
    <w:pPr>
      <w:spacing w:before="1940" w:after="0" w:line="200" w:lineRule="atLeast"/>
    </w:pPr>
    <w:rPr>
      <w:rFonts w:ascii="Garamond" w:hAnsi="Garamond"/>
      <w:b/>
      <w:caps/>
      <w:spacing w:val="30"/>
      <w:sz w:val="18"/>
    </w:rPr>
  </w:style>
  <w:style w:type="paragraph" w:styleId="Puesto">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rPr>
  </w:style>
  <w:style w:type="paragraph" w:customStyle="1" w:styleId="SubtitleCover">
    <w:name w:val="Subtitle Cover"/>
    <w:basedOn w:val="Normal"/>
    <w:next w:val="Normal"/>
    <w:pPr>
      <w:keepNext/>
      <w:pBdr>
        <w:top w:val="single" w:sz="6" w:space="1" w:color="auto"/>
      </w:pBdr>
      <w:spacing w:after="5280" w:line="480" w:lineRule="exact"/>
    </w:pPr>
    <w:rPr>
      <w:spacing w:val="-15"/>
      <w:kern w:val="28"/>
      <w:sz w:val="44"/>
    </w:rPr>
  </w:style>
  <w:style w:type="paragraph" w:styleId="Textoconsangra">
    <w:name w:val="table of authorities"/>
    <w:basedOn w:val="Normal"/>
    <w:semiHidden/>
    <w:pPr>
      <w:tabs>
        <w:tab w:val="right" w:leader="dot" w:pos="8640"/>
      </w:tabs>
      <w:spacing w:after="240"/>
    </w:pPr>
    <w:rPr>
      <w:sz w:val="20"/>
    </w:rPr>
  </w:style>
  <w:style w:type="paragraph" w:styleId="Tabladeilustracion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spacing w:val="-70"/>
      <w:kern w:val="28"/>
      <w:sz w:val="144"/>
    </w:rPr>
  </w:style>
  <w:style w:type="paragraph" w:styleId="Encabezadodelista">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DC1">
    <w:name w:val="toc 1"/>
    <w:basedOn w:val="Normal"/>
    <w:autoRedefine/>
    <w:uiPriority w:val="39"/>
    <w:rsid w:val="00DA28BB"/>
    <w:pPr>
      <w:spacing w:line="320" w:lineRule="atLeast"/>
    </w:pPr>
    <w:rPr>
      <w:rFonts w:ascii="Arial" w:hAnsi="Arial"/>
      <w:sz w:val="28"/>
    </w:rPr>
  </w:style>
  <w:style w:type="paragraph" w:styleId="TDC2">
    <w:name w:val="toc 2"/>
    <w:basedOn w:val="TDC1"/>
    <w:autoRedefine/>
    <w:uiPriority w:val="39"/>
    <w:rsid w:val="00DA28BB"/>
    <w:pPr>
      <w:tabs>
        <w:tab w:val="right" w:leader="dot" w:pos="7910"/>
      </w:tabs>
      <w:ind w:left="720"/>
    </w:pPr>
    <w:rPr>
      <w:sz w:val="24"/>
    </w:rPr>
  </w:style>
  <w:style w:type="paragraph" w:styleId="TDC3">
    <w:name w:val="toc 3"/>
    <w:basedOn w:val="Normal"/>
    <w:next w:val="Normal"/>
    <w:autoRedefine/>
    <w:semiHidden/>
    <w:rsid w:val="00DA28BB"/>
    <w:pPr>
      <w:spacing w:line="320" w:lineRule="atLeast"/>
      <w:ind w:left="1440"/>
    </w:pPr>
    <w:rPr>
      <w:rFonts w:ascii="Arial" w:hAnsi="Arial"/>
      <w:sz w:val="20"/>
    </w:rPr>
  </w:style>
  <w:style w:type="paragraph" w:styleId="TDC4">
    <w:name w:val="toc 4"/>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DC5">
    <w:name w:val="toc 5"/>
    <w:basedOn w:val="Normal"/>
    <w:next w:val="Normal"/>
    <w:semiHidden/>
    <w:pPr>
      <w:pBdr>
        <w:bottom w:val="single" w:sz="6" w:space="3" w:color="auto"/>
        <w:between w:val="single" w:sz="6" w:space="3" w:color="auto"/>
      </w:pBdr>
      <w:tabs>
        <w:tab w:val="right" w:pos="3600"/>
      </w:tabs>
      <w:spacing w:line="360" w:lineRule="atLeast"/>
    </w:pPr>
    <w:rPr>
      <w:sz w:val="22"/>
    </w:rPr>
  </w:style>
  <w:style w:type="paragraph" w:styleId="TDC6">
    <w:name w:val="toc 6"/>
    <w:basedOn w:val="Normal"/>
    <w:next w:val="Normal"/>
    <w:semiHidden/>
    <w:pPr>
      <w:tabs>
        <w:tab w:val="right" w:leader="dot" w:pos="3600"/>
      </w:tabs>
      <w:ind w:left="800"/>
    </w:pPr>
  </w:style>
  <w:style w:type="paragraph" w:styleId="TDC7">
    <w:name w:val="toc 7"/>
    <w:basedOn w:val="Normal"/>
    <w:next w:val="Normal"/>
    <w:semiHidden/>
    <w:pPr>
      <w:tabs>
        <w:tab w:val="right" w:leader="dot" w:pos="3600"/>
      </w:tabs>
      <w:ind w:left="960"/>
    </w:pPr>
  </w:style>
  <w:style w:type="paragraph" w:styleId="TDC8">
    <w:name w:val="toc 8"/>
    <w:basedOn w:val="Normal"/>
    <w:next w:val="Normal"/>
    <w:semiHidden/>
    <w:pPr>
      <w:tabs>
        <w:tab w:val="right" w:leader="dot" w:pos="3600"/>
      </w:tabs>
      <w:ind w:left="1120"/>
    </w:pPr>
  </w:style>
  <w:style w:type="paragraph" w:styleId="TDC9">
    <w:name w:val="toc 9"/>
    <w:basedOn w:val="Normal"/>
    <w:next w:val="Normal"/>
    <w:semiHidden/>
    <w:pPr>
      <w:tabs>
        <w:tab w:val="right" w:leader="dot" w:pos="3600"/>
      </w:tabs>
      <w:ind w:left="1280"/>
    </w:pPr>
  </w:style>
  <w:style w:type="paragraph" w:customStyle="1" w:styleId="TOCBase">
    <w:name w:val="TOC Base"/>
    <w:basedOn w:val="TDC2"/>
  </w:style>
  <w:style w:type="paragraph" w:styleId="Textodeglobo">
    <w:name w:val="Balloon Text"/>
    <w:basedOn w:val="Normal"/>
    <w:semiHidden/>
    <w:rsid w:val="00F8730F"/>
    <w:rPr>
      <w:rFonts w:ascii="Tahoma" w:hAnsi="Tahoma" w:cs="Tahoma"/>
      <w:szCs w:val="16"/>
    </w:rPr>
  </w:style>
  <w:style w:type="character" w:customStyle="1" w:styleId="Ttulo1Car">
    <w:name w:val="Título 1 Car"/>
    <w:basedOn w:val="Fuentedeprrafopredeter"/>
    <w:link w:val="Ttulo1"/>
    <w:rsid w:val="004265DB"/>
    <w:rPr>
      <w:rFonts w:ascii="Arial Black" w:hAnsi="Arial Black"/>
      <w:color w:val="808080"/>
      <w:spacing w:val="-25"/>
      <w:kern w:val="28"/>
      <w:sz w:val="32"/>
      <w:lang w:val="en-US" w:eastAsia="en-US" w:bidi="ar-SA"/>
    </w:rPr>
  </w:style>
  <w:style w:type="character" w:customStyle="1" w:styleId="TextoindependienteCar">
    <w:name w:val="Texto independiente Car"/>
    <w:basedOn w:val="Fuentedeprrafopredeter"/>
    <w:link w:val="Textoindependiente"/>
    <w:rsid w:val="004265DB"/>
    <w:rPr>
      <w:rFonts w:ascii="Garamond" w:hAnsi="Garamond"/>
      <w:spacing w:val="-5"/>
      <w:sz w:val="24"/>
      <w:lang w:val="en-US" w:eastAsia="en-US" w:bidi="ar-SA"/>
    </w:rPr>
  </w:style>
  <w:style w:type="character" w:styleId="Hipervnculo">
    <w:name w:val="Hyperlink"/>
    <w:basedOn w:val="Fuentedeprrafopredeter"/>
    <w:uiPriority w:val="99"/>
    <w:rsid w:val="004265DB"/>
    <w:rPr>
      <w:color w:val="0000FF"/>
      <w:u w:val="single"/>
    </w:rPr>
  </w:style>
  <w:style w:type="character" w:styleId="Textodelmarcadordeposicin">
    <w:name w:val="Placeholder Text"/>
    <w:basedOn w:val="Fuentedeprrafopredeter"/>
    <w:uiPriority w:val="99"/>
    <w:semiHidden/>
    <w:rsid w:val="002631A5"/>
    <w:rPr>
      <w:color w:val="808080"/>
    </w:rPr>
  </w:style>
  <w:style w:type="paragraph" w:styleId="Prrafodelista">
    <w:name w:val="List Paragraph"/>
    <w:basedOn w:val="Normal"/>
    <w:uiPriority w:val="34"/>
    <w:qFormat/>
    <w:rsid w:val="00220454"/>
    <w:pPr>
      <w:ind w:left="720"/>
      <w:contextualSpacing/>
    </w:pPr>
  </w:style>
  <w:style w:type="table" w:styleId="Tablaconcuadrcula">
    <w:name w:val="Table Grid"/>
    <w:basedOn w:val="Tablanormal"/>
    <w:uiPriority w:val="39"/>
    <w:rsid w:val="002B66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2B6683"/>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7665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diagramQuickStyle" Target="diagrams/quickStyle5.xml"/><Relationship Id="rId21" Type="http://schemas.openxmlformats.org/officeDocument/2006/relationships/image" Target="media/image6.png"/><Relationship Id="rId42" Type="http://schemas.openxmlformats.org/officeDocument/2006/relationships/footer" Target="footer9.xml"/><Relationship Id="rId47" Type="http://schemas.openxmlformats.org/officeDocument/2006/relationships/image" Target="media/image24.png"/><Relationship Id="rId63" Type="http://schemas.openxmlformats.org/officeDocument/2006/relationships/diagramColors" Target="diagrams/colors2.xml"/><Relationship Id="rId68" Type="http://schemas.openxmlformats.org/officeDocument/2006/relationships/image" Target="media/image31.png"/><Relationship Id="rId84" Type="http://schemas.openxmlformats.org/officeDocument/2006/relationships/image" Target="media/image47.png"/><Relationship Id="rId89" Type="http://schemas.openxmlformats.org/officeDocument/2006/relationships/footer" Target="footer12.xml"/><Relationship Id="rId112" Type="http://schemas.openxmlformats.org/officeDocument/2006/relationships/diagramColors" Target="diagrams/colors4.xml"/><Relationship Id="rId16" Type="http://schemas.openxmlformats.org/officeDocument/2006/relationships/image" Target="media/image1.png"/><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eader" Target="header5.xml"/><Relationship Id="rId37" Type="http://schemas.openxmlformats.org/officeDocument/2006/relationships/image" Target="media/image18.png"/><Relationship Id="rId53" Type="http://schemas.openxmlformats.org/officeDocument/2006/relationships/footer" Target="footer11.xml"/><Relationship Id="rId58" Type="http://schemas.microsoft.com/office/2007/relationships/diagramDrawing" Target="diagrams/drawing1.xml"/><Relationship Id="rId74" Type="http://schemas.openxmlformats.org/officeDocument/2006/relationships/image" Target="media/image37.png"/><Relationship Id="rId79" Type="http://schemas.openxmlformats.org/officeDocument/2006/relationships/image" Target="media/image42.png"/><Relationship Id="rId102" Type="http://schemas.openxmlformats.org/officeDocument/2006/relationships/footer" Target="footer15.xml"/><Relationship Id="rId123" Type="http://schemas.openxmlformats.org/officeDocument/2006/relationships/header" Target="header15.xm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eader" Target="header11.xml"/><Relationship Id="rId95" Type="http://schemas.openxmlformats.org/officeDocument/2006/relationships/diagramColors" Target="diagrams/colors3.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64" Type="http://schemas.microsoft.com/office/2007/relationships/diagramDrawing" Target="diagrams/drawing2.xml"/><Relationship Id="rId69" Type="http://schemas.openxmlformats.org/officeDocument/2006/relationships/image" Target="media/image32.png"/><Relationship Id="rId113" Type="http://schemas.microsoft.com/office/2007/relationships/diagramDrawing" Target="diagrams/drawing4.xml"/><Relationship Id="rId118" Type="http://schemas.openxmlformats.org/officeDocument/2006/relationships/diagramColors" Target="diagrams/colors5.xml"/><Relationship Id="rId80" Type="http://schemas.openxmlformats.org/officeDocument/2006/relationships/image" Target="media/image43.png"/><Relationship Id="rId85" Type="http://schemas.openxmlformats.org/officeDocument/2006/relationships/image" Target="media/image48.png"/><Relationship Id="rId12" Type="http://schemas.openxmlformats.org/officeDocument/2006/relationships/header" Target="header2.xml"/><Relationship Id="rId17" Type="http://schemas.openxmlformats.org/officeDocument/2006/relationships/image" Target="media/image2.png"/><Relationship Id="rId33" Type="http://schemas.openxmlformats.org/officeDocument/2006/relationships/footer" Target="footer7.xml"/><Relationship Id="rId38" Type="http://schemas.openxmlformats.org/officeDocument/2006/relationships/image" Target="media/image19.png"/><Relationship Id="rId59" Type="http://schemas.openxmlformats.org/officeDocument/2006/relationships/image" Target="media/image27.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footer" Target="footer17.xml"/><Relationship Id="rId129" Type="http://schemas.openxmlformats.org/officeDocument/2006/relationships/theme" Target="theme/theme1.xml"/><Relationship Id="rId54" Type="http://schemas.openxmlformats.org/officeDocument/2006/relationships/diagramData" Target="diagrams/data1.xm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footer" Target="footer13.xml"/><Relationship Id="rId96" Type="http://schemas.microsoft.com/office/2007/relationships/diagramDrawing" Target="diagrams/drawing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image" Target="media/image59.png"/><Relationship Id="rId119" Type="http://schemas.microsoft.com/office/2007/relationships/diagramDrawing" Target="diagrams/drawing5.xml"/><Relationship Id="rId44" Type="http://schemas.openxmlformats.org/officeDocument/2006/relationships/image" Target="media/image21.png"/><Relationship Id="rId60" Type="http://schemas.openxmlformats.org/officeDocument/2006/relationships/diagramData" Target="diagrams/data2.xml"/><Relationship Id="rId65" Type="http://schemas.openxmlformats.org/officeDocument/2006/relationships/image" Target="media/image28.png"/><Relationship Id="rId81" Type="http://schemas.openxmlformats.org/officeDocument/2006/relationships/image" Target="media/image44.png"/><Relationship Id="rId86" Type="http://schemas.openxmlformats.org/officeDocument/2006/relationships/image" Target="media/image49.png"/><Relationship Id="rId13" Type="http://schemas.openxmlformats.org/officeDocument/2006/relationships/footer" Target="footer4.xml"/><Relationship Id="rId18" Type="http://schemas.openxmlformats.org/officeDocument/2006/relationships/image" Target="media/image3.png"/><Relationship Id="rId39" Type="http://schemas.openxmlformats.org/officeDocument/2006/relationships/header" Target="header6.xml"/><Relationship Id="rId109" Type="http://schemas.openxmlformats.org/officeDocument/2006/relationships/diagramData" Target="diagrams/data4.xml"/><Relationship Id="rId34" Type="http://schemas.openxmlformats.org/officeDocument/2006/relationships/image" Target="media/image15.png"/><Relationship Id="rId50" Type="http://schemas.openxmlformats.org/officeDocument/2006/relationships/header" Target="header8.xml"/><Relationship Id="rId55" Type="http://schemas.openxmlformats.org/officeDocument/2006/relationships/diagramLayout" Target="diagrams/layout1.xml"/><Relationship Id="rId76" Type="http://schemas.openxmlformats.org/officeDocument/2006/relationships/image" Target="media/image39.png"/><Relationship Id="rId97" Type="http://schemas.openxmlformats.org/officeDocument/2006/relationships/image" Target="media/image51.jpeg"/><Relationship Id="rId104" Type="http://schemas.openxmlformats.org/officeDocument/2006/relationships/image" Target="media/image54.png"/><Relationship Id="rId120" Type="http://schemas.openxmlformats.org/officeDocument/2006/relationships/image" Target="media/image60.png"/><Relationship Id="rId125"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diagramData" Target="diagrams/data3.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8.xml"/><Relationship Id="rId45" Type="http://schemas.openxmlformats.org/officeDocument/2006/relationships/image" Target="media/image22.emf"/><Relationship Id="rId66" Type="http://schemas.openxmlformats.org/officeDocument/2006/relationships/image" Target="media/image29.png"/><Relationship Id="rId87" Type="http://schemas.openxmlformats.org/officeDocument/2006/relationships/image" Target="media/image50.png"/><Relationship Id="rId110" Type="http://schemas.openxmlformats.org/officeDocument/2006/relationships/diagramLayout" Target="diagrams/layout4.xml"/><Relationship Id="rId115" Type="http://schemas.openxmlformats.org/officeDocument/2006/relationships/diagramData" Target="diagrams/data5.xml"/><Relationship Id="rId61" Type="http://schemas.openxmlformats.org/officeDocument/2006/relationships/diagramLayout" Target="diagrams/layout2.xml"/><Relationship Id="rId82"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header" Target="header4.xml"/><Relationship Id="rId35" Type="http://schemas.openxmlformats.org/officeDocument/2006/relationships/image" Target="media/image16.png"/><Relationship Id="rId56" Type="http://schemas.openxmlformats.org/officeDocument/2006/relationships/diagramQuickStyle" Target="diagrams/quickStyle1.xml"/><Relationship Id="rId77" Type="http://schemas.openxmlformats.org/officeDocument/2006/relationships/image" Target="media/image40.png"/><Relationship Id="rId100" Type="http://schemas.openxmlformats.org/officeDocument/2006/relationships/footer" Target="footer14.xml"/><Relationship Id="rId105" Type="http://schemas.openxmlformats.org/officeDocument/2006/relationships/image" Target="media/image55.png"/><Relationship Id="rId126" Type="http://schemas.openxmlformats.org/officeDocument/2006/relationships/footer" Target="footer18.xml"/><Relationship Id="rId8" Type="http://schemas.openxmlformats.org/officeDocument/2006/relationships/footer" Target="footer1.xml"/><Relationship Id="rId51" Type="http://schemas.openxmlformats.org/officeDocument/2006/relationships/footer" Target="footer10.xml"/><Relationship Id="rId72" Type="http://schemas.openxmlformats.org/officeDocument/2006/relationships/image" Target="media/image35.png"/><Relationship Id="rId93" Type="http://schemas.openxmlformats.org/officeDocument/2006/relationships/diagramLayout" Target="diagrams/layout3.xml"/><Relationship Id="rId98" Type="http://schemas.openxmlformats.org/officeDocument/2006/relationships/image" Target="media/image52.jpe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image" Target="media/image10.jpeg"/><Relationship Id="rId46" Type="http://schemas.openxmlformats.org/officeDocument/2006/relationships/image" Target="media/image23.png"/><Relationship Id="rId67" Type="http://schemas.openxmlformats.org/officeDocument/2006/relationships/image" Target="media/image30.png"/><Relationship Id="rId116" Type="http://schemas.openxmlformats.org/officeDocument/2006/relationships/diagramLayout" Target="diagrams/layout5.xml"/><Relationship Id="rId20" Type="http://schemas.openxmlformats.org/officeDocument/2006/relationships/image" Target="media/image5.png"/><Relationship Id="rId41" Type="http://schemas.openxmlformats.org/officeDocument/2006/relationships/header" Target="header7.xml"/><Relationship Id="rId62" Type="http://schemas.openxmlformats.org/officeDocument/2006/relationships/diagramQuickStyle" Target="diagrams/quickStyle2.xml"/><Relationship Id="rId83" Type="http://schemas.openxmlformats.org/officeDocument/2006/relationships/image" Target="media/image46.png"/><Relationship Id="rId88" Type="http://schemas.openxmlformats.org/officeDocument/2006/relationships/header" Target="header10.xml"/><Relationship Id="rId111" Type="http://schemas.openxmlformats.org/officeDocument/2006/relationships/diagramQuickStyle" Target="diagrams/quickStyle4.xml"/><Relationship Id="rId15" Type="http://schemas.openxmlformats.org/officeDocument/2006/relationships/footer" Target="footer5.xml"/><Relationship Id="rId36" Type="http://schemas.openxmlformats.org/officeDocument/2006/relationships/image" Target="media/image17.png"/><Relationship Id="rId57" Type="http://schemas.openxmlformats.org/officeDocument/2006/relationships/diagramColors" Target="diagrams/colors1.xml"/><Relationship Id="rId106" Type="http://schemas.openxmlformats.org/officeDocument/2006/relationships/image" Target="media/image56.png"/><Relationship Id="rId12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footer" Target="footer6.xml"/><Relationship Id="rId52" Type="http://schemas.openxmlformats.org/officeDocument/2006/relationships/header" Target="header9.xm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diagramQuickStyle" Target="diagrams/quickStyle3.xml"/><Relationship Id="rId99" Type="http://schemas.openxmlformats.org/officeDocument/2006/relationships/header" Target="header12.xml"/><Relationship Id="rId101" Type="http://schemas.openxmlformats.org/officeDocument/2006/relationships/header" Target="header13.xml"/><Relationship Id="rId122" Type="http://schemas.openxmlformats.org/officeDocument/2006/relationships/footer" Target="footer16.xm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elson\Downloads\tf06207126.dot"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CA7D483-0517-4014-A4D0-9971201CAC26}" type="doc">
      <dgm:prSet loTypeId="urn:microsoft.com/office/officeart/2005/8/layout/hierarchy2" loCatId="hierarchy" qsTypeId="urn:microsoft.com/office/officeart/2005/8/quickstyle/simple4" qsCatId="simple" csTypeId="urn:microsoft.com/office/officeart/2005/8/colors/colorful5" csCatId="colorful" phldr="1"/>
      <dgm:spPr/>
      <dgm:t>
        <a:bodyPr/>
        <a:lstStyle/>
        <a:p>
          <a:endParaRPr lang="en-US"/>
        </a:p>
      </dgm:t>
    </dgm:pt>
    <dgm:pt modelId="{9B72709F-533C-4770-AF41-56F9AFE27925}">
      <dgm:prSet phldrT="[Texto]"/>
      <dgm:spPr/>
      <dgm:t>
        <a:bodyPr/>
        <a:lstStyle/>
        <a:p>
          <a:r>
            <a:rPr lang="en-US"/>
            <a:t>Variables</a:t>
          </a:r>
        </a:p>
      </dgm:t>
    </dgm:pt>
    <dgm:pt modelId="{C14EB666-B467-44A1-BEE3-966A23BD6ABB}" type="parTrans" cxnId="{069DB723-5875-4734-883A-FDBF8FE41924}">
      <dgm:prSet/>
      <dgm:spPr/>
      <dgm:t>
        <a:bodyPr/>
        <a:lstStyle/>
        <a:p>
          <a:endParaRPr lang="en-US"/>
        </a:p>
      </dgm:t>
    </dgm:pt>
    <dgm:pt modelId="{808BEDEA-8914-4009-A6B7-EDA56D7E396A}" type="sibTrans" cxnId="{069DB723-5875-4734-883A-FDBF8FE41924}">
      <dgm:prSet/>
      <dgm:spPr/>
      <dgm:t>
        <a:bodyPr/>
        <a:lstStyle/>
        <a:p>
          <a:endParaRPr lang="en-US"/>
        </a:p>
      </dgm:t>
    </dgm:pt>
    <dgm:pt modelId="{52D5D087-53E0-46D2-BDB1-F678158D73DB}">
      <dgm:prSet phldrT="[Texto]"/>
      <dgm:spPr/>
      <dgm:t>
        <a:bodyPr/>
        <a:lstStyle/>
        <a:p>
          <a:r>
            <a:rPr lang="en-US"/>
            <a:t>Cualitativas: Describen cualidades, categorías</a:t>
          </a:r>
        </a:p>
      </dgm:t>
    </dgm:pt>
    <dgm:pt modelId="{529F091D-2424-4CC0-BD33-DB8F143DBD0C}" type="parTrans" cxnId="{226FA804-7E3D-4954-ADE6-4E9BF7CA1E28}">
      <dgm:prSet/>
      <dgm:spPr/>
      <dgm:t>
        <a:bodyPr/>
        <a:lstStyle/>
        <a:p>
          <a:endParaRPr lang="en-US"/>
        </a:p>
      </dgm:t>
    </dgm:pt>
    <dgm:pt modelId="{4AFA4650-200D-490C-AA27-9CD5EA6B9633}" type="sibTrans" cxnId="{226FA804-7E3D-4954-ADE6-4E9BF7CA1E28}">
      <dgm:prSet/>
      <dgm:spPr/>
      <dgm:t>
        <a:bodyPr/>
        <a:lstStyle/>
        <a:p>
          <a:endParaRPr lang="en-US"/>
        </a:p>
      </dgm:t>
    </dgm:pt>
    <dgm:pt modelId="{01506F9B-578D-41AC-B0B3-454D4B8362D8}">
      <dgm:prSet phldrT="[Texto]"/>
      <dgm:spPr/>
      <dgm:t>
        <a:bodyPr/>
        <a:lstStyle/>
        <a:p>
          <a:r>
            <a:rPr lang="en-US"/>
            <a:t>Cuantitativas: Medibles numéricamente</a:t>
          </a:r>
        </a:p>
      </dgm:t>
    </dgm:pt>
    <dgm:pt modelId="{452986E9-6D5F-407D-A7CC-02B9F92230A9}" type="parTrans" cxnId="{D2924D9B-347F-46A3-9945-4D3962FBBE9F}">
      <dgm:prSet/>
      <dgm:spPr/>
      <dgm:t>
        <a:bodyPr/>
        <a:lstStyle/>
        <a:p>
          <a:endParaRPr lang="en-US"/>
        </a:p>
      </dgm:t>
    </dgm:pt>
    <dgm:pt modelId="{5731CA17-75DD-4DDD-BB63-48A621DBC30B}" type="sibTrans" cxnId="{D2924D9B-347F-46A3-9945-4D3962FBBE9F}">
      <dgm:prSet/>
      <dgm:spPr/>
      <dgm:t>
        <a:bodyPr/>
        <a:lstStyle/>
        <a:p>
          <a:endParaRPr lang="en-US"/>
        </a:p>
      </dgm:t>
    </dgm:pt>
    <dgm:pt modelId="{AF1826A6-3A2C-460E-8A6F-76B94BEDE40E}">
      <dgm:prSet phldrT="[Texto]"/>
      <dgm:spPr/>
      <dgm:t>
        <a:bodyPr/>
        <a:lstStyle/>
        <a:p>
          <a:r>
            <a:rPr lang="en-US"/>
            <a:t>Ordinales: </a:t>
          </a:r>
        </a:p>
      </dgm:t>
    </dgm:pt>
    <dgm:pt modelId="{92144013-E473-405F-8BC8-3EE7A35984CF}" type="parTrans" cxnId="{7E0EB334-2B64-4E9B-A80A-92F81F237640}">
      <dgm:prSet/>
      <dgm:spPr/>
      <dgm:t>
        <a:bodyPr/>
        <a:lstStyle/>
        <a:p>
          <a:endParaRPr lang="en-US"/>
        </a:p>
      </dgm:t>
    </dgm:pt>
    <dgm:pt modelId="{F23B7742-67F7-463F-B90E-092B30332CA6}" type="sibTrans" cxnId="{7E0EB334-2B64-4E9B-A80A-92F81F237640}">
      <dgm:prSet/>
      <dgm:spPr/>
      <dgm:t>
        <a:bodyPr/>
        <a:lstStyle/>
        <a:p>
          <a:endParaRPr lang="en-US"/>
        </a:p>
      </dgm:t>
    </dgm:pt>
    <dgm:pt modelId="{AA202691-E721-4536-A747-44D8CD1E37BD}">
      <dgm:prSet phldrT="[Texto]"/>
      <dgm:spPr/>
      <dgm:t>
        <a:bodyPr/>
        <a:lstStyle/>
        <a:p>
          <a:r>
            <a:rPr lang="en-US"/>
            <a:t>Nominales</a:t>
          </a:r>
        </a:p>
      </dgm:t>
    </dgm:pt>
    <dgm:pt modelId="{94317EE3-2152-491A-86E5-8BFFAEB1BB6C}" type="parTrans" cxnId="{991CBD96-54D8-4002-A1FF-4B32923FBA1D}">
      <dgm:prSet/>
      <dgm:spPr/>
      <dgm:t>
        <a:bodyPr/>
        <a:lstStyle/>
        <a:p>
          <a:endParaRPr lang="en-US"/>
        </a:p>
      </dgm:t>
    </dgm:pt>
    <dgm:pt modelId="{CF571E5A-5AC6-4E34-AABD-995D6A0D7D2C}" type="sibTrans" cxnId="{991CBD96-54D8-4002-A1FF-4B32923FBA1D}">
      <dgm:prSet/>
      <dgm:spPr/>
      <dgm:t>
        <a:bodyPr/>
        <a:lstStyle/>
        <a:p>
          <a:endParaRPr lang="en-US"/>
        </a:p>
      </dgm:t>
    </dgm:pt>
    <dgm:pt modelId="{F46C271B-A425-4A19-9163-9AB73EECF54B}">
      <dgm:prSet phldrT="[Texto]"/>
      <dgm:spPr/>
      <dgm:t>
        <a:bodyPr/>
        <a:lstStyle/>
        <a:p>
          <a:r>
            <a:rPr lang="en-US"/>
            <a:t>Discretas: Unidades completas</a:t>
          </a:r>
        </a:p>
      </dgm:t>
    </dgm:pt>
    <dgm:pt modelId="{67844674-92D3-47A0-968F-A042D441B584}" type="parTrans" cxnId="{F773BCF4-6433-4DCF-9F92-ED9E5B028277}">
      <dgm:prSet/>
      <dgm:spPr/>
      <dgm:t>
        <a:bodyPr/>
        <a:lstStyle/>
        <a:p>
          <a:endParaRPr lang="en-US"/>
        </a:p>
      </dgm:t>
    </dgm:pt>
    <dgm:pt modelId="{CF0BE032-0EB1-4F8E-8249-73D67AA6A9EE}" type="sibTrans" cxnId="{F773BCF4-6433-4DCF-9F92-ED9E5B028277}">
      <dgm:prSet/>
      <dgm:spPr/>
      <dgm:t>
        <a:bodyPr/>
        <a:lstStyle/>
        <a:p>
          <a:endParaRPr lang="en-US"/>
        </a:p>
      </dgm:t>
    </dgm:pt>
    <dgm:pt modelId="{49E6A20F-7D74-4E85-AC6B-807004DC1448}">
      <dgm:prSet phldrT="[Texto]"/>
      <dgm:spPr/>
      <dgm:t>
        <a:bodyPr/>
        <a:lstStyle/>
        <a:p>
          <a:r>
            <a:rPr lang="en-US"/>
            <a:t>Continuas: Puede incluir fracciones</a:t>
          </a:r>
        </a:p>
      </dgm:t>
    </dgm:pt>
    <dgm:pt modelId="{EFF9B1B6-5075-45C4-BEBE-E036D60A8366}" type="parTrans" cxnId="{0FCD38A5-B6A9-4BD8-8B66-A7BEA569D85C}">
      <dgm:prSet/>
      <dgm:spPr/>
      <dgm:t>
        <a:bodyPr/>
        <a:lstStyle/>
        <a:p>
          <a:endParaRPr lang="en-US"/>
        </a:p>
      </dgm:t>
    </dgm:pt>
    <dgm:pt modelId="{E47D3096-E636-4B0C-A60A-DBA6181B4272}" type="sibTrans" cxnId="{0FCD38A5-B6A9-4BD8-8B66-A7BEA569D85C}">
      <dgm:prSet/>
      <dgm:spPr/>
      <dgm:t>
        <a:bodyPr/>
        <a:lstStyle/>
        <a:p>
          <a:endParaRPr lang="en-US"/>
        </a:p>
      </dgm:t>
    </dgm:pt>
    <dgm:pt modelId="{86D744B5-4E18-4A7F-A519-1D3918FE482B}">
      <dgm:prSet phldrT="[Texto]"/>
      <dgm:spPr/>
      <dgm:t>
        <a:bodyPr/>
        <a:lstStyle/>
        <a:p>
          <a:r>
            <a:rPr lang="en-US"/>
            <a:t>Escalas</a:t>
          </a:r>
        </a:p>
      </dgm:t>
    </dgm:pt>
    <dgm:pt modelId="{AA0AE5A4-7FC7-48AE-9BA8-4B6B24C01403}" type="parTrans" cxnId="{D7B5595B-2852-4DC9-90F2-1AFE649A4B22}">
      <dgm:prSet/>
      <dgm:spPr/>
      <dgm:t>
        <a:bodyPr/>
        <a:lstStyle/>
        <a:p>
          <a:endParaRPr lang="en-US"/>
        </a:p>
      </dgm:t>
    </dgm:pt>
    <dgm:pt modelId="{BC8C6AA9-1CF2-4B70-A763-C4ED5D4838AA}" type="sibTrans" cxnId="{D7B5595B-2852-4DC9-90F2-1AFE649A4B22}">
      <dgm:prSet/>
      <dgm:spPr/>
      <dgm:t>
        <a:bodyPr/>
        <a:lstStyle/>
        <a:p>
          <a:endParaRPr lang="en-US"/>
        </a:p>
      </dgm:t>
    </dgm:pt>
    <dgm:pt modelId="{D4AAB77F-C90A-40E8-A6A2-FF73D9D3C235}">
      <dgm:prSet phldrT="[Texto]"/>
      <dgm:spPr/>
      <dgm:t>
        <a:bodyPr/>
        <a:lstStyle/>
        <a:p>
          <a:r>
            <a:rPr lang="en-US"/>
            <a:t>Etapas</a:t>
          </a:r>
        </a:p>
      </dgm:t>
    </dgm:pt>
    <dgm:pt modelId="{EC89B02B-C123-48B1-970A-C07DE38349C6}" type="parTrans" cxnId="{63E11EC3-C8E9-4986-8DA6-C495D12B8711}">
      <dgm:prSet/>
      <dgm:spPr/>
      <dgm:t>
        <a:bodyPr/>
        <a:lstStyle/>
        <a:p>
          <a:endParaRPr lang="en-US"/>
        </a:p>
      </dgm:t>
    </dgm:pt>
    <dgm:pt modelId="{D4E4F3C9-619F-4EDE-828E-E201268C812B}" type="sibTrans" cxnId="{63E11EC3-C8E9-4986-8DA6-C495D12B8711}">
      <dgm:prSet/>
      <dgm:spPr/>
      <dgm:t>
        <a:bodyPr/>
        <a:lstStyle/>
        <a:p>
          <a:endParaRPr lang="en-US"/>
        </a:p>
      </dgm:t>
    </dgm:pt>
    <dgm:pt modelId="{8033C885-E30B-4E73-9E31-AEB9FDB11F40}">
      <dgm:prSet phldrT="[Texto]"/>
      <dgm:spPr/>
      <dgm:t>
        <a:bodyPr/>
        <a:lstStyle/>
        <a:p>
          <a:r>
            <a:rPr lang="en-US"/>
            <a:t>Colores</a:t>
          </a:r>
        </a:p>
      </dgm:t>
    </dgm:pt>
    <dgm:pt modelId="{BAF6FA4A-5FD4-42A4-A13D-138D79EFE09F}" type="parTrans" cxnId="{275FA676-609C-441E-9F98-A8A424E21AAC}">
      <dgm:prSet/>
      <dgm:spPr/>
      <dgm:t>
        <a:bodyPr/>
        <a:lstStyle/>
        <a:p>
          <a:endParaRPr lang="en-US"/>
        </a:p>
      </dgm:t>
    </dgm:pt>
    <dgm:pt modelId="{8CF46E9F-A3CD-40F0-9078-62B13211C034}" type="sibTrans" cxnId="{275FA676-609C-441E-9F98-A8A424E21AAC}">
      <dgm:prSet/>
      <dgm:spPr/>
      <dgm:t>
        <a:bodyPr/>
        <a:lstStyle/>
        <a:p>
          <a:endParaRPr lang="en-US"/>
        </a:p>
      </dgm:t>
    </dgm:pt>
    <dgm:pt modelId="{6BF2AB0E-620E-4457-9248-B9DEE61EAB75}">
      <dgm:prSet phldrT="[Texto]"/>
      <dgm:spPr/>
      <dgm:t>
        <a:bodyPr/>
        <a:lstStyle/>
        <a:p>
          <a:r>
            <a:rPr lang="en-US"/>
            <a:t>Profesiones</a:t>
          </a:r>
        </a:p>
      </dgm:t>
    </dgm:pt>
    <dgm:pt modelId="{2907D34E-BEC9-4CEF-80ED-21A06250CC10}" type="parTrans" cxnId="{08C936DD-BAA0-4DB7-8B19-244C7215A54D}">
      <dgm:prSet/>
      <dgm:spPr/>
      <dgm:t>
        <a:bodyPr/>
        <a:lstStyle/>
        <a:p>
          <a:endParaRPr lang="en-US"/>
        </a:p>
      </dgm:t>
    </dgm:pt>
    <dgm:pt modelId="{30480C36-974D-4D54-9D53-16417AFE1546}" type="sibTrans" cxnId="{08C936DD-BAA0-4DB7-8B19-244C7215A54D}">
      <dgm:prSet/>
      <dgm:spPr/>
      <dgm:t>
        <a:bodyPr/>
        <a:lstStyle/>
        <a:p>
          <a:endParaRPr lang="en-US"/>
        </a:p>
      </dgm:t>
    </dgm:pt>
    <dgm:pt modelId="{415B4D36-D750-4DCC-B069-6F69CE0A1428}">
      <dgm:prSet phldrT="[Texto]"/>
      <dgm:spPr/>
      <dgm:t>
        <a:bodyPr/>
        <a:lstStyle/>
        <a:p>
          <a:r>
            <a:rPr lang="en-US"/>
            <a:t>Núm. de hijos</a:t>
          </a:r>
        </a:p>
      </dgm:t>
    </dgm:pt>
    <dgm:pt modelId="{B333C3E5-948E-4ACF-868E-2C8C9EEDD715}" type="parTrans" cxnId="{5C3D0558-3272-4AE3-95AB-F8AD5CF502CC}">
      <dgm:prSet/>
      <dgm:spPr/>
      <dgm:t>
        <a:bodyPr/>
        <a:lstStyle/>
        <a:p>
          <a:endParaRPr lang="en-US"/>
        </a:p>
      </dgm:t>
    </dgm:pt>
    <dgm:pt modelId="{341E4872-5727-46D7-A597-C73D9BF9BFAF}" type="sibTrans" cxnId="{5C3D0558-3272-4AE3-95AB-F8AD5CF502CC}">
      <dgm:prSet/>
      <dgm:spPr/>
      <dgm:t>
        <a:bodyPr/>
        <a:lstStyle/>
        <a:p>
          <a:endParaRPr lang="en-US"/>
        </a:p>
      </dgm:t>
    </dgm:pt>
    <dgm:pt modelId="{9579F77B-1A47-46C0-B738-D445E191900D}">
      <dgm:prSet phldrT="[Texto]"/>
      <dgm:spPr/>
      <dgm:t>
        <a:bodyPr/>
        <a:lstStyle/>
        <a:p>
          <a:r>
            <a:rPr lang="en-US"/>
            <a:t>Pág. de un libro</a:t>
          </a:r>
        </a:p>
      </dgm:t>
    </dgm:pt>
    <dgm:pt modelId="{584C7119-A7B2-4FD4-BC3C-9480A2A2CAD9}" type="parTrans" cxnId="{8280F165-094D-4449-96F6-B8CBB23F6D68}">
      <dgm:prSet/>
      <dgm:spPr/>
      <dgm:t>
        <a:bodyPr/>
        <a:lstStyle/>
        <a:p>
          <a:endParaRPr lang="en-US"/>
        </a:p>
      </dgm:t>
    </dgm:pt>
    <dgm:pt modelId="{0A357252-14D4-4E6A-A94E-4AF7D20B158B}" type="sibTrans" cxnId="{8280F165-094D-4449-96F6-B8CBB23F6D68}">
      <dgm:prSet/>
      <dgm:spPr/>
      <dgm:t>
        <a:bodyPr/>
        <a:lstStyle/>
        <a:p>
          <a:endParaRPr lang="en-US"/>
        </a:p>
      </dgm:t>
    </dgm:pt>
    <dgm:pt modelId="{3430EACC-3220-4A28-91F5-166DF927AECF}">
      <dgm:prSet phldrT="[Texto]"/>
      <dgm:spPr/>
      <dgm:t>
        <a:bodyPr/>
        <a:lstStyle/>
        <a:p>
          <a:r>
            <a:rPr lang="en-US"/>
            <a:t>Peso</a:t>
          </a:r>
        </a:p>
      </dgm:t>
    </dgm:pt>
    <dgm:pt modelId="{3902F4D3-5C36-45C6-B0E2-93790FBAD780}" type="parTrans" cxnId="{71C063BA-1FEE-4AB9-9951-FEF03F39BE7A}">
      <dgm:prSet/>
      <dgm:spPr/>
      <dgm:t>
        <a:bodyPr/>
        <a:lstStyle/>
        <a:p>
          <a:endParaRPr lang="en-US"/>
        </a:p>
      </dgm:t>
    </dgm:pt>
    <dgm:pt modelId="{A7211AB3-98F2-4D10-8934-CB1B6F8F01E2}" type="sibTrans" cxnId="{71C063BA-1FEE-4AB9-9951-FEF03F39BE7A}">
      <dgm:prSet/>
      <dgm:spPr/>
      <dgm:t>
        <a:bodyPr/>
        <a:lstStyle/>
        <a:p>
          <a:endParaRPr lang="en-US"/>
        </a:p>
      </dgm:t>
    </dgm:pt>
    <dgm:pt modelId="{F3F0EA0D-1066-401A-BCA7-38E4DE7EBA14}">
      <dgm:prSet phldrT="[Texto]"/>
      <dgm:spPr/>
      <dgm:t>
        <a:bodyPr/>
        <a:lstStyle/>
        <a:p>
          <a:r>
            <a:rPr lang="en-US"/>
            <a:t>Duración</a:t>
          </a:r>
        </a:p>
      </dgm:t>
    </dgm:pt>
    <dgm:pt modelId="{0C10B77B-D5BD-423C-8CEC-AC80E2ED0367}" type="parTrans" cxnId="{4CD8E100-C3ED-4D7F-9837-CD6CF4F58641}">
      <dgm:prSet/>
      <dgm:spPr/>
      <dgm:t>
        <a:bodyPr/>
        <a:lstStyle/>
        <a:p>
          <a:endParaRPr lang="en-US"/>
        </a:p>
      </dgm:t>
    </dgm:pt>
    <dgm:pt modelId="{49277A30-4DBC-4050-9580-C4C59FF4AC2D}" type="sibTrans" cxnId="{4CD8E100-C3ED-4D7F-9837-CD6CF4F58641}">
      <dgm:prSet/>
      <dgm:spPr/>
      <dgm:t>
        <a:bodyPr/>
        <a:lstStyle/>
        <a:p>
          <a:endParaRPr lang="en-US"/>
        </a:p>
      </dgm:t>
    </dgm:pt>
    <dgm:pt modelId="{4C260F9C-653C-40F6-9C81-80C34EA124AF}" type="pres">
      <dgm:prSet presAssocID="{BCA7D483-0517-4014-A4D0-9971201CAC26}" presName="diagram" presStyleCnt="0">
        <dgm:presLayoutVars>
          <dgm:chPref val="1"/>
          <dgm:dir/>
          <dgm:animOne val="branch"/>
          <dgm:animLvl val="lvl"/>
          <dgm:resizeHandles val="exact"/>
        </dgm:presLayoutVars>
      </dgm:prSet>
      <dgm:spPr/>
      <dgm:t>
        <a:bodyPr/>
        <a:lstStyle/>
        <a:p>
          <a:endParaRPr lang="en-US"/>
        </a:p>
      </dgm:t>
    </dgm:pt>
    <dgm:pt modelId="{427E7060-BA04-4EC4-89F3-D7216F6B64F6}" type="pres">
      <dgm:prSet presAssocID="{9B72709F-533C-4770-AF41-56F9AFE27925}" presName="root1" presStyleCnt="0"/>
      <dgm:spPr/>
    </dgm:pt>
    <dgm:pt modelId="{281B7EC7-B35E-40A1-9E20-F4B13BE1A22E}" type="pres">
      <dgm:prSet presAssocID="{9B72709F-533C-4770-AF41-56F9AFE27925}" presName="LevelOneTextNode" presStyleLbl="node0" presStyleIdx="0" presStyleCnt="1">
        <dgm:presLayoutVars>
          <dgm:chPref val="3"/>
        </dgm:presLayoutVars>
      </dgm:prSet>
      <dgm:spPr/>
      <dgm:t>
        <a:bodyPr/>
        <a:lstStyle/>
        <a:p>
          <a:endParaRPr lang="en-US"/>
        </a:p>
      </dgm:t>
    </dgm:pt>
    <dgm:pt modelId="{FE05ABD9-FF37-4541-9A71-434291664C8B}" type="pres">
      <dgm:prSet presAssocID="{9B72709F-533C-4770-AF41-56F9AFE27925}" presName="level2hierChild" presStyleCnt="0"/>
      <dgm:spPr/>
    </dgm:pt>
    <dgm:pt modelId="{514DB495-47DA-4883-9FFE-399FE34E9E95}" type="pres">
      <dgm:prSet presAssocID="{529F091D-2424-4CC0-BD33-DB8F143DBD0C}" presName="conn2-1" presStyleLbl="parChTrans1D2" presStyleIdx="0" presStyleCnt="2"/>
      <dgm:spPr/>
      <dgm:t>
        <a:bodyPr/>
        <a:lstStyle/>
        <a:p>
          <a:endParaRPr lang="en-US"/>
        </a:p>
      </dgm:t>
    </dgm:pt>
    <dgm:pt modelId="{CCE0B44D-C151-4C01-8E67-D866392E6A2B}" type="pres">
      <dgm:prSet presAssocID="{529F091D-2424-4CC0-BD33-DB8F143DBD0C}" presName="connTx" presStyleLbl="parChTrans1D2" presStyleIdx="0" presStyleCnt="2"/>
      <dgm:spPr/>
      <dgm:t>
        <a:bodyPr/>
        <a:lstStyle/>
        <a:p>
          <a:endParaRPr lang="en-US"/>
        </a:p>
      </dgm:t>
    </dgm:pt>
    <dgm:pt modelId="{84FD7085-924A-43A8-96A9-D9878DEBE632}" type="pres">
      <dgm:prSet presAssocID="{52D5D087-53E0-46D2-BDB1-F678158D73DB}" presName="root2" presStyleCnt="0"/>
      <dgm:spPr/>
    </dgm:pt>
    <dgm:pt modelId="{EFEF30BE-B226-4E85-A486-3B271FB72FF2}" type="pres">
      <dgm:prSet presAssocID="{52D5D087-53E0-46D2-BDB1-F678158D73DB}" presName="LevelTwoTextNode" presStyleLbl="node2" presStyleIdx="0" presStyleCnt="2">
        <dgm:presLayoutVars>
          <dgm:chPref val="3"/>
        </dgm:presLayoutVars>
      </dgm:prSet>
      <dgm:spPr/>
      <dgm:t>
        <a:bodyPr/>
        <a:lstStyle/>
        <a:p>
          <a:endParaRPr lang="en-US"/>
        </a:p>
      </dgm:t>
    </dgm:pt>
    <dgm:pt modelId="{8AA77811-4F28-47E2-8317-97E1358FF248}" type="pres">
      <dgm:prSet presAssocID="{52D5D087-53E0-46D2-BDB1-F678158D73DB}" presName="level3hierChild" presStyleCnt="0"/>
      <dgm:spPr/>
    </dgm:pt>
    <dgm:pt modelId="{DC67BD50-101C-479F-B6DB-1EA2E900377A}" type="pres">
      <dgm:prSet presAssocID="{92144013-E473-405F-8BC8-3EE7A35984CF}" presName="conn2-1" presStyleLbl="parChTrans1D3" presStyleIdx="0" presStyleCnt="4"/>
      <dgm:spPr/>
      <dgm:t>
        <a:bodyPr/>
        <a:lstStyle/>
        <a:p>
          <a:endParaRPr lang="en-US"/>
        </a:p>
      </dgm:t>
    </dgm:pt>
    <dgm:pt modelId="{54F1D9C7-0507-4D25-BF0D-0A640E5E7D18}" type="pres">
      <dgm:prSet presAssocID="{92144013-E473-405F-8BC8-3EE7A35984CF}" presName="connTx" presStyleLbl="parChTrans1D3" presStyleIdx="0" presStyleCnt="4"/>
      <dgm:spPr/>
      <dgm:t>
        <a:bodyPr/>
        <a:lstStyle/>
        <a:p>
          <a:endParaRPr lang="en-US"/>
        </a:p>
      </dgm:t>
    </dgm:pt>
    <dgm:pt modelId="{230E4CF3-ACEB-4EC4-96C8-9209A69F4CCE}" type="pres">
      <dgm:prSet presAssocID="{AF1826A6-3A2C-460E-8A6F-76B94BEDE40E}" presName="root2" presStyleCnt="0"/>
      <dgm:spPr/>
    </dgm:pt>
    <dgm:pt modelId="{73065AB9-B30D-4D9A-8691-8B5D09C3FB2A}" type="pres">
      <dgm:prSet presAssocID="{AF1826A6-3A2C-460E-8A6F-76B94BEDE40E}" presName="LevelTwoTextNode" presStyleLbl="node3" presStyleIdx="0" presStyleCnt="4">
        <dgm:presLayoutVars>
          <dgm:chPref val="3"/>
        </dgm:presLayoutVars>
      </dgm:prSet>
      <dgm:spPr/>
      <dgm:t>
        <a:bodyPr/>
        <a:lstStyle/>
        <a:p>
          <a:endParaRPr lang="en-US"/>
        </a:p>
      </dgm:t>
    </dgm:pt>
    <dgm:pt modelId="{9DDB0348-4EEC-48CF-A484-67167F569E2D}" type="pres">
      <dgm:prSet presAssocID="{AF1826A6-3A2C-460E-8A6F-76B94BEDE40E}" presName="level3hierChild" presStyleCnt="0"/>
      <dgm:spPr/>
    </dgm:pt>
    <dgm:pt modelId="{F0D7D856-1A0C-490F-94B0-F0A456D7AEDD}" type="pres">
      <dgm:prSet presAssocID="{AA0AE5A4-7FC7-48AE-9BA8-4B6B24C01403}" presName="conn2-1" presStyleLbl="parChTrans1D4" presStyleIdx="0" presStyleCnt="8"/>
      <dgm:spPr/>
      <dgm:t>
        <a:bodyPr/>
        <a:lstStyle/>
        <a:p>
          <a:endParaRPr lang="en-US"/>
        </a:p>
      </dgm:t>
    </dgm:pt>
    <dgm:pt modelId="{3C0AA397-86A3-4CC2-A959-11763F79033F}" type="pres">
      <dgm:prSet presAssocID="{AA0AE5A4-7FC7-48AE-9BA8-4B6B24C01403}" presName="connTx" presStyleLbl="parChTrans1D4" presStyleIdx="0" presStyleCnt="8"/>
      <dgm:spPr/>
      <dgm:t>
        <a:bodyPr/>
        <a:lstStyle/>
        <a:p>
          <a:endParaRPr lang="en-US"/>
        </a:p>
      </dgm:t>
    </dgm:pt>
    <dgm:pt modelId="{75FAD786-C6EB-4D27-83A3-E0E44703A9D9}" type="pres">
      <dgm:prSet presAssocID="{86D744B5-4E18-4A7F-A519-1D3918FE482B}" presName="root2" presStyleCnt="0"/>
      <dgm:spPr/>
    </dgm:pt>
    <dgm:pt modelId="{2FE277D0-9710-428D-ABD0-788CBC4E3D38}" type="pres">
      <dgm:prSet presAssocID="{86D744B5-4E18-4A7F-A519-1D3918FE482B}" presName="LevelTwoTextNode" presStyleLbl="node4" presStyleIdx="0" presStyleCnt="8">
        <dgm:presLayoutVars>
          <dgm:chPref val="3"/>
        </dgm:presLayoutVars>
      </dgm:prSet>
      <dgm:spPr/>
      <dgm:t>
        <a:bodyPr/>
        <a:lstStyle/>
        <a:p>
          <a:endParaRPr lang="en-US"/>
        </a:p>
      </dgm:t>
    </dgm:pt>
    <dgm:pt modelId="{C9867061-949B-4F1D-B537-C2A3642377E7}" type="pres">
      <dgm:prSet presAssocID="{86D744B5-4E18-4A7F-A519-1D3918FE482B}" presName="level3hierChild" presStyleCnt="0"/>
      <dgm:spPr/>
    </dgm:pt>
    <dgm:pt modelId="{962866A5-1C6A-4A9B-80F1-F21ACEFC4ADB}" type="pres">
      <dgm:prSet presAssocID="{EC89B02B-C123-48B1-970A-C07DE38349C6}" presName="conn2-1" presStyleLbl="parChTrans1D4" presStyleIdx="1" presStyleCnt="8"/>
      <dgm:spPr/>
      <dgm:t>
        <a:bodyPr/>
        <a:lstStyle/>
        <a:p>
          <a:endParaRPr lang="en-US"/>
        </a:p>
      </dgm:t>
    </dgm:pt>
    <dgm:pt modelId="{897132F2-1101-4ECD-A81D-82AA7304B8C4}" type="pres">
      <dgm:prSet presAssocID="{EC89B02B-C123-48B1-970A-C07DE38349C6}" presName="connTx" presStyleLbl="parChTrans1D4" presStyleIdx="1" presStyleCnt="8"/>
      <dgm:spPr/>
      <dgm:t>
        <a:bodyPr/>
        <a:lstStyle/>
        <a:p>
          <a:endParaRPr lang="en-US"/>
        </a:p>
      </dgm:t>
    </dgm:pt>
    <dgm:pt modelId="{A92CD3E7-223C-451D-99A7-573F8010560F}" type="pres">
      <dgm:prSet presAssocID="{D4AAB77F-C90A-40E8-A6A2-FF73D9D3C235}" presName="root2" presStyleCnt="0"/>
      <dgm:spPr/>
    </dgm:pt>
    <dgm:pt modelId="{16E8F7A9-84B3-4799-835A-8B1B0F6DF3B8}" type="pres">
      <dgm:prSet presAssocID="{D4AAB77F-C90A-40E8-A6A2-FF73D9D3C235}" presName="LevelTwoTextNode" presStyleLbl="node4" presStyleIdx="1" presStyleCnt="8">
        <dgm:presLayoutVars>
          <dgm:chPref val="3"/>
        </dgm:presLayoutVars>
      </dgm:prSet>
      <dgm:spPr/>
      <dgm:t>
        <a:bodyPr/>
        <a:lstStyle/>
        <a:p>
          <a:endParaRPr lang="en-US"/>
        </a:p>
      </dgm:t>
    </dgm:pt>
    <dgm:pt modelId="{9B5180CB-B7B5-4F19-A9A3-B39B63432974}" type="pres">
      <dgm:prSet presAssocID="{D4AAB77F-C90A-40E8-A6A2-FF73D9D3C235}" presName="level3hierChild" presStyleCnt="0"/>
      <dgm:spPr/>
    </dgm:pt>
    <dgm:pt modelId="{8B46DE35-3748-4DBC-917D-6B0EE2F515CD}" type="pres">
      <dgm:prSet presAssocID="{94317EE3-2152-491A-86E5-8BFFAEB1BB6C}" presName="conn2-1" presStyleLbl="parChTrans1D3" presStyleIdx="1" presStyleCnt="4"/>
      <dgm:spPr/>
      <dgm:t>
        <a:bodyPr/>
        <a:lstStyle/>
        <a:p>
          <a:endParaRPr lang="en-US"/>
        </a:p>
      </dgm:t>
    </dgm:pt>
    <dgm:pt modelId="{0A9AE935-C42B-4F82-846A-A74F42BEA5C1}" type="pres">
      <dgm:prSet presAssocID="{94317EE3-2152-491A-86E5-8BFFAEB1BB6C}" presName="connTx" presStyleLbl="parChTrans1D3" presStyleIdx="1" presStyleCnt="4"/>
      <dgm:spPr/>
      <dgm:t>
        <a:bodyPr/>
        <a:lstStyle/>
        <a:p>
          <a:endParaRPr lang="en-US"/>
        </a:p>
      </dgm:t>
    </dgm:pt>
    <dgm:pt modelId="{D13FA6BB-C9D6-477F-9CD9-4C18E1070F3A}" type="pres">
      <dgm:prSet presAssocID="{AA202691-E721-4536-A747-44D8CD1E37BD}" presName="root2" presStyleCnt="0"/>
      <dgm:spPr/>
    </dgm:pt>
    <dgm:pt modelId="{138A72B8-EF20-40DA-ACF9-86E4DCFE0106}" type="pres">
      <dgm:prSet presAssocID="{AA202691-E721-4536-A747-44D8CD1E37BD}" presName="LevelTwoTextNode" presStyleLbl="node3" presStyleIdx="1" presStyleCnt="4">
        <dgm:presLayoutVars>
          <dgm:chPref val="3"/>
        </dgm:presLayoutVars>
      </dgm:prSet>
      <dgm:spPr/>
      <dgm:t>
        <a:bodyPr/>
        <a:lstStyle/>
        <a:p>
          <a:endParaRPr lang="en-US"/>
        </a:p>
      </dgm:t>
    </dgm:pt>
    <dgm:pt modelId="{1AE15643-5B2A-42AF-A4BC-54D4BBCD9FDD}" type="pres">
      <dgm:prSet presAssocID="{AA202691-E721-4536-A747-44D8CD1E37BD}" presName="level3hierChild" presStyleCnt="0"/>
      <dgm:spPr/>
    </dgm:pt>
    <dgm:pt modelId="{8F5B86D4-906E-4A07-9BC1-354DE0EEA5E2}" type="pres">
      <dgm:prSet presAssocID="{BAF6FA4A-5FD4-42A4-A13D-138D79EFE09F}" presName="conn2-1" presStyleLbl="parChTrans1D4" presStyleIdx="2" presStyleCnt="8"/>
      <dgm:spPr/>
      <dgm:t>
        <a:bodyPr/>
        <a:lstStyle/>
        <a:p>
          <a:endParaRPr lang="en-US"/>
        </a:p>
      </dgm:t>
    </dgm:pt>
    <dgm:pt modelId="{7CEAC4E6-EAE1-4C20-B882-A013024E071E}" type="pres">
      <dgm:prSet presAssocID="{BAF6FA4A-5FD4-42A4-A13D-138D79EFE09F}" presName="connTx" presStyleLbl="parChTrans1D4" presStyleIdx="2" presStyleCnt="8"/>
      <dgm:spPr/>
      <dgm:t>
        <a:bodyPr/>
        <a:lstStyle/>
        <a:p>
          <a:endParaRPr lang="en-US"/>
        </a:p>
      </dgm:t>
    </dgm:pt>
    <dgm:pt modelId="{89112026-2600-4756-89CF-1CE1B6EB94F8}" type="pres">
      <dgm:prSet presAssocID="{8033C885-E30B-4E73-9E31-AEB9FDB11F40}" presName="root2" presStyleCnt="0"/>
      <dgm:spPr/>
    </dgm:pt>
    <dgm:pt modelId="{2F15435B-237F-4643-A088-9DA31C5CDC97}" type="pres">
      <dgm:prSet presAssocID="{8033C885-E30B-4E73-9E31-AEB9FDB11F40}" presName="LevelTwoTextNode" presStyleLbl="node4" presStyleIdx="2" presStyleCnt="8">
        <dgm:presLayoutVars>
          <dgm:chPref val="3"/>
        </dgm:presLayoutVars>
      </dgm:prSet>
      <dgm:spPr/>
      <dgm:t>
        <a:bodyPr/>
        <a:lstStyle/>
        <a:p>
          <a:endParaRPr lang="en-US"/>
        </a:p>
      </dgm:t>
    </dgm:pt>
    <dgm:pt modelId="{89E7DCD5-CF2F-4D1D-B3B6-75C7E45AFCA3}" type="pres">
      <dgm:prSet presAssocID="{8033C885-E30B-4E73-9E31-AEB9FDB11F40}" presName="level3hierChild" presStyleCnt="0"/>
      <dgm:spPr/>
    </dgm:pt>
    <dgm:pt modelId="{3E28CD1A-DABF-4997-AEE8-EA052ACAEF78}" type="pres">
      <dgm:prSet presAssocID="{2907D34E-BEC9-4CEF-80ED-21A06250CC10}" presName="conn2-1" presStyleLbl="parChTrans1D4" presStyleIdx="3" presStyleCnt="8"/>
      <dgm:spPr/>
      <dgm:t>
        <a:bodyPr/>
        <a:lstStyle/>
        <a:p>
          <a:endParaRPr lang="en-US"/>
        </a:p>
      </dgm:t>
    </dgm:pt>
    <dgm:pt modelId="{C6197A2D-8BF7-4563-8739-71910E4348D9}" type="pres">
      <dgm:prSet presAssocID="{2907D34E-BEC9-4CEF-80ED-21A06250CC10}" presName="connTx" presStyleLbl="parChTrans1D4" presStyleIdx="3" presStyleCnt="8"/>
      <dgm:spPr/>
      <dgm:t>
        <a:bodyPr/>
        <a:lstStyle/>
        <a:p>
          <a:endParaRPr lang="en-US"/>
        </a:p>
      </dgm:t>
    </dgm:pt>
    <dgm:pt modelId="{AD36D9A5-EA88-4DFC-88D8-8348A4C44BAF}" type="pres">
      <dgm:prSet presAssocID="{6BF2AB0E-620E-4457-9248-B9DEE61EAB75}" presName="root2" presStyleCnt="0"/>
      <dgm:spPr/>
    </dgm:pt>
    <dgm:pt modelId="{6CEB9E12-B2DB-432E-B758-CA5C969B5BC7}" type="pres">
      <dgm:prSet presAssocID="{6BF2AB0E-620E-4457-9248-B9DEE61EAB75}" presName="LevelTwoTextNode" presStyleLbl="node4" presStyleIdx="3" presStyleCnt="8">
        <dgm:presLayoutVars>
          <dgm:chPref val="3"/>
        </dgm:presLayoutVars>
      </dgm:prSet>
      <dgm:spPr/>
      <dgm:t>
        <a:bodyPr/>
        <a:lstStyle/>
        <a:p>
          <a:endParaRPr lang="en-US"/>
        </a:p>
      </dgm:t>
    </dgm:pt>
    <dgm:pt modelId="{972C3EFE-0FCE-46F2-9412-D0A2A80E3917}" type="pres">
      <dgm:prSet presAssocID="{6BF2AB0E-620E-4457-9248-B9DEE61EAB75}" presName="level3hierChild" presStyleCnt="0"/>
      <dgm:spPr/>
    </dgm:pt>
    <dgm:pt modelId="{3A9F88CB-29F1-49D7-8EE5-29DAA5A2EADF}" type="pres">
      <dgm:prSet presAssocID="{452986E9-6D5F-407D-A7CC-02B9F92230A9}" presName="conn2-1" presStyleLbl="parChTrans1D2" presStyleIdx="1" presStyleCnt="2"/>
      <dgm:spPr/>
      <dgm:t>
        <a:bodyPr/>
        <a:lstStyle/>
        <a:p>
          <a:endParaRPr lang="en-US"/>
        </a:p>
      </dgm:t>
    </dgm:pt>
    <dgm:pt modelId="{5D8B68A5-099F-4A1F-A444-0B73B189C8A4}" type="pres">
      <dgm:prSet presAssocID="{452986E9-6D5F-407D-A7CC-02B9F92230A9}" presName="connTx" presStyleLbl="parChTrans1D2" presStyleIdx="1" presStyleCnt="2"/>
      <dgm:spPr/>
      <dgm:t>
        <a:bodyPr/>
        <a:lstStyle/>
        <a:p>
          <a:endParaRPr lang="en-US"/>
        </a:p>
      </dgm:t>
    </dgm:pt>
    <dgm:pt modelId="{A03E429C-6D04-436B-8D8B-B213E933EB38}" type="pres">
      <dgm:prSet presAssocID="{01506F9B-578D-41AC-B0B3-454D4B8362D8}" presName="root2" presStyleCnt="0"/>
      <dgm:spPr/>
    </dgm:pt>
    <dgm:pt modelId="{B1F3B66C-9049-4EC1-8B70-7AF12912FF9C}" type="pres">
      <dgm:prSet presAssocID="{01506F9B-578D-41AC-B0B3-454D4B8362D8}" presName="LevelTwoTextNode" presStyleLbl="node2" presStyleIdx="1" presStyleCnt="2">
        <dgm:presLayoutVars>
          <dgm:chPref val="3"/>
        </dgm:presLayoutVars>
      </dgm:prSet>
      <dgm:spPr/>
      <dgm:t>
        <a:bodyPr/>
        <a:lstStyle/>
        <a:p>
          <a:endParaRPr lang="en-US"/>
        </a:p>
      </dgm:t>
    </dgm:pt>
    <dgm:pt modelId="{82071EE8-F3D8-4538-A0AE-562125442332}" type="pres">
      <dgm:prSet presAssocID="{01506F9B-578D-41AC-B0B3-454D4B8362D8}" presName="level3hierChild" presStyleCnt="0"/>
      <dgm:spPr/>
    </dgm:pt>
    <dgm:pt modelId="{270092E2-3754-4574-AA81-B66C55A2EF08}" type="pres">
      <dgm:prSet presAssocID="{67844674-92D3-47A0-968F-A042D441B584}" presName="conn2-1" presStyleLbl="parChTrans1D3" presStyleIdx="2" presStyleCnt="4"/>
      <dgm:spPr/>
      <dgm:t>
        <a:bodyPr/>
        <a:lstStyle/>
        <a:p>
          <a:endParaRPr lang="en-US"/>
        </a:p>
      </dgm:t>
    </dgm:pt>
    <dgm:pt modelId="{ABF22D51-64C6-4F08-8789-413D1072E49A}" type="pres">
      <dgm:prSet presAssocID="{67844674-92D3-47A0-968F-A042D441B584}" presName="connTx" presStyleLbl="parChTrans1D3" presStyleIdx="2" presStyleCnt="4"/>
      <dgm:spPr/>
      <dgm:t>
        <a:bodyPr/>
        <a:lstStyle/>
        <a:p>
          <a:endParaRPr lang="en-US"/>
        </a:p>
      </dgm:t>
    </dgm:pt>
    <dgm:pt modelId="{A7594A55-3DD8-4000-8AD0-9354322A017D}" type="pres">
      <dgm:prSet presAssocID="{F46C271B-A425-4A19-9163-9AB73EECF54B}" presName="root2" presStyleCnt="0"/>
      <dgm:spPr/>
    </dgm:pt>
    <dgm:pt modelId="{CD2062F3-6F74-4426-A231-E620458D6042}" type="pres">
      <dgm:prSet presAssocID="{F46C271B-A425-4A19-9163-9AB73EECF54B}" presName="LevelTwoTextNode" presStyleLbl="node3" presStyleIdx="2" presStyleCnt="4">
        <dgm:presLayoutVars>
          <dgm:chPref val="3"/>
        </dgm:presLayoutVars>
      </dgm:prSet>
      <dgm:spPr/>
      <dgm:t>
        <a:bodyPr/>
        <a:lstStyle/>
        <a:p>
          <a:endParaRPr lang="en-US"/>
        </a:p>
      </dgm:t>
    </dgm:pt>
    <dgm:pt modelId="{80EEABD6-04EE-41F9-868A-B25A499AED40}" type="pres">
      <dgm:prSet presAssocID="{F46C271B-A425-4A19-9163-9AB73EECF54B}" presName="level3hierChild" presStyleCnt="0"/>
      <dgm:spPr/>
    </dgm:pt>
    <dgm:pt modelId="{7EBEA168-6189-46C7-870D-39CA076C3CB1}" type="pres">
      <dgm:prSet presAssocID="{B333C3E5-948E-4ACF-868E-2C8C9EEDD715}" presName="conn2-1" presStyleLbl="parChTrans1D4" presStyleIdx="4" presStyleCnt="8"/>
      <dgm:spPr/>
      <dgm:t>
        <a:bodyPr/>
        <a:lstStyle/>
        <a:p>
          <a:endParaRPr lang="en-US"/>
        </a:p>
      </dgm:t>
    </dgm:pt>
    <dgm:pt modelId="{A01877EC-CD6A-43FD-B092-0052798E6A99}" type="pres">
      <dgm:prSet presAssocID="{B333C3E5-948E-4ACF-868E-2C8C9EEDD715}" presName="connTx" presStyleLbl="parChTrans1D4" presStyleIdx="4" presStyleCnt="8"/>
      <dgm:spPr/>
      <dgm:t>
        <a:bodyPr/>
        <a:lstStyle/>
        <a:p>
          <a:endParaRPr lang="en-US"/>
        </a:p>
      </dgm:t>
    </dgm:pt>
    <dgm:pt modelId="{17151208-A376-442F-A960-B36CAA617430}" type="pres">
      <dgm:prSet presAssocID="{415B4D36-D750-4DCC-B069-6F69CE0A1428}" presName="root2" presStyleCnt="0"/>
      <dgm:spPr/>
    </dgm:pt>
    <dgm:pt modelId="{A715EDF9-287F-4D28-A6D9-19AE09FC18A3}" type="pres">
      <dgm:prSet presAssocID="{415B4D36-D750-4DCC-B069-6F69CE0A1428}" presName="LevelTwoTextNode" presStyleLbl="node4" presStyleIdx="4" presStyleCnt="8">
        <dgm:presLayoutVars>
          <dgm:chPref val="3"/>
        </dgm:presLayoutVars>
      </dgm:prSet>
      <dgm:spPr/>
      <dgm:t>
        <a:bodyPr/>
        <a:lstStyle/>
        <a:p>
          <a:endParaRPr lang="en-US"/>
        </a:p>
      </dgm:t>
    </dgm:pt>
    <dgm:pt modelId="{AF5D619A-1A66-4829-80E6-BB9380CBAC60}" type="pres">
      <dgm:prSet presAssocID="{415B4D36-D750-4DCC-B069-6F69CE0A1428}" presName="level3hierChild" presStyleCnt="0"/>
      <dgm:spPr/>
    </dgm:pt>
    <dgm:pt modelId="{156765B3-C620-460D-9695-8C4B2745D00A}" type="pres">
      <dgm:prSet presAssocID="{584C7119-A7B2-4FD4-BC3C-9480A2A2CAD9}" presName="conn2-1" presStyleLbl="parChTrans1D4" presStyleIdx="5" presStyleCnt="8"/>
      <dgm:spPr/>
      <dgm:t>
        <a:bodyPr/>
        <a:lstStyle/>
        <a:p>
          <a:endParaRPr lang="en-US"/>
        </a:p>
      </dgm:t>
    </dgm:pt>
    <dgm:pt modelId="{CD34D4EF-84ED-431E-8BB7-667CA26CDF25}" type="pres">
      <dgm:prSet presAssocID="{584C7119-A7B2-4FD4-BC3C-9480A2A2CAD9}" presName="connTx" presStyleLbl="parChTrans1D4" presStyleIdx="5" presStyleCnt="8"/>
      <dgm:spPr/>
      <dgm:t>
        <a:bodyPr/>
        <a:lstStyle/>
        <a:p>
          <a:endParaRPr lang="en-US"/>
        </a:p>
      </dgm:t>
    </dgm:pt>
    <dgm:pt modelId="{EB98ECB5-2343-47F4-BEA0-C7F908C6AF6A}" type="pres">
      <dgm:prSet presAssocID="{9579F77B-1A47-46C0-B738-D445E191900D}" presName="root2" presStyleCnt="0"/>
      <dgm:spPr/>
    </dgm:pt>
    <dgm:pt modelId="{8E3DECDF-47B3-4B7D-A3BE-44AA10607FEE}" type="pres">
      <dgm:prSet presAssocID="{9579F77B-1A47-46C0-B738-D445E191900D}" presName="LevelTwoTextNode" presStyleLbl="node4" presStyleIdx="5" presStyleCnt="8">
        <dgm:presLayoutVars>
          <dgm:chPref val="3"/>
        </dgm:presLayoutVars>
      </dgm:prSet>
      <dgm:spPr/>
      <dgm:t>
        <a:bodyPr/>
        <a:lstStyle/>
        <a:p>
          <a:endParaRPr lang="en-US"/>
        </a:p>
      </dgm:t>
    </dgm:pt>
    <dgm:pt modelId="{2BE8D779-0762-4E47-A8AA-D0DBF527A341}" type="pres">
      <dgm:prSet presAssocID="{9579F77B-1A47-46C0-B738-D445E191900D}" presName="level3hierChild" presStyleCnt="0"/>
      <dgm:spPr/>
    </dgm:pt>
    <dgm:pt modelId="{F6E02126-80BD-44DC-A4CC-0026853EA466}" type="pres">
      <dgm:prSet presAssocID="{EFF9B1B6-5075-45C4-BEBE-E036D60A8366}" presName="conn2-1" presStyleLbl="parChTrans1D3" presStyleIdx="3" presStyleCnt="4"/>
      <dgm:spPr/>
      <dgm:t>
        <a:bodyPr/>
        <a:lstStyle/>
        <a:p>
          <a:endParaRPr lang="en-US"/>
        </a:p>
      </dgm:t>
    </dgm:pt>
    <dgm:pt modelId="{CD8BD236-7719-45DD-A8A5-C3DD89492AAF}" type="pres">
      <dgm:prSet presAssocID="{EFF9B1B6-5075-45C4-BEBE-E036D60A8366}" presName="connTx" presStyleLbl="parChTrans1D3" presStyleIdx="3" presStyleCnt="4"/>
      <dgm:spPr/>
      <dgm:t>
        <a:bodyPr/>
        <a:lstStyle/>
        <a:p>
          <a:endParaRPr lang="en-US"/>
        </a:p>
      </dgm:t>
    </dgm:pt>
    <dgm:pt modelId="{B9A82DB9-643B-4277-8240-64310F3A86A2}" type="pres">
      <dgm:prSet presAssocID="{49E6A20F-7D74-4E85-AC6B-807004DC1448}" presName="root2" presStyleCnt="0"/>
      <dgm:spPr/>
    </dgm:pt>
    <dgm:pt modelId="{268C4F87-BD02-42A3-B3E2-6A271FE44BA5}" type="pres">
      <dgm:prSet presAssocID="{49E6A20F-7D74-4E85-AC6B-807004DC1448}" presName="LevelTwoTextNode" presStyleLbl="node3" presStyleIdx="3" presStyleCnt="4">
        <dgm:presLayoutVars>
          <dgm:chPref val="3"/>
        </dgm:presLayoutVars>
      </dgm:prSet>
      <dgm:spPr/>
      <dgm:t>
        <a:bodyPr/>
        <a:lstStyle/>
        <a:p>
          <a:endParaRPr lang="en-US"/>
        </a:p>
      </dgm:t>
    </dgm:pt>
    <dgm:pt modelId="{8905899E-5456-47C7-8AAE-5916436648AA}" type="pres">
      <dgm:prSet presAssocID="{49E6A20F-7D74-4E85-AC6B-807004DC1448}" presName="level3hierChild" presStyleCnt="0"/>
      <dgm:spPr/>
    </dgm:pt>
    <dgm:pt modelId="{B414629D-98BE-447B-B758-6F8FBC7C4351}" type="pres">
      <dgm:prSet presAssocID="{3902F4D3-5C36-45C6-B0E2-93790FBAD780}" presName="conn2-1" presStyleLbl="parChTrans1D4" presStyleIdx="6" presStyleCnt="8"/>
      <dgm:spPr/>
      <dgm:t>
        <a:bodyPr/>
        <a:lstStyle/>
        <a:p>
          <a:endParaRPr lang="en-US"/>
        </a:p>
      </dgm:t>
    </dgm:pt>
    <dgm:pt modelId="{F0F8B966-C77F-4A8B-8788-C547DE6F87C2}" type="pres">
      <dgm:prSet presAssocID="{3902F4D3-5C36-45C6-B0E2-93790FBAD780}" presName="connTx" presStyleLbl="parChTrans1D4" presStyleIdx="6" presStyleCnt="8"/>
      <dgm:spPr/>
      <dgm:t>
        <a:bodyPr/>
        <a:lstStyle/>
        <a:p>
          <a:endParaRPr lang="en-US"/>
        </a:p>
      </dgm:t>
    </dgm:pt>
    <dgm:pt modelId="{C8DB2FF6-2266-4725-8F5B-7BD5E0F073D8}" type="pres">
      <dgm:prSet presAssocID="{3430EACC-3220-4A28-91F5-166DF927AECF}" presName="root2" presStyleCnt="0"/>
      <dgm:spPr/>
    </dgm:pt>
    <dgm:pt modelId="{0E59BD95-A2AF-4D8A-BC17-B34C1704C057}" type="pres">
      <dgm:prSet presAssocID="{3430EACC-3220-4A28-91F5-166DF927AECF}" presName="LevelTwoTextNode" presStyleLbl="node4" presStyleIdx="6" presStyleCnt="8">
        <dgm:presLayoutVars>
          <dgm:chPref val="3"/>
        </dgm:presLayoutVars>
      </dgm:prSet>
      <dgm:spPr/>
      <dgm:t>
        <a:bodyPr/>
        <a:lstStyle/>
        <a:p>
          <a:endParaRPr lang="en-US"/>
        </a:p>
      </dgm:t>
    </dgm:pt>
    <dgm:pt modelId="{9EEBB7BA-B896-4F63-8984-1E0BF47E0D5B}" type="pres">
      <dgm:prSet presAssocID="{3430EACC-3220-4A28-91F5-166DF927AECF}" presName="level3hierChild" presStyleCnt="0"/>
      <dgm:spPr/>
    </dgm:pt>
    <dgm:pt modelId="{F47E1A43-A1D1-4EA3-9DE1-B453C90BF6F8}" type="pres">
      <dgm:prSet presAssocID="{0C10B77B-D5BD-423C-8CEC-AC80E2ED0367}" presName="conn2-1" presStyleLbl="parChTrans1D4" presStyleIdx="7" presStyleCnt="8"/>
      <dgm:spPr/>
      <dgm:t>
        <a:bodyPr/>
        <a:lstStyle/>
        <a:p>
          <a:endParaRPr lang="en-US"/>
        </a:p>
      </dgm:t>
    </dgm:pt>
    <dgm:pt modelId="{604B287F-868A-41A7-9B26-0764E1E2B830}" type="pres">
      <dgm:prSet presAssocID="{0C10B77B-D5BD-423C-8CEC-AC80E2ED0367}" presName="connTx" presStyleLbl="parChTrans1D4" presStyleIdx="7" presStyleCnt="8"/>
      <dgm:spPr/>
      <dgm:t>
        <a:bodyPr/>
        <a:lstStyle/>
        <a:p>
          <a:endParaRPr lang="en-US"/>
        </a:p>
      </dgm:t>
    </dgm:pt>
    <dgm:pt modelId="{F62C1BA6-CE91-4264-AB22-6778ED6A8D71}" type="pres">
      <dgm:prSet presAssocID="{F3F0EA0D-1066-401A-BCA7-38E4DE7EBA14}" presName="root2" presStyleCnt="0"/>
      <dgm:spPr/>
    </dgm:pt>
    <dgm:pt modelId="{9FE97984-20EB-4E7A-B971-FEFFB20FD272}" type="pres">
      <dgm:prSet presAssocID="{F3F0EA0D-1066-401A-BCA7-38E4DE7EBA14}" presName="LevelTwoTextNode" presStyleLbl="node4" presStyleIdx="7" presStyleCnt="8">
        <dgm:presLayoutVars>
          <dgm:chPref val="3"/>
        </dgm:presLayoutVars>
      </dgm:prSet>
      <dgm:spPr/>
      <dgm:t>
        <a:bodyPr/>
        <a:lstStyle/>
        <a:p>
          <a:endParaRPr lang="en-US"/>
        </a:p>
      </dgm:t>
    </dgm:pt>
    <dgm:pt modelId="{7155B09F-289F-40BD-9133-00413ADAD3D6}" type="pres">
      <dgm:prSet presAssocID="{F3F0EA0D-1066-401A-BCA7-38E4DE7EBA14}" presName="level3hierChild" presStyleCnt="0"/>
      <dgm:spPr/>
    </dgm:pt>
  </dgm:ptLst>
  <dgm:cxnLst>
    <dgm:cxn modelId="{4CD8E100-C3ED-4D7F-9837-CD6CF4F58641}" srcId="{49E6A20F-7D74-4E85-AC6B-807004DC1448}" destId="{F3F0EA0D-1066-401A-BCA7-38E4DE7EBA14}" srcOrd="1" destOrd="0" parTransId="{0C10B77B-D5BD-423C-8CEC-AC80E2ED0367}" sibTransId="{49277A30-4DBC-4050-9580-C4C59FF4AC2D}"/>
    <dgm:cxn modelId="{8A7C751A-CF9D-4D5B-9ADE-D746121D2708}" type="presOf" srcId="{9579F77B-1A47-46C0-B738-D445E191900D}" destId="{8E3DECDF-47B3-4B7D-A3BE-44AA10607FEE}" srcOrd="0" destOrd="0" presId="urn:microsoft.com/office/officeart/2005/8/layout/hierarchy2"/>
    <dgm:cxn modelId="{83F17372-D167-43B7-845E-6DFC998ADB1A}" type="presOf" srcId="{6BF2AB0E-620E-4457-9248-B9DEE61EAB75}" destId="{6CEB9E12-B2DB-432E-B758-CA5C969B5BC7}" srcOrd="0" destOrd="0" presId="urn:microsoft.com/office/officeart/2005/8/layout/hierarchy2"/>
    <dgm:cxn modelId="{B8D148D2-650C-4DA3-8AF4-A05CF4ED5074}" type="presOf" srcId="{EC89B02B-C123-48B1-970A-C07DE38349C6}" destId="{897132F2-1101-4ECD-A81D-82AA7304B8C4}" srcOrd="1" destOrd="0" presId="urn:microsoft.com/office/officeart/2005/8/layout/hierarchy2"/>
    <dgm:cxn modelId="{06561050-CD9A-4628-9019-6AE396D236E8}" type="presOf" srcId="{3902F4D3-5C36-45C6-B0E2-93790FBAD780}" destId="{B414629D-98BE-447B-B758-6F8FBC7C4351}" srcOrd="0" destOrd="0" presId="urn:microsoft.com/office/officeart/2005/8/layout/hierarchy2"/>
    <dgm:cxn modelId="{0BA0CD1C-DC40-406C-9089-80D31A702ED9}" type="presOf" srcId="{92144013-E473-405F-8BC8-3EE7A35984CF}" destId="{DC67BD50-101C-479F-B6DB-1EA2E900377A}" srcOrd="0" destOrd="0" presId="urn:microsoft.com/office/officeart/2005/8/layout/hierarchy2"/>
    <dgm:cxn modelId="{1A910D05-C257-489F-A1B6-538FDB7677C4}" type="presOf" srcId="{B333C3E5-948E-4ACF-868E-2C8C9EEDD715}" destId="{A01877EC-CD6A-43FD-B092-0052798E6A99}" srcOrd="1" destOrd="0" presId="urn:microsoft.com/office/officeart/2005/8/layout/hierarchy2"/>
    <dgm:cxn modelId="{96E81456-7955-48FB-88D1-1A7AB43A1AE3}" type="presOf" srcId="{BAF6FA4A-5FD4-42A4-A13D-138D79EFE09F}" destId="{7CEAC4E6-EAE1-4C20-B882-A013024E071E}" srcOrd="1" destOrd="0" presId="urn:microsoft.com/office/officeart/2005/8/layout/hierarchy2"/>
    <dgm:cxn modelId="{26FB726C-D73F-4890-9023-9E1E85FE2EC3}" type="presOf" srcId="{584C7119-A7B2-4FD4-BC3C-9480A2A2CAD9}" destId="{CD34D4EF-84ED-431E-8BB7-667CA26CDF25}" srcOrd="1" destOrd="0" presId="urn:microsoft.com/office/officeart/2005/8/layout/hierarchy2"/>
    <dgm:cxn modelId="{D10389B6-7BD8-49C3-8F4E-EE14525DB62D}" type="presOf" srcId="{01506F9B-578D-41AC-B0B3-454D4B8362D8}" destId="{B1F3B66C-9049-4EC1-8B70-7AF12912FF9C}" srcOrd="0" destOrd="0" presId="urn:microsoft.com/office/officeart/2005/8/layout/hierarchy2"/>
    <dgm:cxn modelId="{20BEB820-DB1D-4BF6-B238-311C1A2B1694}" type="presOf" srcId="{B333C3E5-948E-4ACF-868E-2C8C9EEDD715}" destId="{7EBEA168-6189-46C7-870D-39CA076C3CB1}" srcOrd="0" destOrd="0" presId="urn:microsoft.com/office/officeart/2005/8/layout/hierarchy2"/>
    <dgm:cxn modelId="{E7F8A16A-68B0-4583-ACF4-EEE17F212FA1}" type="presOf" srcId="{9B72709F-533C-4770-AF41-56F9AFE27925}" destId="{281B7EC7-B35E-40A1-9E20-F4B13BE1A22E}" srcOrd="0" destOrd="0" presId="urn:microsoft.com/office/officeart/2005/8/layout/hierarchy2"/>
    <dgm:cxn modelId="{44F01AD3-C598-4158-B990-41D890D737CE}" type="presOf" srcId="{D4AAB77F-C90A-40E8-A6A2-FF73D9D3C235}" destId="{16E8F7A9-84B3-4799-835A-8B1B0F6DF3B8}" srcOrd="0" destOrd="0" presId="urn:microsoft.com/office/officeart/2005/8/layout/hierarchy2"/>
    <dgm:cxn modelId="{D7599706-F0D6-4872-A501-14E7432B91A1}" type="presOf" srcId="{94317EE3-2152-491A-86E5-8BFFAEB1BB6C}" destId="{0A9AE935-C42B-4F82-846A-A74F42BEA5C1}" srcOrd="1" destOrd="0" presId="urn:microsoft.com/office/officeart/2005/8/layout/hierarchy2"/>
    <dgm:cxn modelId="{7E0EB334-2B64-4E9B-A80A-92F81F237640}" srcId="{52D5D087-53E0-46D2-BDB1-F678158D73DB}" destId="{AF1826A6-3A2C-460E-8A6F-76B94BEDE40E}" srcOrd="0" destOrd="0" parTransId="{92144013-E473-405F-8BC8-3EE7A35984CF}" sibTransId="{F23B7742-67F7-463F-B90E-092B30332CA6}"/>
    <dgm:cxn modelId="{6D6F4B05-B2B2-4480-A1DF-19817548635E}" type="presOf" srcId="{584C7119-A7B2-4FD4-BC3C-9480A2A2CAD9}" destId="{156765B3-C620-460D-9695-8C4B2745D00A}" srcOrd="0" destOrd="0" presId="urn:microsoft.com/office/officeart/2005/8/layout/hierarchy2"/>
    <dgm:cxn modelId="{24358504-98EA-4192-9583-68CF3E6B47A1}" type="presOf" srcId="{2907D34E-BEC9-4CEF-80ED-21A06250CC10}" destId="{3E28CD1A-DABF-4997-AEE8-EA052ACAEF78}" srcOrd="0" destOrd="0" presId="urn:microsoft.com/office/officeart/2005/8/layout/hierarchy2"/>
    <dgm:cxn modelId="{09C9F443-8406-4DF9-8990-31E63FF7F0F1}" type="presOf" srcId="{BAF6FA4A-5FD4-42A4-A13D-138D79EFE09F}" destId="{8F5B86D4-906E-4A07-9BC1-354DE0EEA5E2}" srcOrd="0" destOrd="0" presId="urn:microsoft.com/office/officeart/2005/8/layout/hierarchy2"/>
    <dgm:cxn modelId="{F72F2F4C-D91E-44DF-BBDA-463BF2008BB3}" type="presOf" srcId="{452986E9-6D5F-407D-A7CC-02B9F92230A9}" destId="{5D8B68A5-099F-4A1F-A444-0B73B189C8A4}" srcOrd="1" destOrd="0" presId="urn:microsoft.com/office/officeart/2005/8/layout/hierarchy2"/>
    <dgm:cxn modelId="{3462EA01-305F-4AB2-B8FF-C4A10AB98C2A}" type="presOf" srcId="{AA0AE5A4-7FC7-48AE-9BA8-4B6B24C01403}" destId="{F0D7D856-1A0C-490F-94B0-F0A456D7AEDD}" srcOrd="0" destOrd="0" presId="urn:microsoft.com/office/officeart/2005/8/layout/hierarchy2"/>
    <dgm:cxn modelId="{9CD9FAFC-31DE-4135-8FCC-5DBD00BAB092}" type="presOf" srcId="{EC89B02B-C123-48B1-970A-C07DE38349C6}" destId="{962866A5-1C6A-4A9B-80F1-F21ACEFC4ADB}" srcOrd="0" destOrd="0" presId="urn:microsoft.com/office/officeart/2005/8/layout/hierarchy2"/>
    <dgm:cxn modelId="{20B7437D-1F00-46B4-B59D-94723665D6CD}" type="presOf" srcId="{0C10B77B-D5BD-423C-8CEC-AC80E2ED0367}" destId="{604B287F-868A-41A7-9B26-0764E1E2B830}" srcOrd="1" destOrd="0" presId="urn:microsoft.com/office/officeart/2005/8/layout/hierarchy2"/>
    <dgm:cxn modelId="{0DE39564-CF13-47C9-BCE5-8CBC539528BB}" type="presOf" srcId="{AA202691-E721-4536-A747-44D8CD1E37BD}" destId="{138A72B8-EF20-40DA-ACF9-86E4DCFE0106}" srcOrd="0" destOrd="0" presId="urn:microsoft.com/office/officeart/2005/8/layout/hierarchy2"/>
    <dgm:cxn modelId="{8FD6AC9F-4215-46DB-A1DF-8ABF4E821B34}" type="presOf" srcId="{452986E9-6D5F-407D-A7CC-02B9F92230A9}" destId="{3A9F88CB-29F1-49D7-8EE5-29DAA5A2EADF}" srcOrd="0" destOrd="0" presId="urn:microsoft.com/office/officeart/2005/8/layout/hierarchy2"/>
    <dgm:cxn modelId="{F773BCF4-6433-4DCF-9F92-ED9E5B028277}" srcId="{01506F9B-578D-41AC-B0B3-454D4B8362D8}" destId="{F46C271B-A425-4A19-9163-9AB73EECF54B}" srcOrd="0" destOrd="0" parTransId="{67844674-92D3-47A0-968F-A042D441B584}" sibTransId="{CF0BE032-0EB1-4F8E-8249-73D67AA6A9EE}"/>
    <dgm:cxn modelId="{BEF9391F-8CDE-4E38-B73F-F66CB533ECC8}" type="presOf" srcId="{3902F4D3-5C36-45C6-B0E2-93790FBAD780}" destId="{F0F8B966-C77F-4A8B-8788-C547DE6F87C2}" srcOrd="1" destOrd="0" presId="urn:microsoft.com/office/officeart/2005/8/layout/hierarchy2"/>
    <dgm:cxn modelId="{1DACD985-B055-4616-8593-12C63FC0583C}" type="presOf" srcId="{52D5D087-53E0-46D2-BDB1-F678158D73DB}" destId="{EFEF30BE-B226-4E85-A486-3B271FB72FF2}" srcOrd="0" destOrd="0" presId="urn:microsoft.com/office/officeart/2005/8/layout/hierarchy2"/>
    <dgm:cxn modelId="{F3B8D74C-1F7B-49F2-A78C-BDE5DE8E34F8}" type="presOf" srcId="{BCA7D483-0517-4014-A4D0-9971201CAC26}" destId="{4C260F9C-653C-40F6-9C81-80C34EA124AF}" srcOrd="0" destOrd="0" presId="urn:microsoft.com/office/officeart/2005/8/layout/hierarchy2"/>
    <dgm:cxn modelId="{51323F2B-8CA4-4839-8119-5D5133A352A5}" type="presOf" srcId="{49E6A20F-7D74-4E85-AC6B-807004DC1448}" destId="{268C4F87-BD02-42A3-B3E2-6A271FE44BA5}" srcOrd="0" destOrd="0" presId="urn:microsoft.com/office/officeart/2005/8/layout/hierarchy2"/>
    <dgm:cxn modelId="{EEF60DAC-24EB-4E82-9D3B-64A3D023ECEA}" type="presOf" srcId="{86D744B5-4E18-4A7F-A519-1D3918FE482B}" destId="{2FE277D0-9710-428D-ABD0-788CBC4E3D38}" srcOrd="0" destOrd="0" presId="urn:microsoft.com/office/officeart/2005/8/layout/hierarchy2"/>
    <dgm:cxn modelId="{B4D5AF5B-CFC1-4463-AD14-80F64C1401B5}" type="presOf" srcId="{529F091D-2424-4CC0-BD33-DB8F143DBD0C}" destId="{514DB495-47DA-4883-9FFE-399FE34E9E95}" srcOrd="0" destOrd="0" presId="urn:microsoft.com/office/officeart/2005/8/layout/hierarchy2"/>
    <dgm:cxn modelId="{86E3E7DC-336E-43C2-B878-75DEBF0CC13D}" type="presOf" srcId="{2907D34E-BEC9-4CEF-80ED-21A06250CC10}" destId="{C6197A2D-8BF7-4563-8739-71910E4348D9}" srcOrd="1" destOrd="0" presId="urn:microsoft.com/office/officeart/2005/8/layout/hierarchy2"/>
    <dgm:cxn modelId="{B4FCEE2F-7D70-49E7-B290-60E86B2E868D}" type="presOf" srcId="{8033C885-E30B-4E73-9E31-AEB9FDB11F40}" destId="{2F15435B-237F-4643-A088-9DA31C5CDC97}" srcOrd="0" destOrd="0" presId="urn:microsoft.com/office/officeart/2005/8/layout/hierarchy2"/>
    <dgm:cxn modelId="{E91B4C28-D50F-40D3-A2B2-2CBC5B6AC986}" type="presOf" srcId="{67844674-92D3-47A0-968F-A042D441B584}" destId="{270092E2-3754-4574-AA81-B66C55A2EF08}" srcOrd="0" destOrd="0" presId="urn:microsoft.com/office/officeart/2005/8/layout/hierarchy2"/>
    <dgm:cxn modelId="{9AEB168E-1B24-421A-A82C-48DF717A638E}" type="presOf" srcId="{F3F0EA0D-1066-401A-BCA7-38E4DE7EBA14}" destId="{9FE97984-20EB-4E7A-B971-FEFFB20FD272}" srcOrd="0" destOrd="0" presId="urn:microsoft.com/office/officeart/2005/8/layout/hierarchy2"/>
    <dgm:cxn modelId="{24B8DC0B-0C14-4B47-A84F-8D21848C0CB6}" type="presOf" srcId="{EFF9B1B6-5075-45C4-BEBE-E036D60A8366}" destId="{CD8BD236-7719-45DD-A8A5-C3DD89492AAF}" srcOrd="1" destOrd="0" presId="urn:microsoft.com/office/officeart/2005/8/layout/hierarchy2"/>
    <dgm:cxn modelId="{D2924D9B-347F-46A3-9945-4D3962FBBE9F}" srcId="{9B72709F-533C-4770-AF41-56F9AFE27925}" destId="{01506F9B-578D-41AC-B0B3-454D4B8362D8}" srcOrd="1" destOrd="0" parTransId="{452986E9-6D5F-407D-A7CC-02B9F92230A9}" sibTransId="{5731CA17-75DD-4DDD-BB63-48A621DBC30B}"/>
    <dgm:cxn modelId="{991CBD96-54D8-4002-A1FF-4B32923FBA1D}" srcId="{52D5D087-53E0-46D2-BDB1-F678158D73DB}" destId="{AA202691-E721-4536-A747-44D8CD1E37BD}" srcOrd="1" destOrd="0" parTransId="{94317EE3-2152-491A-86E5-8BFFAEB1BB6C}" sibTransId="{CF571E5A-5AC6-4E34-AABD-995D6A0D7D2C}"/>
    <dgm:cxn modelId="{14FFF211-915B-4FAC-9499-9CC1B67EA035}" type="presOf" srcId="{529F091D-2424-4CC0-BD33-DB8F143DBD0C}" destId="{CCE0B44D-C151-4C01-8E67-D866392E6A2B}" srcOrd="1" destOrd="0" presId="urn:microsoft.com/office/officeart/2005/8/layout/hierarchy2"/>
    <dgm:cxn modelId="{226FA804-7E3D-4954-ADE6-4E9BF7CA1E28}" srcId="{9B72709F-533C-4770-AF41-56F9AFE27925}" destId="{52D5D087-53E0-46D2-BDB1-F678158D73DB}" srcOrd="0" destOrd="0" parTransId="{529F091D-2424-4CC0-BD33-DB8F143DBD0C}" sibTransId="{4AFA4650-200D-490C-AA27-9CD5EA6B9633}"/>
    <dgm:cxn modelId="{0FCD38A5-B6A9-4BD8-8B66-A7BEA569D85C}" srcId="{01506F9B-578D-41AC-B0B3-454D4B8362D8}" destId="{49E6A20F-7D74-4E85-AC6B-807004DC1448}" srcOrd="1" destOrd="0" parTransId="{EFF9B1B6-5075-45C4-BEBE-E036D60A8366}" sibTransId="{E47D3096-E636-4B0C-A60A-DBA6181B4272}"/>
    <dgm:cxn modelId="{510C754D-CF5E-49EA-B328-09352F724F61}" type="presOf" srcId="{3430EACC-3220-4A28-91F5-166DF927AECF}" destId="{0E59BD95-A2AF-4D8A-BC17-B34C1704C057}" srcOrd="0" destOrd="0" presId="urn:microsoft.com/office/officeart/2005/8/layout/hierarchy2"/>
    <dgm:cxn modelId="{275FA676-609C-441E-9F98-A8A424E21AAC}" srcId="{AA202691-E721-4536-A747-44D8CD1E37BD}" destId="{8033C885-E30B-4E73-9E31-AEB9FDB11F40}" srcOrd="0" destOrd="0" parTransId="{BAF6FA4A-5FD4-42A4-A13D-138D79EFE09F}" sibTransId="{8CF46E9F-A3CD-40F0-9078-62B13211C034}"/>
    <dgm:cxn modelId="{48ABDB05-CA6B-4154-90CD-9CEB381BBD92}" type="presOf" srcId="{94317EE3-2152-491A-86E5-8BFFAEB1BB6C}" destId="{8B46DE35-3748-4DBC-917D-6B0EE2F515CD}" srcOrd="0" destOrd="0" presId="urn:microsoft.com/office/officeart/2005/8/layout/hierarchy2"/>
    <dgm:cxn modelId="{033CB74B-18E2-424A-B8B9-53C37AE2BD71}" type="presOf" srcId="{AA0AE5A4-7FC7-48AE-9BA8-4B6B24C01403}" destId="{3C0AA397-86A3-4CC2-A959-11763F79033F}" srcOrd="1" destOrd="0" presId="urn:microsoft.com/office/officeart/2005/8/layout/hierarchy2"/>
    <dgm:cxn modelId="{8280F165-094D-4449-96F6-B8CBB23F6D68}" srcId="{F46C271B-A425-4A19-9163-9AB73EECF54B}" destId="{9579F77B-1A47-46C0-B738-D445E191900D}" srcOrd="1" destOrd="0" parTransId="{584C7119-A7B2-4FD4-BC3C-9480A2A2CAD9}" sibTransId="{0A357252-14D4-4E6A-A94E-4AF7D20B158B}"/>
    <dgm:cxn modelId="{71C063BA-1FEE-4AB9-9951-FEF03F39BE7A}" srcId="{49E6A20F-7D74-4E85-AC6B-807004DC1448}" destId="{3430EACC-3220-4A28-91F5-166DF927AECF}" srcOrd="0" destOrd="0" parTransId="{3902F4D3-5C36-45C6-B0E2-93790FBAD780}" sibTransId="{A7211AB3-98F2-4D10-8934-CB1B6F8F01E2}"/>
    <dgm:cxn modelId="{08C936DD-BAA0-4DB7-8B19-244C7215A54D}" srcId="{AA202691-E721-4536-A747-44D8CD1E37BD}" destId="{6BF2AB0E-620E-4457-9248-B9DEE61EAB75}" srcOrd="1" destOrd="0" parTransId="{2907D34E-BEC9-4CEF-80ED-21A06250CC10}" sibTransId="{30480C36-974D-4D54-9D53-16417AFE1546}"/>
    <dgm:cxn modelId="{17F3B570-05BE-4EFA-87D4-306D6FC7EF01}" type="presOf" srcId="{92144013-E473-405F-8BC8-3EE7A35984CF}" destId="{54F1D9C7-0507-4D25-BF0D-0A640E5E7D18}" srcOrd="1" destOrd="0" presId="urn:microsoft.com/office/officeart/2005/8/layout/hierarchy2"/>
    <dgm:cxn modelId="{5C3D0558-3272-4AE3-95AB-F8AD5CF502CC}" srcId="{F46C271B-A425-4A19-9163-9AB73EECF54B}" destId="{415B4D36-D750-4DCC-B069-6F69CE0A1428}" srcOrd="0" destOrd="0" parTransId="{B333C3E5-948E-4ACF-868E-2C8C9EEDD715}" sibTransId="{341E4872-5727-46D7-A597-C73D9BF9BFAF}"/>
    <dgm:cxn modelId="{63E11EC3-C8E9-4986-8DA6-C495D12B8711}" srcId="{AF1826A6-3A2C-460E-8A6F-76B94BEDE40E}" destId="{D4AAB77F-C90A-40E8-A6A2-FF73D9D3C235}" srcOrd="1" destOrd="0" parTransId="{EC89B02B-C123-48B1-970A-C07DE38349C6}" sibTransId="{D4E4F3C9-619F-4EDE-828E-E201268C812B}"/>
    <dgm:cxn modelId="{4D96D7C1-6934-4BA3-B8C7-2C069BD05E6E}" type="presOf" srcId="{EFF9B1B6-5075-45C4-BEBE-E036D60A8366}" destId="{F6E02126-80BD-44DC-A4CC-0026853EA466}" srcOrd="0" destOrd="0" presId="urn:microsoft.com/office/officeart/2005/8/layout/hierarchy2"/>
    <dgm:cxn modelId="{BD07F133-F73C-4192-89F4-5A06E4D12B5E}" type="presOf" srcId="{67844674-92D3-47A0-968F-A042D441B584}" destId="{ABF22D51-64C6-4F08-8789-413D1072E49A}" srcOrd="1" destOrd="0" presId="urn:microsoft.com/office/officeart/2005/8/layout/hierarchy2"/>
    <dgm:cxn modelId="{7907D084-3684-4041-8644-71F4BE73FFB2}" type="presOf" srcId="{F46C271B-A425-4A19-9163-9AB73EECF54B}" destId="{CD2062F3-6F74-4426-A231-E620458D6042}" srcOrd="0" destOrd="0" presId="urn:microsoft.com/office/officeart/2005/8/layout/hierarchy2"/>
    <dgm:cxn modelId="{D7B5595B-2852-4DC9-90F2-1AFE649A4B22}" srcId="{AF1826A6-3A2C-460E-8A6F-76B94BEDE40E}" destId="{86D744B5-4E18-4A7F-A519-1D3918FE482B}" srcOrd="0" destOrd="0" parTransId="{AA0AE5A4-7FC7-48AE-9BA8-4B6B24C01403}" sibTransId="{BC8C6AA9-1CF2-4B70-A763-C4ED5D4838AA}"/>
    <dgm:cxn modelId="{56B36AB8-A969-45DB-B993-7952F9681663}" type="presOf" srcId="{0C10B77B-D5BD-423C-8CEC-AC80E2ED0367}" destId="{F47E1A43-A1D1-4EA3-9DE1-B453C90BF6F8}" srcOrd="0" destOrd="0" presId="urn:microsoft.com/office/officeart/2005/8/layout/hierarchy2"/>
    <dgm:cxn modelId="{069DB723-5875-4734-883A-FDBF8FE41924}" srcId="{BCA7D483-0517-4014-A4D0-9971201CAC26}" destId="{9B72709F-533C-4770-AF41-56F9AFE27925}" srcOrd="0" destOrd="0" parTransId="{C14EB666-B467-44A1-BEE3-966A23BD6ABB}" sibTransId="{808BEDEA-8914-4009-A6B7-EDA56D7E396A}"/>
    <dgm:cxn modelId="{A604281C-1D7A-4EB2-9921-C3DBFF3E006C}" type="presOf" srcId="{AF1826A6-3A2C-460E-8A6F-76B94BEDE40E}" destId="{73065AB9-B30D-4D9A-8691-8B5D09C3FB2A}" srcOrd="0" destOrd="0" presId="urn:microsoft.com/office/officeart/2005/8/layout/hierarchy2"/>
    <dgm:cxn modelId="{E8591E2E-5610-41CB-9248-49839D564E2A}" type="presOf" srcId="{415B4D36-D750-4DCC-B069-6F69CE0A1428}" destId="{A715EDF9-287F-4D28-A6D9-19AE09FC18A3}" srcOrd="0" destOrd="0" presId="urn:microsoft.com/office/officeart/2005/8/layout/hierarchy2"/>
    <dgm:cxn modelId="{723BCA39-72EF-4B6C-9520-0E08ABE76DF1}" type="presParOf" srcId="{4C260F9C-653C-40F6-9C81-80C34EA124AF}" destId="{427E7060-BA04-4EC4-89F3-D7216F6B64F6}" srcOrd="0" destOrd="0" presId="urn:microsoft.com/office/officeart/2005/8/layout/hierarchy2"/>
    <dgm:cxn modelId="{6B14F6CD-9748-42EE-BC9F-C1334EE7D0C1}" type="presParOf" srcId="{427E7060-BA04-4EC4-89F3-D7216F6B64F6}" destId="{281B7EC7-B35E-40A1-9E20-F4B13BE1A22E}" srcOrd="0" destOrd="0" presId="urn:microsoft.com/office/officeart/2005/8/layout/hierarchy2"/>
    <dgm:cxn modelId="{2B9CD392-96CD-4F1D-A1CB-3C543EC3CC40}" type="presParOf" srcId="{427E7060-BA04-4EC4-89F3-D7216F6B64F6}" destId="{FE05ABD9-FF37-4541-9A71-434291664C8B}" srcOrd="1" destOrd="0" presId="urn:microsoft.com/office/officeart/2005/8/layout/hierarchy2"/>
    <dgm:cxn modelId="{0B765222-0030-4CEE-B05A-C5E3B7B9E555}" type="presParOf" srcId="{FE05ABD9-FF37-4541-9A71-434291664C8B}" destId="{514DB495-47DA-4883-9FFE-399FE34E9E95}" srcOrd="0" destOrd="0" presId="urn:microsoft.com/office/officeart/2005/8/layout/hierarchy2"/>
    <dgm:cxn modelId="{F006EBB5-4FD3-4CE1-8169-201FF7DD5EF8}" type="presParOf" srcId="{514DB495-47DA-4883-9FFE-399FE34E9E95}" destId="{CCE0B44D-C151-4C01-8E67-D866392E6A2B}" srcOrd="0" destOrd="0" presId="urn:microsoft.com/office/officeart/2005/8/layout/hierarchy2"/>
    <dgm:cxn modelId="{2BAFCBE2-958C-4AF5-BF66-0A91298F5B30}" type="presParOf" srcId="{FE05ABD9-FF37-4541-9A71-434291664C8B}" destId="{84FD7085-924A-43A8-96A9-D9878DEBE632}" srcOrd="1" destOrd="0" presId="urn:microsoft.com/office/officeart/2005/8/layout/hierarchy2"/>
    <dgm:cxn modelId="{B192F1D2-7152-4B28-B803-7F7A2EDACC82}" type="presParOf" srcId="{84FD7085-924A-43A8-96A9-D9878DEBE632}" destId="{EFEF30BE-B226-4E85-A486-3B271FB72FF2}" srcOrd="0" destOrd="0" presId="urn:microsoft.com/office/officeart/2005/8/layout/hierarchy2"/>
    <dgm:cxn modelId="{72BC5AC1-835C-4614-9D68-1A0CF16AB7F1}" type="presParOf" srcId="{84FD7085-924A-43A8-96A9-D9878DEBE632}" destId="{8AA77811-4F28-47E2-8317-97E1358FF248}" srcOrd="1" destOrd="0" presId="urn:microsoft.com/office/officeart/2005/8/layout/hierarchy2"/>
    <dgm:cxn modelId="{E3897E74-0E3B-433F-BC0F-9981BF270D0B}" type="presParOf" srcId="{8AA77811-4F28-47E2-8317-97E1358FF248}" destId="{DC67BD50-101C-479F-B6DB-1EA2E900377A}" srcOrd="0" destOrd="0" presId="urn:microsoft.com/office/officeart/2005/8/layout/hierarchy2"/>
    <dgm:cxn modelId="{081B9928-116D-4677-A7F7-F4579ACFF78B}" type="presParOf" srcId="{DC67BD50-101C-479F-B6DB-1EA2E900377A}" destId="{54F1D9C7-0507-4D25-BF0D-0A640E5E7D18}" srcOrd="0" destOrd="0" presId="urn:microsoft.com/office/officeart/2005/8/layout/hierarchy2"/>
    <dgm:cxn modelId="{8A9AF749-4ABF-474B-BED1-F448B088F25F}" type="presParOf" srcId="{8AA77811-4F28-47E2-8317-97E1358FF248}" destId="{230E4CF3-ACEB-4EC4-96C8-9209A69F4CCE}" srcOrd="1" destOrd="0" presId="urn:microsoft.com/office/officeart/2005/8/layout/hierarchy2"/>
    <dgm:cxn modelId="{20C1CA45-E5AA-4F48-98CE-902D53EF8400}" type="presParOf" srcId="{230E4CF3-ACEB-4EC4-96C8-9209A69F4CCE}" destId="{73065AB9-B30D-4D9A-8691-8B5D09C3FB2A}" srcOrd="0" destOrd="0" presId="urn:microsoft.com/office/officeart/2005/8/layout/hierarchy2"/>
    <dgm:cxn modelId="{7DEA5616-0096-4269-90B0-5226FE5F58D3}" type="presParOf" srcId="{230E4CF3-ACEB-4EC4-96C8-9209A69F4CCE}" destId="{9DDB0348-4EEC-48CF-A484-67167F569E2D}" srcOrd="1" destOrd="0" presId="urn:microsoft.com/office/officeart/2005/8/layout/hierarchy2"/>
    <dgm:cxn modelId="{286F39C2-3429-42C2-AA7A-060B5B90F20E}" type="presParOf" srcId="{9DDB0348-4EEC-48CF-A484-67167F569E2D}" destId="{F0D7D856-1A0C-490F-94B0-F0A456D7AEDD}" srcOrd="0" destOrd="0" presId="urn:microsoft.com/office/officeart/2005/8/layout/hierarchy2"/>
    <dgm:cxn modelId="{B5E84221-79BB-44CB-A215-7C7BDEFEB0D8}" type="presParOf" srcId="{F0D7D856-1A0C-490F-94B0-F0A456D7AEDD}" destId="{3C0AA397-86A3-4CC2-A959-11763F79033F}" srcOrd="0" destOrd="0" presId="urn:microsoft.com/office/officeart/2005/8/layout/hierarchy2"/>
    <dgm:cxn modelId="{E5A5969A-D7F7-4C3A-85EE-58845BFA05AA}" type="presParOf" srcId="{9DDB0348-4EEC-48CF-A484-67167F569E2D}" destId="{75FAD786-C6EB-4D27-83A3-E0E44703A9D9}" srcOrd="1" destOrd="0" presId="urn:microsoft.com/office/officeart/2005/8/layout/hierarchy2"/>
    <dgm:cxn modelId="{89952C20-A270-4E5B-A853-67B7E94BA75D}" type="presParOf" srcId="{75FAD786-C6EB-4D27-83A3-E0E44703A9D9}" destId="{2FE277D0-9710-428D-ABD0-788CBC4E3D38}" srcOrd="0" destOrd="0" presId="urn:microsoft.com/office/officeart/2005/8/layout/hierarchy2"/>
    <dgm:cxn modelId="{682FBB83-18DF-4FF2-B0DE-F9962EBDB3DB}" type="presParOf" srcId="{75FAD786-C6EB-4D27-83A3-E0E44703A9D9}" destId="{C9867061-949B-4F1D-B537-C2A3642377E7}" srcOrd="1" destOrd="0" presId="urn:microsoft.com/office/officeart/2005/8/layout/hierarchy2"/>
    <dgm:cxn modelId="{8C26379D-3E81-4D93-862F-A6503727CB2D}" type="presParOf" srcId="{9DDB0348-4EEC-48CF-A484-67167F569E2D}" destId="{962866A5-1C6A-4A9B-80F1-F21ACEFC4ADB}" srcOrd="2" destOrd="0" presId="urn:microsoft.com/office/officeart/2005/8/layout/hierarchy2"/>
    <dgm:cxn modelId="{35AB2172-FFDB-4646-A337-6BF946101A68}" type="presParOf" srcId="{962866A5-1C6A-4A9B-80F1-F21ACEFC4ADB}" destId="{897132F2-1101-4ECD-A81D-82AA7304B8C4}" srcOrd="0" destOrd="0" presId="urn:microsoft.com/office/officeart/2005/8/layout/hierarchy2"/>
    <dgm:cxn modelId="{2A165550-0F57-4B46-9BA7-3CD7F120907B}" type="presParOf" srcId="{9DDB0348-4EEC-48CF-A484-67167F569E2D}" destId="{A92CD3E7-223C-451D-99A7-573F8010560F}" srcOrd="3" destOrd="0" presId="urn:microsoft.com/office/officeart/2005/8/layout/hierarchy2"/>
    <dgm:cxn modelId="{A12141E3-7093-4C33-B90E-5B5E487FC286}" type="presParOf" srcId="{A92CD3E7-223C-451D-99A7-573F8010560F}" destId="{16E8F7A9-84B3-4799-835A-8B1B0F6DF3B8}" srcOrd="0" destOrd="0" presId="urn:microsoft.com/office/officeart/2005/8/layout/hierarchy2"/>
    <dgm:cxn modelId="{59E450C0-5E53-4338-B118-A43653C9AA3C}" type="presParOf" srcId="{A92CD3E7-223C-451D-99A7-573F8010560F}" destId="{9B5180CB-B7B5-4F19-A9A3-B39B63432974}" srcOrd="1" destOrd="0" presId="urn:microsoft.com/office/officeart/2005/8/layout/hierarchy2"/>
    <dgm:cxn modelId="{49AD7110-7D1D-4BAF-B290-E1D48CDFF520}" type="presParOf" srcId="{8AA77811-4F28-47E2-8317-97E1358FF248}" destId="{8B46DE35-3748-4DBC-917D-6B0EE2F515CD}" srcOrd="2" destOrd="0" presId="urn:microsoft.com/office/officeart/2005/8/layout/hierarchy2"/>
    <dgm:cxn modelId="{0A300364-AE74-40A4-9AD6-5264B637CBB0}" type="presParOf" srcId="{8B46DE35-3748-4DBC-917D-6B0EE2F515CD}" destId="{0A9AE935-C42B-4F82-846A-A74F42BEA5C1}" srcOrd="0" destOrd="0" presId="urn:microsoft.com/office/officeart/2005/8/layout/hierarchy2"/>
    <dgm:cxn modelId="{BFB9E6E7-49EC-43D3-B521-6923B5D25428}" type="presParOf" srcId="{8AA77811-4F28-47E2-8317-97E1358FF248}" destId="{D13FA6BB-C9D6-477F-9CD9-4C18E1070F3A}" srcOrd="3" destOrd="0" presId="urn:microsoft.com/office/officeart/2005/8/layout/hierarchy2"/>
    <dgm:cxn modelId="{87B35480-4D26-4DBA-ACBF-AA5DC32C26D0}" type="presParOf" srcId="{D13FA6BB-C9D6-477F-9CD9-4C18E1070F3A}" destId="{138A72B8-EF20-40DA-ACF9-86E4DCFE0106}" srcOrd="0" destOrd="0" presId="urn:microsoft.com/office/officeart/2005/8/layout/hierarchy2"/>
    <dgm:cxn modelId="{9A7945CC-6B38-4A6D-8BD3-68E82DA78197}" type="presParOf" srcId="{D13FA6BB-C9D6-477F-9CD9-4C18E1070F3A}" destId="{1AE15643-5B2A-42AF-A4BC-54D4BBCD9FDD}" srcOrd="1" destOrd="0" presId="urn:microsoft.com/office/officeart/2005/8/layout/hierarchy2"/>
    <dgm:cxn modelId="{FAADA4D9-028D-4AFE-B6C1-36929BA2C85C}" type="presParOf" srcId="{1AE15643-5B2A-42AF-A4BC-54D4BBCD9FDD}" destId="{8F5B86D4-906E-4A07-9BC1-354DE0EEA5E2}" srcOrd="0" destOrd="0" presId="urn:microsoft.com/office/officeart/2005/8/layout/hierarchy2"/>
    <dgm:cxn modelId="{A73BA4A8-E826-49A6-A9AE-E9BD34D41216}" type="presParOf" srcId="{8F5B86D4-906E-4A07-9BC1-354DE0EEA5E2}" destId="{7CEAC4E6-EAE1-4C20-B882-A013024E071E}" srcOrd="0" destOrd="0" presId="urn:microsoft.com/office/officeart/2005/8/layout/hierarchy2"/>
    <dgm:cxn modelId="{BCFECE4A-B4E2-4212-8B84-78EC2963BFB1}" type="presParOf" srcId="{1AE15643-5B2A-42AF-A4BC-54D4BBCD9FDD}" destId="{89112026-2600-4756-89CF-1CE1B6EB94F8}" srcOrd="1" destOrd="0" presId="urn:microsoft.com/office/officeart/2005/8/layout/hierarchy2"/>
    <dgm:cxn modelId="{681680A9-C443-46F4-9629-0833614B2E0C}" type="presParOf" srcId="{89112026-2600-4756-89CF-1CE1B6EB94F8}" destId="{2F15435B-237F-4643-A088-9DA31C5CDC97}" srcOrd="0" destOrd="0" presId="urn:microsoft.com/office/officeart/2005/8/layout/hierarchy2"/>
    <dgm:cxn modelId="{108ED238-C627-4FE9-8467-B28242921D18}" type="presParOf" srcId="{89112026-2600-4756-89CF-1CE1B6EB94F8}" destId="{89E7DCD5-CF2F-4D1D-B3B6-75C7E45AFCA3}" srcOrd="1" destOrd="0" presId="urn:microsoft.com/office/officeart/2005/8/layout/hierarchy2"/>
    <dgm:cxn modelId="{51CF6076-0876-4E36-9869-B4B6A7652365}" type="presParOf" srcId="{1AE15643-5B2A-42AF-A4BC-54D4BBCD9FDD}" destId="{3E28CD1A-DABF-4997-AEE8-EA052ACAEF78}" srcOrd="2" destOrd="0" presId="urn:microsoft.com/office/officeart/2005/8/layout/hierarchy2"/>
    <dgm:cxn modelId="{A50FB0B9-0899-43DE-8680-661D60205E33}" type="presParOf" srcId="{3E28CD1A-DABF-4997-AEE8-EA052ACAEF78}" destId="{C6197A2D-8BF7-4563-8739-71910E4348D9}" srcOrd="0" destOrd="0" presId="urn:microsoft.com/office/officeart/2005/8/layout/hierarchy2"/>
    <dgm:cxn modelId="{33AECDE4-4207-4392-9470-80B77583EB81}" type="presParOf" srcId="{1AE15643-5B2A-42AF-A4BC-54D4BBCD9FDD}" destId="{AD36D9A5-EA88-4DFC-88D8-8348A4C44BAF}" srcOrd="3" destOrd="0" presId="urn:microsoft.com/office/officeart/2005/8/layout/hierarchy2"/>
    <dgm:cxn modelId="{05BD77EE-4D29-418A-9675-2AE86DDF9600}" type="presParOf" srcId="{AD36D9A5-EA88-4DFC-88D8-8348A4C44BAF}" destId="{6CEB9E12-B2DB-432E-B758-CA5C969B5BC7}" srcOrd="0" destOrd="0" presId="urn:microsoft.com/office/officeart/2005/8/layout/hierarchy2"/>
    <dgm:cxn modelId="{2130BBE6-1C83-4711-8E4F-3E241661D4E7}" type="presParOf" srcId="{AD36D9A5-EA88-4DFC-88D8-8348A4C44BAF}" destId="{972C3EFE-0FCE-46F2-9412-D0A2A80E3917}" srcOrd="1" destOrd="0" presId="urn:microsoft.com/office/officeart/2005/8/layout/hierarchy2"/>
    <dgm:cxn modelId="{01E83403-9C1F-44EF-B5C7-6D8428BB6AD1}" type="presParOf" srcId="{FE05ABD9-FF37-4541-9A71-434291664C8B}" destId="{3A9F88CB-29F1-49D7-8EE5-29DAA5A2EADF}" srcOrd="2" destOrd="0" presId="urn:microsoft.com/office/officeart/2005/8/layout/hierarchy2"/>
    <dgm:cxn modelId="{F9E16CC0-91B4-46E4-8ADB-8D22407C1504}" type="presParOf" srcId="{3A9F88CB-29F1-49D7-8EE5-29DAA5A2EADF}" destId="{5D8B68A5-099F-4A1F-A444-0B73B189C8A4}" srcOrd="0" destOrd="0" presId="urn:microsoft.com/office/officeart/2005/8/layout/hierarchy2"/>
    <dgm:cxn modelId="{FEF5D111-AA9A-4DEB-9FE8-5360B4F67563}" type="presParOf" srcId="{FE05ABD9-FF37-4541-9A71-434291664C8B}" destId="{A03E429C-6D04-436B-8D8B-B213E933EB38}" srcOrd="3" destOrd="0" presId="urn:microsoft.com/office/officeart/2005/8/layout/hierarchy2"/>
    <dgm:cxn modelId="{4AEDC5DB-DE7F-457B-95DB-664514E53705}" type="presParOf" srcId="{A03E429C-6D04-436B-8D8B-B213E933EB38}" destId="{B1F3B66C-9049-4EC1-8B70-7AF12912FF9C}" srcOrd="0" destOrd="0" presId="urn:microsoft.com/office/officeart/2005/8/layout/hierarchy2"/>
    <dgm:cxn modelId="{02B5A728-C145-42C7-B4DB-73529A2BCC60}" type="presParOf" srcId="{A03E429C-6D04-436B-8D8B-B213E933EB38}" destId="{82071EE8-F3D8-4538-A0AE-562125442332}" srcOrd="1" destOrd="0" presId="urn:microsoft.com/office/officeart/2005/8/layout/hierarchy2"/>
    <dgm:cxn modelId="{37901FA2-E9AA-40C2-9414-7F9A84E1091C}" type="presParOf" srcId="{82071EE8-F3D8-4538-A0AE-562125442332}" destId="{270092E2-3754-4574-AA81-B66C55A2EF08}" srcOrd="0" destOrd="0" presId="urn:microsoft.com/office/officeart/2005/8/layout/hierarchy2"/>
    <dgm:cxn modelId="{72407779-5E4D-4A18-A45C-6245432AA532}" type="presParOf" srcId="{270092E2-3754-4574-AA81-B66C55A2EF08}" destId="{ABF22D51-64C6-4F08-8789-413D1072E49A}" srcOrd="0" destOrd="0" presId="urn:microsoft.com/office/officeart/2005/8/layout/hierarchy2"/>
    <dgm:cxn modelId="{18479130-05E8-48D1-89EC-4223DFB5AE68}" type="presParOf" srcId="{82071EE8-F3D8-4538-A0AE-562125442332}" destId="{A7594A55-3DD8-4000-8AD0-9354322A017D}" srcOrd="1" destOrd="0" presId="urn:microsoft.com/office/officeart/2005/8/layout/hierarchy2"/>
    <dgm:cxn modelId="{8F14F841-4909-44D8-B40D-9BA1EEA4EA72}" type="presParOf" srcId="{A7594A55-3DD8-4000-8AD0-9354322A017D}" destId="{CD2062F3-6F74-4426-A231-E620458D6042}" srcOrd="0" destOrd="0" presId="urn:microsoft.com/office/officeart/2005/8/layout/hierarchy2"/>
    <dgm:cxn modelId="{A93A9151-7139-43A6-9B1E-DD87C312D931}" type="presParOf" srcId="{A7594A55-3DD8-4000-8AD0-9354322A017D}" destId="{80EEABD6-04EE-41F9-868A-B25A499AED40}" srcOrd="1" destOrd="0" presId="urn:microsoft.com/office/officeart/2005/8/layout/hierarchy2"/>
    <dgm:cxn modelId="{472BEE81-4058-4AFF-995A-128BCABECDCC}" type="presParOf" srcId="{80EEABD6-04EE-41F9-868A-B25A499AED40}" destId="{7EBEA168-6189-46C7-870D-39CA076C3CB1}" srcOrd="0" destOrd="0" presId="urn:microsoft.com/office/officeart/2005/8/layout/hierarchy2"/>
    <dgm:cxn modelId="{52C6839B-0A8A-4B80-924C-3A3BEB98167F}" type="presParOf" srcId="{7EBEA168-6189-46C7-870D-39CA076C3CB1}" destId="{A01877EC-CD6A-43FD-B092-0052798E6A99}" srcOrd="0" destOrd="0" presId="urn:microsoft.com/office/officeart/2005/8/layout/hierarchy2"/>
    <dgm:cxn modelId="{3E4494E9-90F0-4388-AB8F-D94D33B13735}" type="presParOf" srcId="{80EEABD6-04EE-41F9-868A-B25A499AED40}" destId="{17151208-A376-442F-A960-B36CAA617430}" srcOrd="1" destOrd="0" presId="urn:microsoft.com/office/officeart/2005/8/layout/hierarchy2"/>
    <dgm:cxn modelId="{5F78F261-BE8F-4D6D-ACD3-B13CE1C9D0F3}" type="presParOf" srcId="{17151208-A376-442F-A960-B36CAA617430}" destId="{A715EDF9-287F-4D28-A6D9-19AE09FC18A3}" srcOrd="0" destOrd="0" presId="urn:microsoft.com/office/officeart/2005/8/layout/hierarchy2"/>
    <dgm:cxn modelId="{1BF48174-0041-4E5B-9EC0-A6F58ACE7F94}" type="presParOf" srcId="{17151208-A376-442F-A960-B36CAA617430}" destId="{AF5D619A-1A66-4829-80E6-BB9380CBAC60}" srcOrd="1" destOrd="0" presId="urn:microsoft.com/office/officeart/2005/8/layout/hierarchy2"/>
    <dgm:cxn modelId="{3E1CDFFB-F628-4CE5-9A48-7410E315B605}" type="presParOf" srcId="{80EEABD6-04EE-41F9-868A-B25A499AED40}" destId="{156765B3-C620-460D-9695-8C4B2745D00A}" srcOrd="2" destOrd="0" presId="urn:microsoft.com/office/officeart/2005/8/layout/hierarchy2"/>
    <dgm:cxn modelId="{9379C323-D146-4EA2-8211-C89B7F8D09D2}" type="presParOf" srcId="{156765B3-C620-460D-9695-8C4B2745D00A}" destId="{CD34D4EF-84ED-431E-8BB7-667CA26CDF25}" srcOrd="0" destOrd="0" presId="urn:microsoft.com/office/officeart/2005/8/layout/hierarchy2"/>
    <dgm:cxn modelId="{E2E25904-5975-4B9E-BC29-298EEA1E87E5}" type="presParOf" srcId="{80EEABD6-04EE-41F9-868A-B25A499AED40}" destId="{EB98ECB5-2343-47F4-BEA0-C7F908C6AF6A}" srcOrd="3" destOrd="0" presId="urn:microsoft.com/office/officeart/2005/8/layout/hierarchy2"/>
    <dgm:cxn modelId="{455864E7-0401-4F86-9F93-2189418B21BF}" type="presParOf" srcId="{EB98ECB5-2343-47F4-BEA0-C7F908C6AF6A}" destId="{8E3DECDF-47B3-4B7D-A3BE-44AA10607FEE}" srcOrd="0" destOrd="0" presId="urn:microsoft.com/office/officeart/2005/8/layout/hierarchy2"/>
    <dgm:cxn modelId="{F10CCEDF-9C43-485E-AACC-9404212A3A01}" type="presParOf" srcId="{EB98ECB5-2343-47F4-BEA0-C7F908C6AF6A}" destId="{2BE8D779-0762-4E47-A8AA-D0DBF527A341}" srcOrd="1" destOrd="0" presId="urn:microsoft.com/office/officeart/2005/8/layout/hierarchy2"/>
    <dgm:cxn modelId="{9C0E1456-1061-4308-87CC-FACEFB41C0DA}" type="presParOf" srcId="{82071EE8-F3D8-4538-A0AE-562125442332}" destId="{F6E02126-80BD-44DC-A4CC-0026853EA466}" srcOrd="2" destOrd="0" presId="urn:microsoft.com/office/officeart/2005/8/layout/hierarchy2"/>
    <dgm:cxn modelId="{69A8ADA1-B2A1-4DD3-ABB0-67150926BB50}" type="presParOf" srcId="{F6E02126-80BD-44DC-A4CC-0026853EA466}" destId="{CD8BD236-7719-45DD-A8A5-C3DD89492AAF}" srcOrd="0" destOrd="0" presId="urn:microsoft.com/office/officeart/2005/8/layout/hierarchy2"/>
    <dgm:cxn modelId="{49C17B4A-56DB-4268-AC45-CA9C762D869E}" type="presParOf" srcId="{82071EE8-F3D8-4538-A0AE-562125442332}" destId="{B9A82DB9-643B-4277-8240-64310F3A86A2}" srcOrd="3" destOrd="0" presId="urn:microsoft.com/office/officeart/2005/8/layout/hierarchy2"/>
    <dgm:cxn modelId="{C29C1773-1EDF-424B-BC21-A86693662DFF}" type="presParOf" srcId="{B9A82DB9-643B-4277-8240-64310F3A86A2}" destId="{268C4F87-BD02-42A3-B3E2-6A271FE44BA5}" srcOrd="0" destOrd="0" presId="urn:microsoft.com/office/officeart/2005/8/layout/hierarchy2"/>
    <dgm:cxn modelId="{FA7726DA-7420-4D85-A52F-7D10A13801EB}" type="presParOf" srcId="{B9A82DB9-643B-4277-8240-64310F3A86A2}" destId="{8905899E-5456-47C7-8AAE-5916436648AA}" srcOrd="1" destOrd="0" presId="urn:microsoft.com/office/officeart/2005/8/layout/hierarchy2"/>
    <dgm:cxn modelId="{F071A402-72D7-477E-A428-CAE1620707C2}" type="presParOf" srcId="{8905899E-5456-47C7-8AAE-5916436648AA}" destId="{B414629D-98BE-447B-B758-6F8FBC7C4351}" srcOrd="0" destOrd="0" presId="urn:microsoft.com/office/officeart/2005/8/layout/hierarchy2"/>
    <dgm:cxn modelId="{5C525E95-D480-4CB7-A184-302949184465}" type="presParOf" srcId="{B414629D-98BE-447B-B758-6F8FBC7C4351}" destId="{F0F8B966-C77F-4A8B-8788-C547DE6F87C2}" srcOrd="0" destOrd="0" presId="urn:microsoft.com/office/officeart/2005/8/layout/hierarchy2"/>
    <dgm:cxn modelId="{4322FC24-DFC6-4F71-8033-3B12DC593A4E}" type="presParOf" srcId="{8905899E-5456-47C7-8AAE-5916436648AA}" destId="{C8DB2FF6-2266-4725-8F5B-7BD5E0F073D8}" srcOrd="1" destOrd="0" presId="urn:microsoft.com/office/officeart/2005/8/layout/hierarchy2"/>
    <dgm:cxn modelId="{C42B384C-A63F-4E55-A3FC-08932FB096E1}" type="presParOf" srcId="{C8DB2FF6-2266-4725-8F5B-7BD5E0F073D8}" destId="{0E59BD95-A2AF-4D8A-BC17-B34C1704C057}" srcOrd="0" destOrd="0" presId="urn:microsoft.com/office/officeart/2005/8/layout/hierarchy2"/>
    <dgm:cxn modelId="{B3A41C1C-42CB-4584-8D3F-41746F8ED7BA}" type="presParOf" srcId="{C8DB2FF6-2266-4725-8F5B-7BD5E0F073D8}" destId="{9EEBB7BA-B896-4F63-8984-1E0BF47E0D5B}" srcOrd="1" destOrd="0" presId="urn:microsoft.com/office/officeart/2005/8/layout/hierarchy2"/>
    <dgm:cxn modelId="{1DB56BCD-8895-4056-A754-6EE0F67EE80C}" type="presParOf" srcId="{8905899E-5456-47C7-8AAE-5916436648AA}" destId="{F47E1A43-A1D1-4EA3-9DE1-B453C90BF6F8}" srcOrd="2" destOrd="0" presId="urn:microsoft.com/office/officeart/2005/8/layout/hierarchy2"/>
    <dgm:cxn modelId="{FF346106-711C-4B21-8B83-6280A1EA4A09}" type="presParOf" srcId="{F47E1A43-A1D1-4EA3-9DE1-B453C90BF6F8}" destId="{604B287F-868A-41A7-9B26-0764E1E2B830}" srcOrd="0" destOrd="0" presId="urn:microsoft.com/office/officeart/2005/8/layout/hierarchy2"/>
    <dgm:cxn modelId="{37E7902C-CB4E-440D-B025-447E4F601732}" type="presParOf" srcId="{8905899E-5456-47C7-8AAE-5916436648AA}" destId="{F62C1BA6-CE91-4264-AB22-6778ED6A8D71}" srcOrd="3" destOrd="0" presId="urn:microsoft.com/office/officeart/2005/8/layout/hierarchy2"/>
    <dgm:cxn modelId="{2A4B5184-5114-45C6-A863-202B994E8874}" type="presParOf" srcId="{F62C1BA6-CE91-4264-AB22-6778ED6A8D71}" destId="{9FE97984-20EB-4E7A-B971-FEFFB20FD272}" srcOrd="0" destOrd="0" presId="urn:microsoft.com/office/officeart/2005/8/layout/hierarchy2"/>
    <dgm:cxn modelId="{B9EB4CE2-365D-4C74-9107-7DA0AB81DE8F}" type="presParOf" srcId="{F62C1BA6-CE91-4264-AB22-6778ED6A8D71}" destId="{7155B09F-289F-40BD-9133-00413ADAD3D6}" srcOrd="1" destOrd="0" presId="urn:microsoft.com/office/officeart/2005/8/layout/hierarchy2"/>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78459CE-2D21-41EB-99D5-969251140B54}" type="doc">
      <dgm:prSet loTypeId="urn:microsoft.com/office/officeart/2005/8/layout/hierarchy2" loCatId="hierarchy" qsTypeId="urn:microsoft.com/office/officeart/2005/8/quickstyle/simple4" qsCatId="simple" csTypeId="urn:microsoft.com/office/officeart/2005/8/colors/colorful5" csCatId="colorful" phldr="1"/>
      <dgm:spPr/>
      <dgm:t>
        <a:bodyPr/>
        <a:lstStyle/>
        <a:p>
          <a:endParaRPr lang="en-US"/>
        </a:p>
      </dgm:t>
    </dgm:pt>
    <dgm:pt modelId="{DF002BEB-B9B0-467A-A4E8-78F134A1E09C}">
      <dgm:prSet phldrT="[Texto]"/>
      <dgm:spPr/>
      <dgm:t>
        <a:bodyPr/>
        <a:lstStyle/>
        <a:p>
          <a:r>
            <a:rPr lang="en-US"/>
            <a:t>Medidas</a:t>
          </a:r>
        </a:p>
      </dgm:t>
    </dgm:pt>
    <dgm:pt modelId="{6FC81F3B-1453-4933-B7B8-87A32B3B279C}" type="parTrans" cxnId="{D2E7AF01-CA94-4E3A-85FD-4F3410999C03}">
      <dgm:prSet/>
      <dgm:spPr/>
      <dgm:t>
        <a:bodyPr/>
        <a:lstStyle/>
        <a:p>
          <a:endParaRPr lang="en-US"/>
        </a:p>
      </dgm:t>
    </dgm:pt>
    <dgm:pt modelId="{4170971B-1EA3-4AD7-9A13-024472AF0290}" type="sibTrans" cxnId="{D2E7AF01-CA94-4E3A-85FD-4F3410999C03}">
      <dgm:prSet/>
      <dgm:spPr/>
      <dgm:t>
        <a:bodyPr/>
        <a:lstStyle/>
        <a:p>
          <a:endParaRPr lang="en-US"/>
        </a:p>
      </dgm:t>
    </dgm:pt>
    <dgm:pt modelId="{8CCB86B6-6A84-43B1-BDDD-77171F42B4C0}">
      <dgm:prSet phldrT="[Texto]"/>
      <dgm:spPr/>
      <dgm:t>
        <a:bodyPr/>
        <a:lstStyle/>
        <a:p>
          <a:r>
            <a:rPr lang="en-US"/>
            <a:t>Tendencia Central</a:t>
          </a:r>
        </a:p>
      </dgm:t>
    </dgm:pt>
    <dgm:pt modelId="{05481F19-2061-4898-BB5E-469A72B3A4A2}" type="parTrans" cxnId="{C9676940-CFBB-4765-BB77-B22C7FF468F3}">
      <dgm:prSet/>
      <dgm:spPr/>
      <dgm:t>
        <a:bodyPr/>
        <a:lstStyle/>
        <a:p>
          <a:endParaRPr lang="en-US"/>
        </a:p>
      </dgm:t>
    </dgm:pt>
    <dgm:pt modelId="{45A52665-9544-492E-8F1B-E0AC8345E0A3}" type="sibTrans" cxnId="{C9676940-CFBB-4765-BB77-B22C7FF468F3}">
      <dgm:prSet/>
      <dgm:spPr/>
      <dgm:t>
        <a:bodyPr/>
        <a:lstStyle/>
        <a:p>
          <a:endParaRPr lang="en-US"/>
        </a:p>
      </dgm:t>
    </dgm:pt>
    <dgm:pt modelId="{0EB53F64-3041-423C-AE4C-C5BC78D1E1FD}">
      <dgm:prSet phldrT="[Texto]"/>
      <dgm:spPr/>
      <dgm:t>
        <a:bodyPr/>
        <a:lstStyle/>
        <a:p>
          <a:r>
            <a:rPr lang="en-US"/>
            <a:t>Media</a:t>
          </a:r>
        </a:p>
      </dgm:t>
    </dgm:pt>
    <dgm:pt modelId="{4C9C8B38-19F6-43ED-8DA4-20B4BE8EB8F4}" type="parTrans" cxnId="{BB50B00E-D918-440A-AE9C-F71F14AF49C8}">
      <dgm:prSet/>
      <dgm:spPr/>
      <dgm:t>
        <a:bodyPr/>
        <a:lstStyle/>
        <a:p>
          <a:endParaRPr lang="en-US"/>
        </a:p>
      </dgm:t>
    </dgm:pt>
    <dgm:pt modelId="{9C998AA7-9F6C-4DD1-A30F-2D454B8EA6F3}" type="sibTrans" cxnId="{BB50B00E-D918-440A-AE9C-F71F14AF49C8}">
      <dgm:prSet/>
      <dgm:spPr/>
      <dgm:t>
        <a:bodyPr/>
        <a:lstStyle/>
        <a:p>
          <a:endParaRPr lang="en-US"/>
        </a:p>
      </dgm:t>
    </dgm:pt>
    <dgm:pt modelId="{0542AC49-D2E1-4B53-9C8C-817C204E0BD6}">
      <dgm:prSet phldrT="[Texto]"/>
      <dgm:spPr/>
      <dgm:t>
        <a:bodyPr/>
        <a:lstStyle/>
        <a:p>
          <a:r>
            <a:rPr lang="en-US"/>
            <a:t>Mediana</a:t>
          </a:r>
        </a:p>
      </dgm:t>
    </dgm:pt>
    <dgm:pt modelId="{4DDEBA77-B68D-41A8-ACF7-9CA9810AEE63}" type="parTrans" cxnId="{67F171DB-0812-4519-92C1-B09E14A42EA1}">
      <dgm:prSet/>
      <dgm:spPr/>
      <dgm:t>
        <a:bodyPr/>
        <a:lstStyle/>
        <a:p>
          <a:endParaRPr lang="en-US"/>
        </a:p>
      </dgm:t>
    </dgm:pt>
    <dgm:pt modelId="{9BFE0003-5149-4316-8B22-55D72A96F044}" type="sibTrans" cxnId="{67F171DB-0812-4519-92C1-B09E14A42EA1}">
      <dgm:prSet/>
      <dgm:spPr/>
      <dgm:t>
        <a:bodyPr/>
        <a:lstStyle/>
        <a:p>
          <a:endParaRPr lang="en-US"/>
        </a:p>
      </dgm:t>
    </dgm:pt>
    <dgm:pt modelId="{D3263BE9-036B-42A8-BA32-7C4F70F784FA}">
      <dgm:prSet phldrT="[Texto]"/>
      <dgm:spPr/>
      <dgm:t>
        <a:bodyPr/>
        <a:lstStyle/>
        <a:p>
          <a:r>
            <a:rPr lang="en-US"/>
            <a:t>Tendencia no central</a:t>
          </a:r>
        </a:p>
      </dgm:t>
    </dgm:pt>
    <dgm:pt modelId="{C0649CAF-246A-412E-B819-56B293FAEAA7}" type="parTrans" cxnId="{2DE84597-F58B-4BB6-8ABA-9CC7686F9BC4}">
      <dgm:prSet/>
      <dgm:spPr/>
      <dgm:t>
        <a:bodyPr/>
        <a:lstStyle/>
        <a:p>
          <a:endParaRPr lang="en-US"/>
        </a:p>
      </dgm:t>
    </dgm:pt>
    <dgm:pt modelId="{B263D24D-D2DA-4BF9-9E75-342F126EE940}" type="sibTrans" cxnId="{2DE84597-F58B-4BB6-8ABA-9CC7686F9BC4}">
      <dgm:prSet/>
      <dgm:spPr/>
      <dgm:t>
        <a:bodyPr/>
        <a:lstStyle/>
        <a:p>
          <a:endParaRPr lang="en-US"/>
        </a:p>
      </dgm:t>
    </dgm:pt>
    <dgm:pt modelId="{44AD210E-1206-43FC-A817-4215680A7443}">
      <dgm:prSet phldrT="[Texto]"/>
      <dgm:spPr/>
      <dgm:t>
        <a:bodyPr/>
        <a:lstStyle/>
        <a:p>
          <a:r>
            <a:rPr lang="en-US"/>
            <a:t>Cuartiles</a:t>
          </a:r>
        </a:p>
      </dgm:t>
    </dgm:pt>
    <dgm:pt modelId="{1F66D4CF-4BC9-4461-8CD9-76C7004251E8}" type="parTrans" cxnId="{687123C6-E4E9-49DA-91E9-FDAB46756532}">
      <dgm:prSet/>
      <dgm:spPr/>
      <dgm:t>
        <a:bodyPr/>
        <a:lstStyle/>
        <a:p>
          <a:endParaRPr lang="en-US"/>
        </a:p>
      </dgm:t>
    </dgm:pt>
    <dgm:pt modelId="{525B5BBA-0C3B-41E1-BDF6-8963DB416271}" type="sibTrans" cxnId="{687123C6-E4E9-49DA-91E9-FDAB46756532}">
      <dgm:prSet/>
      <dgm:spPr/>
      <dgm:t>
        <a:bodyPr/>
        <a:lstStyle/>
        <a:p>
          <a:endParaRPr lang="en-US"/>
        </a:p>
      </dgm:t>
    </dgm:pt>
    <dgm:pt modelId="{871B44B5-0D4A-470D-84DB-1E5C8B84F5F2}">
      <dgm:prSet phldrT="[Texto]"/>
      <dgm:spPr/>
      <dgm:t>
        <a:bodyPr/>
        <a:lstStyle/>
        <a:p>
          <a:r>
            <a:rPr lang="en-US"/>
            <a:t>Dispersion</a:t>
          </a:r>
        </a:p>
      </dgm:t>
    </dgm:pt>
    <dgm:pt modelId="{8764EBE5-0CC2-44D5-8A4A-4DF62EEBCB62}" type="parTrans" cxnId="{776239E5-934F-42F7-AD36-23163213AAA3}">
      <dgm:prSet/>
      <dgm:spPr/>
      <dgm:t>
        <a:bodyPr/>
        <a:lstStyle/>
        <a:p>
          <a:endParaRPr lang="en-US"/>
        </a:p>
      </dgm:t>
    </dgm:pt>
    <dgm:pt modelId="{A3621D33-8A22-4324-BCB8-547CBBE2D020}" type="sibTrans" cxnId="{776239E5-934F-42F7-AD36-23163213AAA3}">
      <dgm:prSet/>
      <dgm:spPr/>
      <dgm:t>
        <a:bodyPr/>
        <a:lstStyle/>
        <a:p>
          <a:endParaRPr lang="en-US"/>
        </a:p>
      </dgm:t>
    </dgm:pt>
    <dgm:pt modelId="{B38E3C56-4320-4ED2-AC1A-E882FB9DC804}">
      <dgm:prSet phldrT="[Texto]"/>
      <dgm:spPr/>
      <dgm:t>
        <a:bodyPr/>
        <a:lstStyle/>
        <a:p>
          <a:r>
            <a:rPr lang="en-US"/>
            <a:t>Moda</a:t>
          </a:r>
        </a:p>
      </dgm:t>
    </dgm:pt>
    <dgm:pt modelId="{AC5827F3-4ABD-4D18-A6E3-688021830AD7}" type="parTrans" cxnId="{4B5B6126-7834-425C-AB0C-A3B7E1133DFB}">
      <dgm:prSet/>
      <dgm:spPr/>
      <dgm:t>
        <a:bodyPr/>
        <a:lstStyle/>
        <a:p>
          <a:endParaRPr lang="en-US"/>
        </a:p>
      </dgm:t>
    </dgm:pt>
    <dgm:pt modelId="{E990CEFB-2D0E-4CED-88F2-0691FD14DD5A}" type="sibTrans" cxnId="{4B5B6126-7834-425C-AB0C-A3B7E1133DFB}">
      <dgm:prSet/>
      <dgm:spPr/>
      <dgm:t>
        <a:bodyPr/>
        <a:lstStyle/>
        <a:p>
          <a:endParaRPr lang="en-US"/>
        </a:p>
      </dgm:t>
    </dgm:pt>
    <dgm:pt modelId="{D551D263-FEBB-485E-9818-B2118CC7B4E6}">
      <dgm:prSet phldrT="[Texto]"/>
      <dgm:spPr/>
      <dgm:t>
        <a:bodyPr/>
        <a:lstStyle/>
        <a:p>
          <a:r>
            <a:rPr lang="en-US"/>
            <a:t>Percentiles</a:t>
          </a:r>
        </a:p>
      </dgm:t>
    </dgm:pt>
    <dgm:pt modelId="{48F6EE46-600C-4300-9AEE-A83CA03AA4C0}" type="parTrans" cxnId="{BE06AE5C-A7B9-4232-9088-4D37D641650C}">
      <dgm:prSet/>
      <dgm:spPr/>
      <dgm:t>
        <a:bodyPr/>
        <a:lstStyle/>
        <a:p>
          <a:endParaRPr lang="en-US"/>
        </a:p>
      </dgm:t>
    </dgm:pt>
    <dgm:pt modelId="{F275B278-93AF-4F89-AE16-28B366378352}" type="sibTrans" cxnId="{BE06AE5C-A7B9-4232-9088-4D37D641650C}">
      <dgm:prSet/>
      <dgm:spPr/>
      <dgm:t>
        <a:bodyPr/>
        <a:lstStyle/>
        <a:p>
          <a:endParaRPr lang="en-US"/>
        </a:p>
      </dgm:t>
    </dgm:pt>
    <dgm:pt modelId="{75EAFBE9-2439-4257-AC68-205D8144BC4B}">
      <dgm:prSet phldrT="[Texto]"/>
      <dgm:spPr/>
      <dgm:t>
        <a:bodyPr/>
        <a:lstStyle/>
        <a:p>
          <a:r>
            <a:rPr lang="en-US"/>
            <a:t>Varianza</a:t>
          </a:r>
        </a:p>
      </dgm:t>
    </dgm:pt>
    <dgm:pt modelId="{50BC1C44-A69E-428B-8B7F-4DC6F70D2281}" type="parTrans" cxnId="{02E7E08D-A083-4A79-88FF-B692F1C5C16B}">
      <dgm:prSet/>
      <dgm:spPr/>
      <dgm:t>
        <a:bodyPr/>
        <a:lstStyle/>
        <a:p>
          <a:endParaRPr lang="en-US"/>
        </a:p>
      </dgm:t>
    </dgm:pt>
    <dgm:pt modelId="{C7F3D96A-6E3D-4B02-8499-57236D34E3F5}" type="sibTrans" cxnId="{02E7E08D-A083-4A79-88FF-B692F1C5C16B}">
      <dgm:prSet/>
      <dgm:spPr/>
      <dgm:t>
        <a:bodyPr/>
        <a:lstStyle/>
        <a:p>
          <a:endParaRPr lang="en-US"/>
        </a:p>
      </dgm:t>
    </dgm:pt>
    <dgm:pt modelId="{44A557F2-6960-4E0A-AC98-0322B31E0338}">
      <dgm:prSet phldrT="[Texto]"/>
      <dgm:spPr/>
      <dgm:t>
        <a:bodyPr/>
        <a:lstStyle/>
        <a:p>
          <a:r>
            <a:rPr lang="en-US"/>
            <a:t>Desviación std</a:t>
          </a:r>
        </a:p>
      </dgm:t>
    </dgm:pt>
    <dgm:pt modelId="{C4E0A2F9-50C5-48A2-BF9B-704DDD51AB70}" type="parTrans" cxnId="{3F9D6092-B3E8-4962-B0D4-D5BC5E8E8E20}">
      <dgm:prSet/>
      <dgm:spPr/>
      <dgm:t>
        <a:bodyPr/>
        <a:lstStyle/>
        <a:p>
          <a:endParaRPr lang="en-US"/>
        </a:p>
      </dgm:t>
    </dgm:pt>
    <dgm:pt modelId="{4DF023F1-B576-4C52-A188-30A473858476}" type="sibTrans" cxnId="{3F9D6092-B3E8-4962-B0D4-D5BC5E8E8E20}">
      <dgm:prSet/>
      <dgm:spPr/>
      <dgm:t>
        <a:bodyPr/>
        <a:lstStyle/>
        <a:p>
          <a:endParaRPr lang="en-US"/>
        </a:p>
      </dgm:t>
    </dgm:pt>
    <dgm:pt modelId="{1E96AE35-9988-4F6E-B314-8199EBCEDF84}">
      <dgm:prSet phldrT="[Texto]"/>
      <dgm:spPr/>
      <dgm:t>
        <a:bodyPr/>
        <a:lstStyle/>
        <a:p>
          <a:r>
            <a:rPr lang="en-US"/>
            <a:t>Rango</a:t>
          </a:r>
        </a:p>
      </dgm:t>
    </dgm:pt>
    <dgm:pt modelId="{EA376C85-D091-43F0-A20B-02CD77C7B681}" type="parTrans" cxnId="{5CAD209D-8F13-4278-985C-DDCE00049615}">
      <dgm:prSet/>
      <dgm:spPr/>
      <dgm:t>
        <a:bodyPr/>
        <a:lstStyle/>
        <a:p>
          <a:endParaRPr lang="en-US"/>
        </a:p>
      </dgm:t>
    </dgm:pt>
    <dgm:pt modelId="{8F016B45-BD1B-4A74-A036-081807CC301B}" type="sibTrans" cxnId="{5CAD209D-8F13-4278-985C-DDCE00049615}">
      <dgm:prSet/>
      <dgm:spPr/>
      <dgm:t>
        <a:bodyPr/>
        <a:lstStyle/>
        <a:p>
          <a:endParaRPr lang="en-US"/>
        </a:p>
      </dgm:t>
    </dgm:pt>
    <dgm:pt modelId="{C8F2D65A-E48B-4F23-A093-ACE52B477F60}">
      <dgm:prSet phldrT="[Texto]"/>
      <dgm:spPr/>
      <dgm:t>
        <a:bodyPr/>
        <a:lstStyle/>
        <a:p>
          <a:r>
            <a:rPr lang="en-US"/>
            <a:t>Simple</a:t>
          </a:r>
        </a:p>
      </dgm:t>
    </dgm:pt>
    <dgm:pt modelId="{5881C4AA-714D-41BD-AF69-CE7D6CF79819}" type="parTrans" cxnId="{4DDE2A07-70CA-4394-B376-BF6925B48A65}">
      <dgm:prSet/>
      <dgm:spPr/>
      <dgm:t>
        <a:bodyPr/>
        <a:lstStyle/>
        <a:p>
          <a:endParaRPr lang="en-US"/>
        </a:p>
      </dgm:t>
    </dgm:pt>
    <dgm:pt modelId="{FDBEFF8A-05E5-4920-9A0A-66BDD9735616}" type="sibTrans" cxnId="{4DDE2A07-70CA-4394-B376-BF6925B48A65}">
      <dgm:prSet/>
      <dgm:spPr/>
      <dgm:t>
        <a:bodyPr/>
        <a:lstStyle/>
        <a:p>
          <a:endParaRPr lang="en-US"/>
        </a:p>
      </dgm:t>
    </dgm:pt>
    <dgm:pt modelId="{8C50DE74-7C48-45D6-867D-6181F6D5DBF4}">
      <dgm:prSet phldrT="[Texto]"/>
      <dgm:spPr/>
      <dgm:t>
        <a:bodyPr/>
        <a:lstStyle/>
        <a:p>
          <a:r>
            <a:rPr lang="en-US"/>
            <a:t>Ponderada</a:t>
          </a:r>
        </a:p>
      </dgm:t>
    </dgm:pt>
    <dgm:pt modelId="{0E5C6E73-7974-4F12-8A7A-6487C7A3CD8F}" type="parTrans" cxnId="{4BFB5251-96CC-4F6F-B7D6-157D980779A1}">
      <dgm:prSet/>
      <dgm:spPr/>
      <dgm:t>
        <a:bodyPr/>
        <a:lstStyle/>
        <a:p>
          <a:endParaRPr lang="en-US"/>
        </a:p>
      </dgm:t>
    </dgm:pt>
    <dgm:pt modelId="{927F9FCD-F6F4-4DED-A8F8-22546160ABA5}" type="sibTrans" cxnId="{4BFB5251-96CC-4F6F-B7D6-157D980779A1}">
      <dgm:prSet/>
      <dgm:spPr/>
      <dgm:t>
        <a:bodyPr/>
        <a:lstStyle/>
        <a:p>
          <a:endParaRPr lang="en-US"/>
        </a:p>
      </dgm:t>
    </dgm:pt>
    <dgm:pt modelId="{41CAF41C-9E99-4FCB-8797-286F8B934446}">
      <dgm:prSet phldrT="[Texto]"/>
      <dgm:spPr/>
      <dgm:t>
        <a:bodyPr/>
        <a:lstStyle/>
        <a:p>
          <a:r>
            <a:rPr lang="en-US"/>
            <a:t>Geometrica</a:t>
          </a:r>
        </a:p>
      </dgm:t>
    </dgm:pt>
    <dgm:pt modelId="{F53D3761-2636-4F19-87D6-F429C1B4291A}" type="parTrans" cxnId="{B20B1600-C923-4A4F-A757-040D68684524}">
      <dgm:prSet/>
      <dgm:spPr/>
      <dgm:t>
        <a:bodyPr/>
        <a:lstStyle/>
        <a:p>
          <a:endParaRPr lang="en-US"/>
        </a:p>
      </dgm:t>
    </dgm:pt>
    <dgm:pt modelId="{CABC5260-6CB6-4256-8BF5-5E4B9287EF41}" type="sibTrans" cxnId="{B20B1600-C923-4A4F-A757-040D68684524}">
      <dgm:prSet/>
      <dgm:spPr/>
      <dgm:t>
        <a:bodyPr/>
        <a:lstStyle/>
        <a:p>
          <a:endParaRPr lang="en-US"/>
        </a:p>
      </dgm:t>
    </dgm:pt>
    <dgm:pt modelId="{5133B8BF-8BAA-4C01-9A62-E80570B4AB14}" type="pres">
      <dgm:prSet presAssocID="{178459CE-2D21-41EB-99D5-969251140B54}" presName="diagram" presStyleCnt="0">
        <dgm:presLayoutVars>
          <dgm:chPref val="1"/>
          <dgm:dir/>
          <dgm:animOne val="branch"/>
          <dgm:animLvl val="lvl"/>
          <dgm:resizeHandles val="exact"/>
        </dgm:presLayoutVars>
      </dgm:prSet>
      <dgm:spPr/>
      <dgm:t>
        <a:bodyPr/>
        <a:lstStyle/>
        <a:p>
          <a:endParaRPr lang="en-US"/>
        </a:p>
      </dgm:t>
    </dgm:pt>
    <dgm:pt modelId="{C3D10F2C-63DE-4825-A805-E32A74611DED}" type="pres">
      <dgm:prSet presAssocID="{DF002BEB-B9B0-467A-A4E8-78F134A1E09C}" presName="root1" presStyleCnt="0"/>
      <dgm:spPr/>
    </dgm:pt>
    <dgm:pt modelId="{27C5A740-BF82-49BB-8782-976696E32215}" type="pres">
      <dgm:prSet presAssocID="{DF002BEB-B9B0-467A-A4E8-78F134A1E09C}" presName="LevelOneTextNode" presStyleLbl="node0" presStyleIdx="0" presStyleCnt="1">
        <dgm:presLayoutVars>
          <dgm:chPref val="3"/>
        </dgm:presLayoutVars>
      </dgm:prSet>
      <dgm:spPr/>
      <dgm:t>
        <a:bodyPr/>
        <a:lstStyle/>
        <a:p>
          <a:endParaRPr lang="en-US"/>
        </a:p>
      </dgm:t>
    </dgm:pt>
    <dgm:pt modelId="{E41D8735-0EE7-4160-8A97-42C9111447F0}" type="pres">
      <dgm:prSet presAssocID="{DF002BEB-B9B0-467A-A4E8-78F134A1E09C}" presName="level2hierChild" presStyleCnt="0"/>
      <dgm:spPr/>
    </dgm:pt>
    <dgm:pt modelId="{630EDAC7-C81A-4917-A5B0-222D517C309E}" type="pres">
      <dgm:prSet presAssocID="{05481F19-2061-4898-BB5E-469A72B3A4A2}" presName="conn2-1" presStyleLbl="parChTrans1D2" presStyleIdx="0" presStyleCnt="3"/>
      <dgm:spPr/>
      <dgm:t>
        <a:bodyPr/>
        <a:lstStyle/>
        <a:p>
          <a:endParaRPr lang="en-US"/>
        </a:p>
      </dgm:t>
    </dgm:pt>
    <dgm:pt modelId="{C2F6023E-B7B2-4458-8CDB-9A62597475A9}" type="pres">
      <dgm:prSet presAssocID="{05481F19-2061-4898-BB5E-469A72B3A4A2}" presName="connTx" presStyleLbl="parChTrans1D2" presStyleIdx="0" presStyleCnt="3"/>
      <dgm:spPr/>
      <dgm:t>
        <a:bodyPr/>
        <a:lstStyle/>
        <a:p>
          <a:endParaRPr lang="en-US"/>
        </a:p>
      </dgm:t>
    </dgm:pt>
    <dgm:pt modelId="{9C9EDC1F-90A5-4F72-BC8D-39AF1EC73B6B}" type="pres">
      <dgm:prSet presAssocID="{8CCB86B6-6A84-43B1-BDDD-77171F42B4C0}" presName="root2" presStyleCnt="0"/>
      <dgm:spPr/>
    </dgm:pt>
    <dgm:pt modelId="{77BB60B3-2C6C-4870-9C24-435F7E6A2635}" type="pres">
      <dgm:prSet presAssocID="{8CCB86B6-6A84-43B1-BDDD-77171F42B4C0}" presName="LevelTwoTextNode" presStyleLbl="node2" presStyleIdx="0" presStyleCnt="3">
        <dgm:presLayoutVars>
          <dgm:chPref val="3"/>
        </dgm:presLayoutVars>
      </dgm:prSet>
      <dgm:spPr/>
      <dgm:t>
        <a:bodyPr/>
        <a:lstStyle/>
        <a:p>
          <a:endParaRPr lang="en-US"/>
        </a:p>
      </dgm:t>
    </dgm:pt>
    <dgm:pt modelId="{1E7F97C3-4E9A-49B5-BCF8-090E96E103B5}" type="pres">
      <dgm:prSet presAssocID="{8CCB86B6-6A84-43B1-BDDD-77171F42B4C0}" presName="level3hierChild" presStyleCnt="0"/>
      <dgm:spPr/>
    </dgm:pt>
    <dgm:pt modelId="{E7902B2D-2FDD-4490-818B-08033257ECEE}" type="pres">
      <dgm:prSet presAssocID="{4C9C8B38-19F6-43ED-8DA4-20B4BE8EB8F4}" presName="conn2-1" presStyleLbl="parChTrans1D3" presStyleIdx="0" presStyleCnt="8"/>
      <dgm:spPr/>
      <dgm:t>
        <a:bodyPr/>
        <a:lstStyle/>
        <a:p>
          <a:endParaRPr lang="en-US"/>
        </a:p>
      </dgm:t>
    </dgm:pt>
    <dgm:pt modelId="{8FAAFF54-A50D-4A26-BE07-D24724761F71}" type="pres">
      <dgm:prSet presAssocID="{4C9C8B38-19F6-43ED-8DA4-20B4BE8EB8F4}" presName="connTx" presStyleLbl="parChTrans1D3" presStyleIdx="0" presStyleCnt="8"/>
      <dgm:spPr/>
      <dgm:t>
        <a:bodyPr/>
        <a:lstStyle/>
        <a:p>
          <a:endParaRPr lang="en-US"/>
        </a:p>
      </dgm:t>
    </dgm:pt>
    <dgm:pt modelId="{3B5002BC-0E0A-4DAB-B8C0-BF18AB78AD18}" type="pres">
      <dgm:prSet presAssocID="{0EB53F64-3041-423C-AE4C-C5BC78D1E1FD}" presName="root2" presStyleCnt="0"/>
      <dgm:spPr/>
    </dgm:pt>
    <dgm:pt modelId="{7BA5CB59-CF49-4243-B64D-E8D3322ACAD8}" type="pres">
      <dgm:prSet presAssocID="{0EB53F64-3041-423C-AE4C-C5BC78D1E1FD}" presName="LevelTwoTextNode" presStyleLbl="node3" presStyleIdx="0" presStyleCnt="8">
        <dgm:presLayoutVars>
          <dgm:chPref val="3"/>
        </dgm:presLayoutVars>
      </dgm:prSet>
      <dgm:spPr/>
      <dgm:t>
        <a:bodyPr/>
        <a:lstStyle/>
        <a:p>
          <a:endParaRPr lang="en-US"/>
        </a:p>
      </dgm:t>
    </dgm:pt>
    <dgm:pt modelId="{A1E77290-374E-430D-B479-21A0B3C262E0}" type="pres">
      <dgm:prSet presAssocID="{0EB53F64-3041-423C-AE4C-C5BC78D1E1FD}" presName="level3hierChild" presStyleCnt="0"/>
      <dgm:spPr/>
    </dgm:pt>
    <dgm:pt modelId="{C089A2D4-1357-4198-86F1-F5A37AB7617C}" type="pres">
      <dgm:prSet presAssocID="{5881C4AA-714D-41BD-AF69-CE7D6CF79819}" presName="conn2-1" presStyleLbl="parChTrans1D4" presStyleIdx="0" presStyleCnt="3"/>
      <dgm:spPr/>
      <dgm:t>
        <a:bodyPr/>
        <a:lstStyle/>
        <a:p>
          <a:endParaRPr lang="en-US"/>
        </a:p>
      </dgm:t>
    </dgm:pt>
    <dgm:pt modelId="{01BE1DB5-0A28-4FD9-9B61-D3A23661AB04}" type="pres">
      <dgm:prSet presAssocID="{5881C4AA-714D-41BD-AF69-CE7D6CF79819}" presName="connTx" presStyleLbl="parChTrans1D4" presStyleIdx="0" presStyleCnt="3"/>
      <dgm:spPr/>
      <dgm:t>
        <a:bodyPr/>
        <a:lstStyle/>
        <a:p>
          <a:endParaRPr lang="en-US"/>
        </a:p>
      </dgm:t>
    </dgm:pt>
    <dgm:pt modelId="{88AEE14B-6BCF-496F-9F9E-A89AC3DC42D5}" type="pres">
      <dgm:prSet presAssocID="{C8F2D65A-E48B-4F23-A093-ACE52B477F60}" presName="root2" presStyleCnt="0"/>
      <dgm:spPr/>
    </dgm:pt>
    <dgm:pt modelId="{A14DC695-2B47-4B83-97B9-E2B0D3342C48}" type="pres">
      <dgm:prSet presAssocID="{C8F2D65A-E48B-4F23-A093-ACE52B477F60}" presName="LevelTwoTextNode" presStyleLbl="node4" presStyleIdx="0" presStyleCnt="3">
        <dgm:presLayoutVars>
          <dgm:chPref val="3"/>
        </dgm:presLayoutVars>
      </dgm:prSet>
      <dgm:spPr/>
      <dgm:t>
        <a:bodyPr/>
        <a:lstStyle/>
        <a:p>
          <a:endParaRPr lang="en-US"/>
        </a:p>
      </dgm:t>
    </dgm:pt>
    <dgm:pt modelId="{D081B5D8-3173-480F-8E04-BAEF078830E0}" type="pres">
      <dgm:prSet presAssocID="{C8F2D65A-E48B-4F23-A093-ACE52B477F60}" presName="level3hierChild" presStyleCnt="0"/>
      <dgm:spPr/>
    </dgm:pt>
    <dgm:pt modelId="{016FF691-4DB1-48B4-B0CD-D6041A0EB04E}" type="pres">
      <dgm:prSet presAssocID="{0E5C6E73-7974-4F12-8A7A-6487C7A3CD8F}" presName="conn2-1" presStyleLbl="parChTrans1D4" presStyleIdx="1" presStyleCnt="3"/>
      <dgm:spPr/>
      <dgm:t>
        <a:bodyPr/>
        <a:lstStyle/>
        <a:p>
          <a:endParaRPr lang="en-US"/>
        </a:p>
      </dgm:t>
    </dgm:pt>
    <dgm:pt modelId="{0603DCAC-3EA1-4C45-9B10-AD23597CB345}" type="pres">
      <dgm:prSet presAssocID="{0E5C6E73-7974-4F12-8A7A-6487C7A3CD8F}" presName="connTx" presStyleLbl="parChTrans1D4" presStyleIdx="1" presStyleCnt="3"/>
      <dgm:spPr/>
      <dgm:t>
        <a:bodyPr/>
        <a:lstStyle/>
        <a:p>
          <a:endParaRPr lang="en-US"/>
        </a:p>
      </dgm:t>
    </dgm:pt>
    <dgm:pt modelId="{A69A0D8F-2A51-477E-99D2-92FE48B45E75}" type="pres">
      <dgm:prSet presAssocID="{8C50DE74-7C48-45D6-867D-6181F6D5DBF4}" presName="root2" presStyleCnt="0"/>
      <dgm:spPr/>
    </dgm:pt>
    <dgm:pt modelId="{160A0307-BB06-4CB4-9057-FEAEBFB89801}" type="pres">
      <dgm:prSet presAssocID="{8C50DE74-7C48-45D6-867D-6181F6D5DBF4}" presName="LevelTwoTextNode" presStyleLbl="node4" presStyleIdx="1" presStyleCnt="3">
        <dgm:presLayoutVars>
          <dgm:chPref val="3"/>
        </dgm:presLayoutVars>
      </dgm:prSet>
      <dgm:spPr/>
      <dgm:t>
        <a:bodyPr/>
        <a:lstStyle/>
        <a:p>
          <a:endParaRPr lang="en-US"/>
        </a:p>
      </dgm:t>
    </dgm:pt>
    <dgm:pt modelId="{4C232E56-50CD-41E5-B5C0-970171A0B640}" type="pres">
      <dgm:prSet presAssocID="{8C50DE74-7C48-45D6-867D-6181F6D5DBF4}" presName="level3hierChild" presStyleCnt="0"/>
      <dgm:spPr/>
    </dgm:pt>
    <dgm:pt modelId="{7D652C51-567B-4DEE-8A9F-A66E85C71255}" type="pres">
      <dgm:prSet presAssocID="{F53D3761-2636-4F19-87D6-F429C1B4291A}" presName="conn2-1" presStyleLbl="parChTrans1D4" presStyleIdx="2" presStyleCnt="3"/>
      <dgm:spPr/>
      <dgm:t>
        <a:bodyPr/>
        <a:lstStyle/>
        <a:p>
          <a:endParaRPr lang="en-US"/>
        </a:p>
      </dgm:t>
    </dgm:pt>
    <dgm:pt modelId="{C1330988-6AFC-48FD-B863-772E817C07AF}" type="pres">
      <dgm:prSet presAssocID="{F53D3761-2636-4F19-87D6-F429C1B4291A}" presName="connTx" presStyleLbl="parChTrans1D4" presStyleIdx="2" presStyleCnt="3"/>
      <dgm:spPr/>
      <dgm:t>
        <a:bodyPr/>
        <a:lstStyle/>
        <a:p>
          <a:endParaRPr lang="en-US"/>
        </a:p>
      </dgm:t>
    </dgm:pt>
    <dgm:pt modelId="{52CEB154-5893-44C5-B93E-F1FC014C6443}" type="pres">
      <dgm:prSet presAssocID="{41CAF41C-9E99-4FCB-8797-286F8B934446}" presName="root2" presStyleCnt="0"/>
      <dgm:spPr/>
    </dgm:pt>
    <dgm:pt modelId="{892B2AB6-0586-4D6D-ADB1-6ABB2E560E52}" type="pres">
      <dgm:prSet presAssocID="{41CAF41C-9E99-4FCB-8797-286F8B934446}" presName="LevelTwoTextNode" presStyleLbl="node4" presStyleIdx="2" presStyleCnt="3">
        <dgm:presLayoutVars>
          <dgm:chPref val="3"/>
        </dgm:presLayoutVars>
      </dgm:prSet>
      <dgm:spPr/>
      <dgm:t>
        <a:bodyPr/>
        <a:lstStyle/>
        <a:p>
          <a:endParaRPr lang="en-US"/>
        </a:p>
      </dgm:t>
    </dgm:pt>
    <dgm:pt modelId="{6DD392BD-231D-4D01-9C70-2570AB2581B0}" type="pres">
      <dgm:prSet presAssocID="{41CAF41C-9E99-4FCB-8797-286F8B934446}" presName="level3hierChild" presStyleCnt="0"/>
      <dgm:spPr/>
    </dgm:pt>
    <dgm:pt modelId="{869E9E2C-E295-42D5-8B4A-C0E53ABBE1F1}" type="pres">
      <dgm:prSet presAssocID="{4DDEBA77-B68D-41A8-ACF7-9CA9810AEE63}" presName="conn2-1" presStyleLbl="parChTrans1D3" presStyleIdx="1" presStyleCnt="8"/>
      <dgm:spPr/>
      <dgm:t>
        <a:bodyPr/>
        <a:lstStyle/>
        <a:p>
          <a:endParaRPr lang="en-US"/>
        </a:p>
      </dgm:t>
    </dgm:pt>
    <dgm:pt modelId="{1F56ADC8-C243-4F71-81F3-BAC058FB2FC2}" type="pres">
      <dgm:prSet presAssocID="{4DDEBA77-B68D-41A8-ACF7-9CA9810AEE63}" presName="connTx" presStyleLbl="parChTrans1D3" presStyleIdx="1" presStyleCnt="8"/>
      <dgm:spPr/>
      <dgm:t>
        <a:bodyPr/>
        <a:lstStyle/>
        <a:p>
          <a:endParaRPr lang="en-US"/>
        </a:p>
      </dgm:t>
    </dgm:pt>
    <dgm:pt modelId="{54F2AC42-C6D2-4EB9-9AB3-30852D2EB17E}" type="pres">
      <dgm:prSet presAssocID="{0542AC49-D2E1-4B53-9C8C-817C204E0BD6}" presName="root2" presStyleCnt="0"/>
      <dgm:spPr/>
    </dgm:pt>
    <dgm:pt modelId="{A8FE504A-B8CA-4621-9CCB-66E40C22E370}" type="pres">
      <dgm:prSet presAssocID="{0542AC49-D2E1-4B53-9C8C-817C204E0BD6}" presName="LevelTwoTextNode" presStyleLbl="node3" presStyleIdx="1" presStyleCnt="8">
        <dgm:presLayoutVars>
          <dgm:chPref val="3"/>
        </dgm:presLayoutVars>
      </dgm:prSet>
      <dgm:spPr/>
      <dgm:t>
        <a:bodyPr/>
        <a:lstStyle/>
        <a:p>
          <a:endParaRPr lang="en-US"/>
        </a:p>
      </dgm:t>
    </dgm:pt>
    <dgm:pt modelId="{7AC6E24E-0C6B-4F9B-BB01-C2B88B6FB650}" type="pres">
      <dgm:prSet presAssocID="{0542AC49-D2E1-4B53-9C8C-817C204E0BD6}" presName="level3hierChild" presStyleCnt="0"/>
      <dgm:spPr/>
    </dgm:pt>
    <dgm:pt modelId="{C42515AF-4466-46C5-9564-08A2C11292F8}" type="pres">
      <dgm:prSet presAssocID="{AC5827F3-4ABD-4D18-A6E3-688021830AD7}" presName="conn2-1" presStyleLbl="parChTrans1D3" presStyleIdx="2" presStyleCnt="8"/>
      <dgm:spPr/>
      <dgm:t>
        <a:bodyPr/>
        <a:lstStyle/>
        <a:p>
          <a:endParaRPr lang="en-US"/>
        </a:p>
      </dgm:t>
    </dgm:pt>
    <dgm:pt modelId="{C611CED7-C7B7-4398-BD1F-10E0C7960FA6}" type="pres">
      <dgm:prSet presAssocID="{AC5827F3-4ABD-4D18-A6E3-688021830AD7}" presName="connTx" presStyleLbl="parChTrans1D3" presStyleIdx="2" presStyleCnt="8"/>
      <dgm:spPr/>
      <dgm:t>
        <a:bodyPr/>
        <a:lstStyle/>
        <a:p>
          <a:endParaRPr lang="en-US"/>
        </a:p>
      </dgm:t>
    </dgm:pt>
    <dgm:pt modelId="{A8AE62E7-8303-4D8A-A186-A461EEC77A08}" type="pres">
      <dgm:prSet presAssocID="{B38E3C56-4320-4ED2-AC1A-E882FB9DC804}" presName="root2" presStyleCnt="0"/>
      <dgm:spPr/>
    </dgm:pt>
    <dgm:pt modelId="{DD0EA55F-1C77-4C48-B331-653E4544A9D9}" type="pres">
      <dgm:prSet presAssocID="{B38E3C56-4320-4ED2-AC1A-E882FB9DC804}" presName="LevelTwoTextNode" presStyleLbl="node3" presStyleIdx="2" presStyleCnt="8">
        <dgm:presLayoutVars>
          <dgm:chPref val="3"/>
        </dgm:presLayoutVars>
      </dgm:prSet>
      <dgm:spPr/>
      <dgm:t>
        <a:bodyPr/>
        <a:lstStyle/>
        <a:p>
          <a:endParaRPr lang="en-US"/>
        </a:p>
      </dgm:t>
    </dgm:pt>
    <dgm:pt modelId="{66F328AE-5B34-43CD-946A-06115617B619}" type="pres">
      <dgm:prSet presAssocID="{B38E3C56-4320-4ED2-AC1A-E882FB9DC804}" presName="level3hierChild" presStyleCnt="0"/>
      <dgm:spPr/>
    </dgm:pt>
    <dgm:pt modelId="{1412F5EB-0E68-416B-AF61-244EC95BF246}" type="pres">
      <dgm:prSet presAssocID="{C0649CAF-246A-412E-B819-56B293FAEAA7}" presName="conn2-1" presStyleLbl="parChTrans1D2" presStyleIdx="1" presStyleCnt="3"/>
      <dgm:spPr/>
      <dgm:t>
        <a:bodyPr/>
        <a:lstStyle/>
        <a:p>
          <a:endParaRPr lang="en-US"/>
        </a:p>
      </dgm:t>
    </dgm:pt>
    <dgm:pt modelId="{1313B4D3-1BA0-4434-AE52-68579E2C8E3C}" type="pres">
      <dgm:prSet presAssocID="{C0649CAF-246A-412E-B819-56B293FAEAA7}" presName="connTx" presStyleLbl="parChTrans1D2" presStyleIdx="1" presStyleCnt="3"/>
      <dgm:spPr/>
      <dgm:t>
        <a:bodyPr/>
        <a:lstStyle/>
        <a:p>
          <a:endParaRPr lang="en-US"/>
        </a:p>
      </dgm:t>
    </dgm:pt>
    <dgm:pt modelId="{5A3BB2E6-DEC2-490D-8249-BE94BD5B82CA}" type="pres">
      <dgm:prSet presAssocID="{D3263BE9-036B-42A8-BA32-7C4F70F784FA}" presName="root2" presStyleCnt="0"/>
      <dgm:spPr/>
    </dgm:pt>
    <dgm:pt modelId="{6EF496E6-4E75-4D51-AA3B-966106620EAB}" type="pres">
      <dgm:prSet presAssocID="{D3263BE9-036B-42A8-BA32-7C4F70F784FA}" presName="LevelTwoTextNode" presStyleLbl="node2" presStyleIdx="1" presStyleCnt="3">
        <dgm:presLayoutVars>
          <dgm:chPref val="3"/>
        </dgm:presLayoutVars>
      </dgm:prSet>
      <dgm:spPr/>
      <dgm:t>
        <a:bodyPr/>
        <a:lstStyle/>
        <a:p>
          <a:endParaRPr lang="en-US"/>
        </a:p>
      </dgm:t>
    </dgm:pt>
    <dgm:pt modelId="{1059C799-11FA-446A-AA8F-7A510CB02E6B}" type="pres">
      <dgm:prSet presAssocID="{D3263BE9-036B-42A8-BA32-7C4F70F784FA}" presName="level3hierChild" presStyleCnt="0"/>
      <dgm:spPr/>
    </dgm:pt>
    <dgm:pt modelId="{BED20860-680F-48F8-A8C1-A08150C0562A}" type="pres">
      <dgm:prSet presAssocID="{1F66D4CF-4BC9-4461-8CD9-76C7004251E8}" presName="conn2-1" presStyleLbl="parChTrans1D3" presStyleIdx="3" presStyleCnt="8"/>
      <dgm:spPr/>
      <dgm:t>
        <a:bodyPr/>
        <a:lstStyle/>
        <a:p>
          <a:endParaRPr lang="en-US"/>
        </a:p>
      </dgm:t>
    </dgm:pt>
    <dgm:pt modelId="{9F97DD4C-0327-4A6B-AF13-B0A4DDA296AF}" type="pres">
      <dgm:prSet presAssocID="{1F66D4CF-4BC9-4461-8CD9-76C7004251E8}" presName="connTx" presStyleLbl="parChTrans1D3" presStyleIdx="3" presStyleCnt="8"/>
      <dgm:spPr/>
      <dgm:t>
        <a:bodyPr/>
        <a:lstStyle/>
        <a:p>
          <a:endParaRPr lang="en-US"/>
        </a:p>
      </dgm:t>
    </dgm:pt>
    <dgm:pt modelId="{E50E1D3F-AE6B-4BD9-84E9-7A1FA95034C6}" type="pres">
      <dgm:prSet presAssocID="{44AD210E-1206-43FC-A817-4215680A7443}" presName="root2" presStyleCnt="0"/>
      <dgm:spPr/>
    </dgm:pt>
    <dgm:pt modelId="{D8A12FA8-B96B-4A9F-A54B-A623BC34D36B}" type="pres">
      <dgm:prSet presAssocID="{44AD210E-1206-43FC-A817-4215680A7443}" presName="LevelTwoTextNode" presStyleLbl="node3" presStyleIdx="3" presStyleCnt="8">
        <dgm:presLayoutVars>
          <dgm:chPref val="3"/>
        </dgm:presLayoutVars>
      </dgm:prSet>
      <dgm:spPr/>
      <dgm:t>
        <a:bodyPr/>
        <a:lstStyle/>
        <a:p>
          <a:endParaRPr lang="en-US"/>
        </a:p>
      </dgm:t>
    </dgm:pt>
    <dgm:pt modelId="{D4E97EBA-AB16-47AA-8A21-89FB77A4B216}" type="pres">
      <dgm:prSet presAssocID="{44AD210E-1206-43FC-A817-4215680A7443}" presName="level3hierChild" presStyleCnt="0"/>
      <dgm:spPr/>
    </dgm:pt>
    <dgm:pt modelId="{3A9C825D-6F52-4905-A1B7-2E7674900A57}" type="pres">
      <dgm:prSet presAssocID="{48F6EE46-600C-4300-9AEE-A83CA03AA4C0}" presName="conn2-1" presStyleLbl="parChTrans1D3" presStyleIdx="4" presStyleCnt="8"/>
      <dgm:spPr/>
      <dgm:t>
        <a:bodyPr/>
        <a:lstStyle/>
        <a:p>
          <a:endParaRPr lang="en-US"/>
        </a:p>
      </dgm:t>
    </dgm:pt>
    <dgm:pt modelId="{2C73CB4B-1C2E-4227-ADE7-90C26CD06E00}" type="pres">
      <dgm:prSet presAssocID="{48F6EE46-600C-4300-9AEE-A83CA03AA4C0}" presName="connTx" presStyleLbl="parChTrans1D3" presStyleIdx="4" presStyleCnt="8"/>
      <dgm:spPr/>
      <dgm:t>
        <a:bodyPr/>
        <a:lstStyle/>
        <a:p>
          <a:endParaRPr lang="en-US"/>
        </a:p>
      </dgm:t>
    </dgm:pt>
    <dgm:pt modelId="{537D3095-EB19-4B7B-92B7-F93CEEF4D25E}" type="pres">
      <dgm:prSet presAssocID="{D551D263-FEBB-485E-9818-B2118CC7B4E6}" presName="root2" presStyleCnt="0"/>
      <dgm:spPr/>
    </dgm:pt>
    <dgm:pt modelId="{FAB3F2F3-A22D-4F60-907A-79706B28F899}" type="pres">
      <dgm:prSet presAssocID="{D551D263-FEBB-485E-9818-B2118CC7B4E6}" presName="LevelTwoTextNode" presStyleLbl="node3" presStyleIdx="4" presStyleCnt="8">
        <dgm:presLayoutVars>
          <dgm:chPref val="3"/>
        </dgm:presLayoutVars>
      </dgm:prSet>
      <dgm:spPr/>
      <dgm:t>
        <a:bodyPr/>
        <a:lstStyle/>
        <a:p>
          <a:endParaRPr lang="en-US"/>
        </a:p>
      </dgm:t>
    </dgm:pt>
    <dgm:pt modelId="{366D1780-15A7-4975-9365-60A467348736}" type="pres">
      <dgm:prSet presAssocID="{D551D263-FEBB-485E-9818-B2118CC7B4E6}" presName="level3hierChild" presStyleCnt="0"/>
      <dgm:spPr/>
    </dgm:pt>
    <dgm:pt modelId="{0E1EDBA8-3AF8-4AAF-82FF-9ECE17308C01}" type="pres">
      <dgm:prSet presAssocID="{8764EBE5-0CC2-44D5-8A4A-4DF62EEBCB62}" presName="conn2-1" presStyleLbl="parChTrans1D2" presStyleIdx="2" presStyleCnt="3"/>
      <dgm:spPr/>
      <dgm:t>
        <a:bodyPr/>
        <a:lstStyle/>
        <a:p>
          <a:endParaRPr lang="en-US"/>
        </a:p>
      </dgm:t>
    </dgm:pt>
    <dgm:pt modelId="{97FC4FAC-CC50-495F-A6BF-DC3E04BC4135}" type="pres">
      <dgm:prSet presAssocID="{8764EBE5-0CC2-44D5-8A4A-4DF62EEBCB62}" presName="connTx" presStyleLbl="parChTrans1D2" presStyleIdx="2" presStyleCnt="3"/>
      <dgm:spPr/>
      <dgm:t>
        <a:bodyPr/>
        <a:lstStyle/>
        <a:p>
          <a:endParaRPr lang="en-US"/>
        </a:p>
      </dgm:t>
    </dgm:pt>
    <dgm:pt modelId="{9E720486-9F66-4DDC-840E-D7C92A7D8F5E}" type="pres">
      <dgm:prSet presAssocID="{871B44B5-0D4A-470D-84DB-1E5C8B84F5F2}" presName="root2" presStyleCnt="0"/>
      <dgm:spPr/>
    </dgm:pt>
    <dgm:pt modelId="{13E8129F-6066-4759-AFFB-929B4D07DD02}" type="pres">
      <dgm:prSet presAssocID="{871B44B5-0D4A-470D-84DB-1E5C8B84F5F2}" presName="LevelTwoTextNode" presStyleLbl="node2" presStyleIdx="2" presStyleCnt="3">
        <dgm:presLayoutVars>
          <dgm:chPref val="3"/>
        </dgm:presLayoutVars>
      </dgm:prSet>
      <dgm:spPr/>
      <dgm:t>
        <a:bodyPr/>
        <a:lstStyle/>
        <a:p>
          <a:endParaRPr lang="en-US"/>
        </a:p>
      </dgm:t>
    </dgm:pt>
    <dgm:pt modelId="{39081B95-F28B-4E89-84B7-F1194F3CF9B8}" type="pres">
      <dgm:prSet presAssocID="{871B44B5-0D4A-470D-84DB-1E5C8B84F5F2}" presName="level3hierChild" presStyleCnt="0"/>
      <dgm:spPr/>
    </dgm:pt>
    <dgm:pt modelId="{0D69D73B-FB16-4CB1-B945-C7D041FF9B1B}" type="pres">
      <dgm:prSet presAssocID="{50BC1C44-A69E-428B-8B7F-4DC6F70D2281}" presName="conn2-1" presStyleLbl="parChTrans1D3" presStyleIdx="5" presStyleCnt="8"/>
      <dgm:spPr/>
      <dgm:t>
        <a:bodyPr/>
        <a:lstStyle/>
        <a:p>
          <a:endParaRPr lang="en-US"/>
        </a:p>
      </dgm:t>
    </dgm:pt>
    <dgm:pt modelId="{AB3E0DDC-D55C-41FD-9C37-D1D0B0E7FA3D}" type="pres">
      <dgm:prSet presAssocID="{50BC1C44-A69E-428B-8B7F-4DC6F70D2281}" presName="connTx" presStyleLbl="parChTrans1D3" presStyleIdx="5" presStyleCnt="8"/>
      <dgm:spPr/>
      <dgm:t>
        <a:bodyPr/>
        <a:lstStyle/>
        <a:p>
          <a:endParaRPr lang="en-US"/>
        </a:p>
      </dgm:t>
    </dgm:pt>
    <dgm:pt modelId="{46F8926E-8587-45DE-8AFE-CB7F99113EE2}" type="pres">
      <dgm:prSet presAssocID="{75EAFBE9-2439-4257-AC68-205D8144BC4B}" presName="root2" presStyleCnt="0"/>
      <dgm:spPr/>
    </dgm:pt>
    <dgm:pt modelId="{05160B31-B941-4E60-BB2B-D0BB187B86A2}" type="pres">
      <dgm:prSet presAssocID="{75EAFBE9-2439-4257-AC68-205D8144BC4B}" presName="LevelTwoTextNode" presStyleLbl="node3" presStyleIdx="5" presStyleCnt="8">
        <dgm:presLayoutVars>
          <dgm:chPref val="3"/>
        </dgm:presLayoutVars>
      </dgm:prSet>
      <dgm:spPr/>
      <dgm:t>
        <a:bodyPr/>
        <a:lstStyle/>
        <a:p>
          <a:endParaRPr lang="en-US"/>
        </a:p>
      </dgm:t>
    </dgm:pt>
    <dgm:pt modelId="{699A9EA7-5F3D-4DAF-93C5-5D52AFBE8FE2}" type="pres">
      <dgm:prSet presAssocID="{75EAFBE9-2439-4257-AC68-205D8144BC4B}" presName="level3hierChild" presStyleCnt="0"/>
      <dgm:spPr/>
    </dgm:pt>
    <dgm:pt modelId="{2D4FEA76-23B8-48BC-88DD-6E98C92A504B}" type="pres">
      <dgm:prSet presAssocID="{C4E0A2F9-50C5-48A2-BF9B-704DDD51AB70}" presName="conn2-1" presStyleLbl="parChTrans1D3" presStyleIdx="6" presStyleCnt="8"/>
      <dgm:spPr/>
      <dgm:t>
        <a:bodyPr/>
        <a:lstStyle/>
        <a:p>
          <a:endParaRPr lang="en-US"/>
        </a:p>
      </dgm:t>
    </dgm:pt>
    <dgm:pt modelId="{DB25946B-8775-4D16-B3DE-709AB18BF6B1}" type="pres">
      <dgm:prSet presAssocID="{C4E0A2F9-50C5-48A2-BF9B-704DDD51AB70}" presName="connTx" presStyleLbl="parChTrans1D3" presStyleIdx="6" presStyleCnt="8"/>
      <dgm:spPr/>
      <dgm:t>
        <a:bodyPr/>
        <a:lstStyle/>
        <a:p>
          <a:endParaRPr lang="en-US"/>
        </a:p>
      </dgm:t>
    </dgm:pt>
    <dgm:pt modelId="{C64CAFDC-2A7C-4A70-B2BC-F48B119370CB}" type="pres">
      <dgm:prSet presAssocID="{44A557F2-6960-4E0A-AC98-0322B31E0338}" presName="root2" presStyleCnt="0"/>
      <dgm:spPr/>
    </dgm:pt>
    <dgm:pt modelId="{92C44918-D5E2-4848-BEBE-67EE60F3CAD1}" type="pres">
      <dgm:prSet presAssocID="{44A557F2-6960-4E0A-AC98-0322B31E0338}" presName="LevelTwoTextNode" presStyleLbl="node3" presStyleIdx="6" presStyleCnt="8">
        <dgm:presLayoutVars>
          <dgm:chPref val="3"/>
        </dgm:presLayoutVars>
      </dgm:prSet>
      <dgm:spPr/>
      <dgm:t>
        <a:bodyPr/>
        <a:lstStyle/>
        <a:p>
          <a:endParaRPr lang="en-US"/>
        </a:p>
      </dgm:t>
    </dgm:pt>
    <dgm:pt modelId="{C9CB2E09-C6CF-4C01-908E-37A879404DE0}" type="pres">
      <dgm:prSet presAssocID="{44A557F2-6960-4E0A-AC98-0322B31E0338}" presName="level3hierChild" presStyleCnt="0"/>
      <dgm:spPr/>
    </dgm:pt>
    <dgm:pt modelId="{01F296E4-73C2-489F-A14C-C7114922F029}" type="pres">
      <dgm:prSet presAssocID="{EA376C85-D091-43F0-A20B-02CD77C7B681}" presName="conn2-1" presStyleLbl="parChTrans1D3" presStyleIdx="7" presStyleCnt="8"/>
      <dgm:spPr/>
      <dgm:t>
        <a:bodyPr/>
        <a:lstStyle/>
        <a:p>
          <a:endParaRPr lang="en-US"/>
        </a:p>
      </dgm:t>
    </dgm:pt>
    <dgm:pt modelId="{2C2886B3-9E2F-4135-9AB5-BF269D548210}" type="pres">
      <dgm:prSet presAssocID="{EA376C85-D091-43F0-A20B-02CD77C7B681}" presName="connTx" presStyleLbl="parChTrans1D3" presStyleIdx="7" presStyleCnt="8"/>
      <dgm:spPr/>
      <dgm:t>
        <a:bodyPr/>
        <a:lstStyle/>
        <a:p>
          <a:endParaRPr lang="en-US"/>
        </a:p>
      </dgm:t>
    </dgm:pt>
    <dgm:pt modelId="{4279679A-7389-46EE-954A-2A74D8164127}" type="pres">
      <dgm:prSet presAssocID="{1E96AE35-9988-4F6E-B314-8199EBCEDF84}" presName="root2" presStyleCnt="0"/>
      <dgm:spPr/>
    </dgm:pt>
    <dgm:pt modelId="{BD87D35B-6EBA-464E-96AC-7E17D2590043}" type="pres">
      <dgm:prSet presAssocID="{1E96AE35-9988-4F6E-B314-8199EBCEDF84}" presName="LevelTwoTextNode" presStyleLbl="node3" presStyleIdx="7" presStyleCnt="8">
        <dgm:presLayoutVars>
          <dgm:chPref val="3"/>
        </dgm:presLayoutVars>
      </dgm:prSet>
      <dgm:spPr/>
      <dgm:t>
        <a:bodyPr/>
        <a:lstStyle/>
        <a:p>
          <a:endParaRPr lang="en-US"/>
        </a:p>
      </dgm:t>
    </dgm:pt>
    <dgm:pt modelId="{748D2EC4-7114-4CF2-A16A-507F07574387}" type="pres">
      <dgm:prSet presAssocID="{1E96AE35-9988-4F6E-B314-8199EBCEDF84}" presName="level3hierChild" presStyleCnt="0"/>
      <dgm:spPr/>
    </dgm:pt>
  </dgm:ptLst>
  <dgm:cxnLst>
    <dgm:cxn modelId="{5A9257D8-8531-415C-BF68-6E527B3849E3}" type="presOf" srcId="{5881C4AA-714D-41BD-AF69-CE7D6CF79819}" destId="{C089A2D4-1357-4198-86F1-F5A37AB7617C}" srcOrd="0" destOrd="0" presId="urn:microsoft.com/office/officeart/2005/8/layout/hierarchy2"/>
    <dgm:cxn modelId="{9A48AA68-4947-4EEF-A332-17C567057D21}" type="presOf" srcId="{EA376C85-D091-43F0-A20B-02CD77C7B681}" destId="{01F296E4-73C2-489F-A14C-C7114922F029}" srcOrd="0" destOrd="0" presId="urn:microsoft.com/office/officeart/2005/8/layout/hierarchy2"/>
    <dgm:cxn modelId="{9517D5D7-EB62-46EF-8B61-9A1F2E30CBB0}" type="presOf" srcId="{1E96AE35-9988-4F6E-B314-8199EBCEDF84}" destId="{BD87D35B-6EBA-464E-96AC-7E17D2590043}" srcOrd="0" destOrd="0" presId="urn:microsoft.com/office/officeart/2005/8/layout/hierarchy2"/>
    <dgm:cxn modelId="{37135B07-2FD9-4DCE-BDE5-A0212844FB23}" type="presOf" srcId="{C8F2D65A-E48B-4F23-A093-ACE52B477F60}" destId="{A14DC695-2B47-4B83-97B9-E2B0D3342C48}" srcOrd="0" destOrd="0" presId="urn:microsoft.com/office/officeart/2005/8/layout/hierarchy2"/>
    <dgm:cxn modelId="{CD8B04CF-91C0-4906-B127-4F26E19DEEC5}" type="presOf" srcId="{05481F19-2061-4898-BB5E-469A72B3A4A2}" destId="{C2F6023E-B7B2-4458-8CDB-9A62597475A9}" srcOrd="1" destOrd="0" presId="urn:microsoft.com/office/officeart/2005/8/layout/hierarchy2"/>
    <dgm:cxn modelId="{F5084B11-6980-4634-9426-CA87CA74E3F8}" type="presOf" srcId="{8C50DE74-7C48-45D6-867D-6181F6D5DBF4}" destId="{160A0307-BB06-4CB4-9057-FEAEBFB89801}" srcOrd="0" destOrd="0" presId="urn:microsoft.com/office/officeart/2005/8/layout/hierarchy2"/>
    <dgm:cxn modelId="{5803DD9D-058E-45D9-ADC7-D33F5170BA69}" type="presOf" srcId="{4C9C8B38-19F6-43ED-8DA4-20B4BE8EB8F4}" destId="{8FAAFF54-A50D-4A26-BE07-D24724761F71}" srcOrd="1" destOrd="0" presId="urn:microsoft.com/office/officeart/2005/8/layout/hierarchy2"/>
    <dgm:cxn modelId="{A420E37A-AE38-429F-B9A5-5780B9A704DC}" type="presOf" srcId="{1F66D4CF-4BC9-4461-8CD9-76C7004251E8}" destId="{9F97DD4C-0327-4A6B-AF13-B0A4DDA296AF}" srcOrd="1" destOrd="0" presId="urn:microsoft.com/office/officeart/2005/8/layout/hierarchy2"/>
    <dgm:cxn modelId="{4BFB5251-96CC-4F6F-B7D6-157D980779A1}" srcId="{0EB53F64-3041-423C-AE4C-C5BC78D1E1FD}" destId="{8C50DE74-7C48-45D6-867D-6181F6D5DBF4}" srcOrd="1" destOrd="0" parTransId="{0E5C6E73-7974-4F12-8A7A-6487C7A3CD8F}" sibTransId="{927F9FCD-F6F4-4DED-A8F8-22546160ABA5}"/>
    <dgm:cxn modelId="{4B5B6126-7834-425C-AB0C-A3B7E1133DFB}" srcId="{8CCB86B6-6A84-43B1-BDDD-77171F42B4C0}" destId="{B38E3C56-4320-4ED2-AC1A-E882FB9DC804}" srcOrd="2" destOrd="0" parTransId="{AC5827F3-4ABD-4D18-A6E3-688021830AD7}" sibTransId="{E990CEFB-2D0E-4CED-88F2-0691FD14DD5A}"/>
    <dgm:cxn modelId="{4DDE2A07-70CA-4394-B376-BF6925B48A65}" srcId="{0EB53F64-3041-423C-AE4C-C5BC78D1E1FD}" destId="{C8F2D65A-E48B-4F23-A093-ACE52B477F60}" srcOrd="0" destOrd="0" parTransId="{5881C4AA-714D-41BD-AF69-CE7D6CF79819}" sibTransId="{FDBEFF8A-05E5-4920-9A0A-66BDD9735616}"/>
    <dgm:cxn modelId="{3DDA1463-DB13-41D9-9FF8-1516613A6586}" type="presOf" srcId="{C4E0A2F9-50C5-48A2-BF9B-704DDD51AB70}" destId="{2D4FEA76-23B8-48BC-88DD-6E98C92A504B}" srcOrd="0" destOrd="0" presId="urn:microsoft.com/office/officeart/2005/8/layout/hierarchy2"/>
    <dgm:cxn modelId="{8C0A5E0E-2519-4014-9326-7FA38F56F158}" type="presOf" srcId="{4DDEBA77-B68D-41A8-ACF7-9CA9810AEE63}" destId="{1F56ADC8-C243-4F71-81F3-BAC058FB2FC2}" srcOrd="1" destOrd="0" presId="urn:microsoft.com/office/officeart/2005/8/layout/hierarchy2"/>
    <dgm:cxn modelId="{B1C7ED6B-7BED-4F33-B29B-CB99C1858BF9}" type="presOf" srcId="{4DDEBA77-B68D-41A8-ACF7-9CA9810AEE63}" destId="{869E9E2C-E295-42D5-8B4A-C0E53ABBE1F1}" srcOrd="0" destOrd="0" presId="urn:microsoft.com/office/officeart/2005/8/layout/hierarchy2"/>
    <dgm:cxn modelId="{7D7BEB41-9FD6-4B7C-8FB1-DC9E70138E0E}" type="presOf" srcId="{50BC1C44-A69E-428B-8B7F-4DC6F70D2281}" destId="{0D69D73B-FB16-4CB1-B945-C7D041FF9B1B}" srcOrd="0" destOrd="0" presId="urn:microsoft.com/office/officeart/2005/8/layout/hierarchy2"/>
    <dgm:cxn modelId="{87E9B8EB-7796-4C6B-BDFF-D62711FDA6B2}" type="presOf" srcId="{0542AC49-D2E1-4B53-9C8C-817C204E0BD6}" destId="{A8FE504A-B8CA-4621-9CCB-66E40C22E370}" srcOrd="0" destOrd="0" presId="urn:microsoft.com/office/officeart/2005/8/layout/hierarchy2"/>
    <dgm:cxn modelId="{C9676940-CFBB-4765-BB77-B22C7FF468F3}" srcId="{DF002BEB-B9B0-467A-A4E8-78F134A1E09C}" destId="{8CCB86B6-6A84-43B1-BDDD-77171F42B4C0}" srcOrd="0" destOrd="0" parTransId="{05481F19-2061-4898-BB5E-469A72B3A4A2}" sibTransId="{45A52665-9544-492E-8F1B-E0AC8345E0A3}"/>
    <dgm:cxn modelId="{FB8EE3E9-C670-4BC0-9194-E057B4955312}" type="presOf" srcId="{C4E0A2F9-50C5-48A2-BF9B-704DDD51AB70}" destId="{DB25946B-8775-4D16-B3DE-709AB18BF6B1}" srcOrd="1" destOrd="0" presId="urn:microsoft.com/office/officeart/2005/8/layout/hierarchy2"/>
    <dgm:cxn modelId="{F3D6D5DB-6682-43F9-B64A-AD91F56FE01D}" type="presOf" srcId="{DF002BEB-B9B0-467A-A4E8-78F134A1E09C}" destId="{27C5A740-BF82-49BB-8782-976696E32215}" srcOrd="0" destOrd="0" presId="urn:microsoft.com/office/officeart/2005/8/layout/hierarchy2"/>
    <dgm:cxn modelId="{7427CE28-5F3F-4695-9116-1110CD5E55CF}" type="presOf" srcId="{5881C4AA-714D-41BD-AF69-CE7D6CF79819}" destId="{01BE1DB5-0A28-4FD9-9B61-D3A23661AB04}" srcOrd="1" destOrd="0" presId="urn:microsoft.com/office/officeart/2005/8/layout/hierarchy2"/>
    <dgm:cxn modelId="{1441F36B-C7A2-40FB-BF00-229BB037654B}" type="presOf" srcId="{871B44B5-0D4A-470D-84DB-1E5C8B84F5F2}" destId="{13E8129F-6066-4759-AFFB-929B4D07DD02}" srcOrd="0" destOrd="0" presId="urn:microsoft.com/office/officeart/2005/8/layout/hierarchy2"/>
    <dgm:cxn modelId="{4D44E3E7-5554-404E-B6ED-3292463838E3}" type="presOf" srcId="{AC5827F3-4ABD-4D18-A6E3-688021830AD7}" destId="{C611CED7-C7B7-4398-BD1F-10E0C7960FA6}" srcOrd="1" destOrd="0" presId="urn:microsoft.com/office/officeart/2005/8/layout/hierarchy2"/>
    <dgm:cxn modelId="{73EE0871-46EA-4691-B366-554DC79AFCC9}" type="presOf" srcId="{75EAFBE9-2439-4257-AC68-205D8144BC4B}" destId="{05160B31-B941-4E60-BB2B-D0BB187B86A2}" srcOrd="0" destOrd="0" presId="urn:microsoft.com/office/officeart/2005/8/layout/hierarchy2"/>
    <dgm:cxn modelId="{D3DC7BE6-0D7A-4268-856C-45AD8776894B}" type="presOf" srcId="{44AD210E-1206-43FC-A817-4215680A7443}" destId="{D8A12FA8-B96B-4A9F-A54B-A623BC34D36B}" srcOrd="0" destOrd="0" presId="urn:microsoft.com/office/officeart/2005/8/layout/hierarchy2"/>
    <dgm:cxn modelId="{3F9D6092-B3E8-4962-B0D4-D5BC5E8E8E20}" srcId="{871B44B5-0D4A-470D-84DB-1E5C8B84F5F2}" destId="{44A557F2-6960-4E0A-AC98-0322B31E0338}" srcOrd="1" destOrd="0" parTransId="{C4E0A2F9-50C5-48A2-BF9B-704DDD51AB70}" sibTransId="{4DF023F1-B576-4C52-A188-30A473858476}"/>
    <dgm:cxn modelId="{2069F2BC-D940-431B-B8C4-09DBD19EAF3B}" type="presOf" srcId="{44A557F2-6960-4E0A-AC98-0322B31E0338}" destId="{92C44918-D5E2-4848-BEBE-67EE60F3CAD1}" srcOrd="0" destOrd="0" presId="urn:microsoft.com/office/officeart/2005/8/layout/hierarchy2"/>
    <dgm:cxn modelId="{67F171DB-0812-4519-92C1-B09E14A42EA1}" srcId="{8CCB86B6-6A84-43B1-BDDD-77171F42B4C0}" destId="{0542AC49-D2E1-4B53-9C8C-817C204E0BD6}" srcOrd="1" destOrd="0" parTransId="{4DDEBA77-B68D-41A8-ACF7-9CA9810AEE63}" sibTransId="{9BFE0003-5149-4316-8B22-55D72A96F044}"/>
    <dgm:cxn modelId="{9B9D81AA-FF7E-4FEA-83C3-8357F432A469}" type="presOf" srcId="{EA376C85-D091-43F0-A20B-02CD77C7B681}" destId="{2C2886B3-9E2F-4135-9AB5-BF269D548210}" srcOrd="1" destOrd="0" presId="urn:microsoft.com/office/officeart/2005/8/layout/hierarchy2"/>
    <dgm:cxn modelId="{7E5E809B-02AA-4360-9B6A-88C47DD2A287}" type="presOf" srcId="{D551D263-FEBB-485E-9818-B2118CC7B4E6}" destId="{FAB3F2F3-A22D-4F60-907A-79706B28F899}" srcOrd="0" destOrd="0" presId="urn:microsoft.com/office/officeart/2005/8/layout/hierarchy2"/>
    <dgm:cxn modelId="{C493D165-BE2C-4C0C-A782-BD5E519248E8}" type="presOf" srcId="{41CAF41C-9E99-4FCB-8797-286F8B934446}" destId="{892B2AB6-0586-4D6D-ADB1-6ABB2E560E52}" srcOrd="0" destOrd="0" presId="urn:microsoft.com/office/officeart/2005/8/layout/hierarchy2"/>
    <dgm:cxn modelId="{5CAD209D-8F13-4278-985C-DDCE00049615}" srcId="{871B44B5-0D4A-470D-84DB-1E5C8B84F5F2}" destId="{1E96AE35-9988-4F6E-B314-8199EBCEDF84}" srcOrd="2" destOrd="0" parTransId="{EA376C85-D091-43F0-A20B-02CD77C7B681}" sibTransId="{8F016B45-BD1B-4A74-A036-081807CC301B}"/>
    <dgm:cxn modelId="{02E7E08D-A083-4A79-88FF-B692F1C5C16B}" srcId="{871B44B5-0D4A-470D-84DB-1E5C8B84F5F2}" destId="{75EAFBE9-2439-4257-AC68-205D8144BC4B}" srcOrd="0" destOrd="0" parTransId="{50BC1C44-A69E-428B-8B7F-4DC6F70D2281}" sibTransId="{C7F3D96A-6E3D-4B02-8499-57236D34E3F5}"/>
    <dgm:cxn modelId="{BB50B00E-D918-440A-AE9C-F71F14AF49C8}" srcId="{8CCB86B6-6A84-43B1-BDDD-77171F42B4C0}" destId="{0EB53F64-3041-423C-AE4C-C5BC78D1E1FD}" srcOrd="0" destOrd="0" parTransId="{4C9C8B38-19F6-43ED-8DA4-20B4BE8EB8F4}" sibTransId="{9C998AA7-9F6C-4DD1-A30F-2D454B8EA6F3}"/>
    <dgm:cxn modelId="{7F068833-24C8-400A-9875-8B9BF40BF092}" type="presOf" srcId="{8764EBE5-0CC2-44D5-8A4A-4DF62EEBCB62}" destId="{97FC4FAC-CC50-495F-A6BF-DC3E04BC4135}" srcOrd="1" destOrd="0" presId="urn:microsoft.com/office/officeart/2005/8/layout/hierarchy2"/>
    <dgm:cxn modelId="{E0717525-FEFD-460A-94CA-C1FED5C04124}" type="presOf" srcId="{8CCB86B6-6A84-43B1-BDDD-77171F42B4C0}" destId="{77BB60B3-2C6C-4870-9C24-435F7E6A2635}" srcOrd="0" destOrd="0" presId="urn:microsoft.com/office/officeart/2005/8/layout/hierarchy2"/>
    <dgm:cxn modelId="{B34EE086-359F-4C3C-936A-6AB13947DD71}" type="presOf" srcId="{178459CE-2D21-41EB-99D5-969251140B54}" destId="{5133B8BF-8BAA-4C01-9A62-E80570B4AB14}" srcOrd="0" destOrd="0" presId="urn:microsoft.com/office/officeart/2005/8/layout/hierarchy2"/>
    <dgm:cxn modelId="{2DE84597-F58B-4BB6-8ABA-9CC7686F9BC4}" srcId="{DF002BEB-B9B0-467A-A4E8-78F134A1E09C}" destId="{D3263BE9-036B-42A8-BA32-7C4F70F784FA}" srcOrd="1" destOrd="0" parTransId="{C0649CAF-246A-412E-B819-56B293FAEAA7}" sibTransId="{B263D24D-D2DA-4BF9-9E75-342F126EE940}"/>
    <dgm:cxn modelId="{E2B240E2-E9F4-4F03-BF57-F934DEC6345F}" type="presOf" srcId="{48F6EE46-600C-4300-9AEE-A83CA03AA4C0}" destId="{2C73CB4B-1C2E-4227-ADE7-90C26CD06E00}" srcOrd="1" destOrd="0" presId="urn:microsoft.com/office/officeart/2005/8/layout/hierarchy2"/>
    <dgm:cxn modelId="{EB51C6AD-2ACA-4042-9F41-0EAFBFBCA59F}" type="presOf" srcId="{0E5C6E73-7974-4F12-8A7A-6487C7A3CD8F}" destId="{0603DCAC-3EA1-4C45-9B10-AD23597CB345}" srcOrd="1" destOrd="0" presId="urn:microsoft.com/office/officeart/2005/8/layout/hierarchy2"/>
    <dgm:cxn modelId="{B48CA324-2A4D-41F2-828B-4BEF52B0E469}" type="presOf" srcId="{D3263BE9-036B-42A8-BA32-7C4F70F784FA}" destId="{6EF496E6-4E75-4D51-AA3B-966106620EAB}" srcOrd="0" destOrd="0" presId="urn:microsoft.com/office/officeart/2005/8/layout/hierarchy2"/>
    <dgm:cxn modelId="{EBEB977F-32BE-4144-895F-47CDD417A4FB}" type="presOf" srcId="{F53D3761-2636-4F19-87D6-F429C1B4291A}" destId="{7D652C51-567B-4DEE-8A9F-A66E85C71255}" srcOrd="0" destOrd="0" presId="urn:microsoft.com/office/officeart/2005/8/layout/hierarchy2"/>
    <dgm:cxn modelId="{7B6CEC1B-DDC9-4837-AED1-170A41944A98}" type="presOf" srcId="{0EB53F64-3041-423C-AE4C-C5BC78D1E1FD}" destId="{7BA5CB59-CF49-4243-B64D-E8D3322ACAD8}" srcOrd="0" destOrd="0" presId="urn:microsoft.com/office/officeart/2005/8/layout/hierarchy2"/>
    <dgm:cxn modelId="{687123C6-E4E9-49DA-91E9-FDAB46756532}" srcId="{D3263BE9-036B-42A8-BA32-7C4F70F784FA}" destId="{44AD210E-1206-43FC-A817-4215680A7443}" srcOrd="0" destOrd="0" parTransId="{1F66D4CF-4BC9-4461-8CD9-76C7004251E8}" sibTransId="{525B5BBA-0C3B-41E1-BDF6-8963DB416271}"/>
    <dgm:cxn modelId="{D2E7AF01-CA94-4E3A-85FD-4F3410999C03}" srcId="{178459CE-2D21-41EB-99D5-969251140B54}" destId="{DF002BEB-B9B0-467A-A4E8-78F134A1E09C}" srcOrd="0" destOrd="0" parTransId="{6FC81F3B-1453-4933-B7B8-87A32B3B279C}" sibTransId="{4170971B-1EA3-4AD7-9A13-024472AF0290}"/>
    <dgm:cxn modelId="{0C307D60-879D-49BA-A627-E3F50EAA37F3}" type="presOf" srcId="{0E5C6E73-7974-4F12-8A7A-6487C7A3CD8F}" destId="{016FF691-4DB1-48B4-B0CD-D6041A0EB04E}" srcOrd="0" destOrd="0" presId="urn:microsoft.com/office/officeart/2005/8/layout/hierarchy2"/>
    <dgm:cxn modelId="{ED1A1EA2-190C-4903-9A88-4AFC4328278C}" type="presOf" srcId="{F53D3761-2636-4F19-87D6-F429C1B4291A}" destId="{C1330988-6AFC-48FD-B863-772E817C07AF}" srcOrd="1" destOrd="0" presId="urn:microsoft.com/office/officeart/2005/8/layout/hierarchy2"/>
    <dgm:cxn modelId="{7B976720-650C-46BF-8451-018EED7E1AB4}" type="presOf" srcId="{50BC1C44-A69E-428B-8B7F-4DC6F70D2281}" destId="{AB3E0DDC-D55C-41FD-9C37-D1D0B0E7FA3D}" srcOrd="1" destOrd="0" presId="urn:microsoft.com/office/officeart/2005/8/layout/hierarchy2"/>
    <dgm:cxn modelId="{EA5CB700-DDD8-4B66-837C-A5ED675D474C}" type="presOf" srcId="{C0649CAF-246A-412E-B819-56B293FAEAA7}" destId="{1412F5EB-0E68-416B-AF61-244EC95BF246}" srcOrd="0" destOrd="0" presId="urn:microsoft.com/office/officeart/2005/8/layout/hierarchy2"/>
    <dgm:cxn modelId="{707ACAA1-5DA0-4FD9-BA88-D8CF115F1066}" type="presOf" srcId="{C0649CAF-246A-412E-B819-56B293FAEAA7}" destId="{1313B4D3-1BA0-4434-AE52-68579E2C8E3C}" srcOrd="1" destOrd="0" presId="urn:microsoft.com/office/officeart/2005/8/layout/hierarchy2"/>
    <dgm:cxn modelId="{BE06AE5C-A7B9-4232-9088-4D37D641650C}" srcId="{D3263BE9-036B-42A8-BA32-7C4F70F784FA}" destId="{D551D263-FEBB-485E-9818-B2118CC7B4E6}" srcOrd="1" destOrd="0" parTransId="{48F6EE46-600C-4300-9AEE-A83CA03AA4C0}" sibTransId="{F275B278-93AF-4F89-AE16-28B366378352}"/>
    <dgm:cxn modelId="{CE0048CE-380B-4BAD-B7CF-7C60582AA74E}" type="presOf" srcId="{8764EBE5-0CC2-44D5-8A4A-4DF62EEBCB62}" destId="{0E1EDBA8-3AF8-4AAF-82FF-9ECE17308C01}" srcOrd="0" destOrd="0" presId="urn:microsoft.com/office/officeart/2005/8/layout/hierarchy2"/>
    <dgm:cxn modelId="{5D3C6C68-5C8C-49F1-9EF4-6E0A0D59BAA3}" type="presOf" srcId="{AC5827F3-4ABD-4D18-A6E3-688021830AD7}" destId="{C42515AF-4466-46C5-9564-08A2C11292F8}" srcOrd="0" destOrd="0" presId="urn:microsoft.com/office/officeart/2005/8/layout/hierarchy2"/>
    <dgm:cxn modelId="{9272FCAD-42A1-483C-AA1B-23554406A68A}" type="presOf" srcId="{B38E3C56-4320-4ED2-AC1A-E882FB9DC804}" destId="{DD0EA55F-1C77-4C48-B331-653E4544A9D9}" srcOrd="0" destOrd="0" presId="urn:microsoft.com/office/officeart/2005/8/layout/hierarchy2"/>
    <dgm:cxn modelId="{BAEE9C5F-40A8-4ECE-86CD-B726378A212C}" type="presOf" srcId="{05481F19-2061-4898-BB5E-469A72B3A4A2}" destId="{630EDAC7-C81A-4917-A5B0-222D517C309E}" srcOrd="0" destOrd="0" presId="urn:microsoft.com/office/officeart/2005/8/layout/hierarchy2"/>
    <dgm:cxn modelId="{A08833AF-BF26-4DD7-8E61-F667E227BD9F}" type="presOf" srcId="{1F66D4CF-4BC9-4461-8CD9-76C7004251E8}" destId="{BED20860-680F-48F8-A8C1-A08150C0562A}" srcOrd="0" destOrd="0" presId="urn:microsoft.com/office/officeart/2005/8/layout/hierarchy2"/>
    <dgm:cxn modelId="{776239E5-934F-42F7-AD36-23163213AAA3}" srcId="{DF002BEB-B9B0-467A-A4E8-78F134A1E09C}" destId="{871B44B5-0D4A-470D-84DB-1E5C8B84F5F2}" srcOrd="2" destOrd="0" parTransId="{8764EBE5-0CC2-44D5-8A4A-4DF62EEBCB62}" sibTransId="{A3621D33-8A22-4324-BCB8-547CBBE2D020}"/>
    <dgm:cxn modelId="{0853B876-E527-420E-AA5D-D6A020468492}" type="presOf" srcId="{4C9C8B38-19F6-43ED-8DA4-20B4BE8EB8F4}" destId="{E7902B2D-2FDD-4490-818B-08033257ECEE}" srcOrd="0" destOrd="0" presId="urn:microsoft.com/office/officeart/2005/8/layout/hierarchy2"/>
    <dgm:cxn modelId="{B20B1600-C923-4A4F-A757-040D68684524}" srcId="{0EB53F64-3041-423C-AE4C-C5BC78D1E1FD}" destId="{41CAF41C-9E99-4FCB-8797-286F8B934446}" srcOrd="2" destOrd="0" parTransId="{F53D3761-2636-4F19-87D6-F429C1B4291A}" sibTransId="{CABC5260-6CB6-4256-8BF5-5E4B9287EF41}"/>
    <dgm:cxn modelId="{6C655535-8F30-4FEA-9A34-CE38CDE00308}" type="presOf" srcId="{48F6EE46-600C-4300-9AEE-A83CA03AA4C0}" destId="{3A9C825D-6F52-4905-A1B7-2E7674900A57}" srcOrd="0" destOrd="0" presId="urn:microsoft.com/office/officeart/2005/8/layout/hierarchy2"/>
    <dgm:cxn modelId="{230FB775-F58A-438B-8FC6-A355CD55F2DC}" type="presParOf" srcId="{5133B8BF-8BAA-4C01-9A62-E80570B4AB14}" destId="{C3D10F2C-63DE-4825-A805-E32A74611DED}" srcOrd="0" destOrd="0" presId="urn:microsoft.com/office/officeart/2005/8/layout/hierarchy2"/>
    <dgm:cxn modelId="{DE5824FF-011C-4DD7-9B07-91EBFCE2EAD3}" type="presParOf" srcId="{C3D10F2C-63DE-4825-A805-E32A74611DED}" destId="{27C5A740-BF82-49BB-8782-976696E32215}" srcOrd="0" destOrd="0" presId="urn:microsoft.com/office/officeart/2005/8/layout/hierarchy2"/>
    <dgm:cxn modelId="{A11CBB97-2EDF-4B06-96E2-C4079D921D2D}" type="presParOf" srcId="{C3D10F2C-63DE-4825-A805-E32A74611DED}" destId="{E41D8735-0EE7-4160-8A97-42C9111447F0}" srcOrd="1" destOrd="0" presId="urn:microsoft.com/office/officeart/2005/8/layout/hierarchy2"/>
    <dgm:cxn modelId="{68F3F2AA-BAE3-4D8C-B197-81B9653DE619}" type="presParOf" srcId="{E41D8735-0EE7-4160-8A97-42C9111447F0}" destId="{630EDAC7-C81A-4917-A5B0-222D517C309E}" srcOrd="0" destOrd="0" presId="urn:microsoft.com/office/officeart/2005/8/layout/hierarchy2"/>
    <dgm:cxn modelId="{0C3E60A3-6EB4-482F-B289-294578264678}" type="presParOf" srcId="{630EDAC7-C81A-4917-A5B0-222D517C309E}" destId="{C2F6023E-B7B2-4458-8CDB-9A62597475A9}" srcOrd="0" destOrd="0" presId="urn:microsoft.com/office/officeart/2005/8/layout/hierarchy2"/>
    <dgm:cxn modelId="{E856DC9C-1A60-49C2-87D6-8F21958A4346}" type="presParOf" srcId="{E41D8735-0EE7-4160-8A97-42C9111447F0}" destId="{9C9EDC1F-90A5-4F72-BC8D-39AF1EC73B6B}" srcOrd="1" destOrd="0" presId="urn:microsoft.com/office/officeart/2005/8/layout/hierarchy2"/>
    <dgm:cxn modelId="{B861ADF8-5DD2-4796-9C80-4924976E2E98}" type="presParOf" srcId="{9C9EDC1F-90A5-4F72-BC8D-39AF1EC73B6B}" destId="{77BB60B3-2C6C-4870-9C24-435F7E6A2635}" srcOrd="0" destOrd="0" presId="urn:microsoft.com/office/officeart/2005/8/layout/hierarchy2"/>
    <dgm:cxn modelId="{8CF9568B-53D0-447D-8206-FD349C6562F2}" type="presParOf" srcId="{9C9EDC1F-90A5-4F72-BC8D-39AF1EC73B6B}" destId="{1E7F97C3-4E9A-49B5-BCF8-090E96E103B5}" srcOrd="1" destOrd="0" presId="urn:microsoft.com/office/officeart/2005/8/layout/hierarchy2"/>
    <dgm:cxn modelId="{C2F67E39-D2D1-4A5A-88F6-7E9FB6B2DC59}" type="presParOf" srcId="{1E7F97C3-4E9A-49B5-BCF8-090E96E103B5}" destId="{E7902B2D-2FDD-4490-818B-08033257ECEE}" srcOrd="0" destOrd="0" presId="urn:microsoft.com/office/officeart/2005/8/layout/hierarchy2"/>
    <dgm:cxn modelId="{462EC4C7-C5AC-4AF5-8800-4E11D47AD923}" type="presParOf" srcId="{E7902B2D-2FDD-4490-818B-08033257ECEE}" destId="{8FAAFF54-A50D-4A26-BE07-D24724761F71}" srcOrd="0" destOrd="0" presId="urn:microsoft.com/office/officeart/2005/8/layout/hierarchy2"/>
    <dgm:cxn modelId="{F574ED97-7FF3-45AD-80FA-C2B15138E5EA}" type="presParOf" srcId="{1E7F97C3-4E9A-49B5-BCF8-090E96E103B5}" destId="{3B5002BC-0E0A-4DAB-B8C0-BF18AB78AD18}" srcOrd="1" destOrd="0" presId="urn:microsoft.com/office/officeart/2005/8/layout/hierarchy2"/>
    <dgm:cxn modelId="{D843313B-363A-4922-8259-42F3B91ECF8C}" type="presParOf" srcId="{3B5002BC-0E0A-4DAB-B8C0-BF18AB78AD18}" destId="{7BA5CB59-CF49-4243-B64D-E8D3322ACAD8}" srcOrd="0" destOrd="0" presId="urn:microsoft.com/office/officeart/2005/8/layout/hierarchy2"/>
    <dgm:cxn modelId="{6539C35B-3219-4B34-BF41-A1D02C591314}" type="presParOf" srcId="{3B5002BC-0E0A-4DAB-B8C0-BF18AB78AD18}" destId="{A1E77290-374E-430D-B479-21A0B3C262E0}" srcOrd="1" destOrd="0" presId="urn:microsoft.com/office/officeart/2005/8/layout/hierarchy2"/>
    <dgm:cxn modelId="{66FB1728-B7FB-481D-88AF-F9D4E9CF6FEC}" type="presParOf" srcId="{A1E77290-374E-430D-B479-21A0B3C262E0}" destId="{C089A2D4-1357-4198-86F1-F5A37AB7617C}" srcOrd="0" destOrd="0" presId="urn:microsoft.com/office/officeart/2005/8/layout/hierarchy2"/>
    <dgm:cxn modelId="{2B17CB97-4C57-4895-8AE3-106075EFA70F}" type="presParOf" srcId="{C089A2D4-1357-4198-86F1-F5A37AB7617C}" destId="{01BE1DB5-0A28-4FD9-9B61-D3A23661AB04}" srcOrd="0" destOrd="0" presId="urn:microsoft.com/office/officeart/2005/8/layout/hierarchy2"/>
    <dgm:cxn modelId="{B42C067A-D727-4C69-B0DA-C23EC8CE99F7}" type="presParOf" srcId="{A1E77290-374E-430D-B479-21A0B3C262E0}" destId="{88AEE14B-6BCF-496F-9F9E-A89AC3DC42D5}" srcOrd="1" destOrd="0" presId="urn:microsoft.com/office/officeart/2005/8/layout/hierarchy2"/>
    <dgm:cxn modelId="{ACA71DEB-3016-4314-A2F8-D9942DC1D3C6}" type="presParOf" srcId="{88AEE14B-6BCF-496F-9F9E-A89AC3DC42D5}" destId="{A14DC695-2B47-4B83-97B9-E2B0D3342C48}" srcOrd="0" destOrd="0" presId="urn:microsoft.com/office/officeart/2005/8/layout/hierarchy2"/>
    <dgm:cxn modelId="{C8F26ED3-6030-4DCC-9B4F-25A7993BDCAD}" type="presParOf" srcId="{88AEE14B-6BCF-496F-9F9E-A89AC3DC42D5}" destId="{D081B5D8-3173-480F-8E04-BAEF078830E0}" srcOrd="1" destOrd="0" presId="urn:microsoft.com/office/officeart/2005/8/layout/hierarchy2"/>
    <dgm:cxn modelId="{53470152-CBE7-4A50-9195-4E55F16EA349}" type="presParOf" srcId="{A1E77290-374E-430D-B479-21A0B3C262E0}" destId="{016FF691-4DB1-48B4-B0CD-D6041A0EB04E}" srcOrd="2" destOrd="0" presId="urn:microsoft.com/office/officeart/2005/8/layout/hierarchy2"/>
    <dgm:cxn modelId="{4D37715A-12B7-450E-BA4A-F2FB323F43A1}" type="presParOf" srcId="{016FF691-4DB1-48B4-B0CD-D6041A0EB04E}" destId="{0603DCAC-3EA1-4C45-9B10-AD23597CB345}" srcOrd="0" destOrd="0" presId="urn:microsoft.com/office/officeart/2005/8/layout/hierarchy2"/>
    <dgm:cxn modelId="{B0F7B706-B72F-4575-8260-1F11F7399B84}" type="presParOf" srcId="{A1E77290-374E-430D-B479-21A0B3C262E0}" destId="{A69A0D8F-2A51-477E-99D2-92FE48B45E75}" srcOrd="3" destOrd="0" presId="urn:microsoft.com/office/officeart/2005/8/layout/hierarchy2"/>
    <dgm:cxn modelId="{66F0C615-CC0F-48B7-A877-03489D070D1B}" type="presParOf" srcId="{A69A0D8F-2A51-477E-99D2-92FE48B45E75}" destId="{160A0307-BB06-4CB4-9057-FEAEBFB89801}" srcOrd="0" destOrd="0" presId="urn:microsoft.com/office/officeart/2005/8/layout/hierarchy2"/>
    <dgm:cxn modelId="{9F24A0F8-8F59-4CC7-A740-35134395E8E7}" type="presParOf" srcId="{A69A0D8F-2A51-477E-99D2-92FE48B45E75}" destId="{4C232E56-50CD-41E5-B5C0-970171A0B640}" srcOrd="1" destOrd="0" presId="urn:microsoft.com/office/officeart/2005/8/layout/hierarchy2"/>
    <dgm:cxn modelId="{561954CD-8C3A-4CCD-846A-03BFF8D720C8}" type="presParOf" srcId="{A1E77290-374E-430D-B479-21A0B3C262E0}" destId="{7D652C51-567B-4DEE-8A9F-A66E85C71255}" srcOrd="4" destOrd="0" presId="urn:microsoft.com/office/officeart/2005/8/layout/hierarchy2"/>
    <dgm:cxn modelId="{5886B7C2-E4D7-46D3-9714-7AB378DA427F}" type="presParOf" srcId="{7D652C51-567B-4DEE-8A9F-A66E85C71255}" destId="{C1330988-6AFC-48FD-B863-772E817C07AF}" srcOrd="0" destOrd="0" presId="urn:microsoft.com/office/officeart/2005/8/layout/hierarchy2"/>
    <dgm:cxn modelId="{4F18FD9E-7D44-40AB-AAA8-959A2C675FA7}" type="presParOf" srcId="{A1E77290-374E-430D-B479-21A0B3C262E0}" destId="{52CEB154-5893-44C5-B93E-F1FC014C6443}" srcOrd="5" destOrd="0" presId="urn:microsoft.com/office/officeart/2005/8/layout/hierarchy2"/>
    <dgm:cxn modelId="{F1A5DE47-C7DF-4AA0-B1B2-62143F3317D5}" type="presParOf" srcId="{52CEB154-5893-44C5-B93E-F1FC014C6443}" destId="{892B2AB6-0586-4D6D-ADB1-6ABB2E560E52}" srcOrd="0" destOrd="0" presId="urn:microsoft.com/office/officeart/2005/8/layout/hierarchy2"/>
    <dgm:cxn modelId="{410012A3-63FE-4022-94E6-519F9379660E}" type="presParOf" srcId="{52CEB154-5893-44C5-B93E-F1FC014C6443}" destId="{6DD392BD-231D-4D01-9C70-2570AB2581B0}" srcOrd="1" destOrd="0" presId="urn:microsoft.com/office/officeart/2005/8/layout/hierarchy2"/>
    <dgm:cxn modelId="{5A56637C-6D13-412E-9802-726D9E672343}" type="presParOf" srcId="{1E7F97C3-4E9A-49B5-BCF8-090E96E103B5}" destId="{869E9E2C-E295-42D5-8B4A-C0E53ABBE1F1}" srcOrd="2" destOrd="0" presId="urn:microsoft.com/office/officeart/2005/8/layout/hierarchy2"/>
    <dgm:cxn modelId="{2DF903D7-2A3F-48E1-94E5-64EC94F80F95}" type="presParOf" srcId="{869E9E2C-E295-42D5-8B4A-C0E53ABBE1F1}" destId="{1F56ADC8-C243-4F71-81F3-BAC058FB2FC2}" srcOrd="0" destOrd="0" presId="urn:microsoft.com/office/officeart/2005/8/layout/hierarchy2"/>
    <dgm:cxn modelId="{CE590840-90DB-49B0-B64C-478138621FD8}" type="presParOf" srcId="{1E7F97C3-4E9A-49B5-BCF8-090E96E103B5}" destId="{54F2AC42-C6D2-4EB9-9AB3-30852D2EB17E}" srcOrd="3" destOrd="0" presId="urn:microsoft.com/office/officeart/2005/8/layout/hierarchy2"/>
    <dgm:cxn modelId="{E853726A-9FFB-41EB-8385-8DFB34776197}" type="presParOf" srcId="{54F2AC42-C6D2-4EB9-9AB3-30852D2EB17E}" destId="{A8FE504A-B8CA-4621-9CCB-66E40C22E370}" srcOrd="0" destOrd="0" presId="urn:microsoft.com/office/officeart/2005/8/layout/hierarchy2"/>
    <dgm:cxn modelId="{3C58F065-F0BD-4D9A-9F39-2DFBCFA00BB9}" type="presParOf" srcId="{54F2AC42-C6D2-4EB9-9AB3-30852D2EB17E}" destId="{7AC6E24E-0C6B-4F9B-BB01-C2B88B6FB650}" srcOrd="1" destOrd="0" presId="urn:microsoft.com/office/officeart/2005/8/layout/hierarchy2"/>
    <dgm:cxn modelId="{9C704D7E-1F62-4279-BE4A-5C38E2F4FCC8}" type="presParOf" srcId="{1E7F97C3-4E9A-49B5-BCF8-090E96E103B5}" destId="{C42515AF-4466-46C5-9564-08A2C11292F8}" srcOrd="4" destOrd="0" presId="urn:microsoft.com/office/officeart/2005/8/layout/hierarchy2"/>
    <dgm:cxn modelId="{3E2217C8-F137-4A0D-B52B-A0864B812E2B}" type="presParOf" srcId="{C42515AF-4466-46C5-9564-08A2C11292F8}" destId="{C611CED7-C7B7-4398-BD1F-10E0C7960FA6}" srcOrd="0" destOrd="0" presId="urn:microsoft.com/office/officeart/2005/8/layout/hierarchy2"/>
    <dgm:cxn modelId="{93C05DB2-2876-4B9C-A3D6-E4794E28C60C}" type="presParOf" srcId="{1E7F97C3-4E9A-49B5-BCF8-090E96E103B5}" destId="{A8AE62E7-8303-4D8A-A186-A461EEC77A08}" srcOrd="5" destOrd="0" presId="urn:microsoft.com/office/officeart/2005/8/layout/hierarchy2"/>
    <dgm:cxn modelId="{C6FD34D6-2E76-435F-8BD0-B4E9B94BB19C}" type="presParOf" srcId="{A8AE62E7-8303-4D8A-A186-A461EEC77A08}" destId="{DD0EA55F-1C77-4C48-B331-653E4544A9D9}" srcOrd="0" destOrd="0" presId="urn:microsoft.com/office/officeart/2005/8/layout/hierarchy2"/>
    <dgm:cxn modelId="{550B4231-039B-4D5F-B81F-EBBBDE162432}" type="presParOf" srcId="{A8AE62E7-8303-4D8A-A186-A461EEC77A08}" destId="{66F328AE-5B34-43CD-946A-06115617B619}" srcOrd="1" destOrd="0" presId="urn:microsoft.com/office/officeart/2005/8/layout/hierarchy2"/>
    <dgm:cxn modelId="{CC9D3217-4872-4E62-AB85-6370009EFA89}" type="presParOf" srcId="{E41D8735-0EE7-4160-8A97-42C9111447F0}" destId="{1412F5EB-0E68-416B-AF61-244EC95BF246}" srcOrd="2" destOrd="0" presId="urn:microsoft.com/office/officeart/2005/8/layout/hierarchy2"/>
    <dgm:cxn modelId="{91DC25BB-C445-48BE-A40F-074CE09E3337}" type="presParOf" srcId="{1412F5EB-0E68-416B-AF61-244EC95BF246}" destId="{1313B4D3-1BA0-4434-AE52-68579E2C8E3C}" srcOrd="0" destOrd="0" presId="urn:microsoft.com/office/officeart/2005/8/layout/hierarchy2"/>
    <dgm:cxn modelId="{ACAE3B50-B792-4CF4-99FD-9F2729D4D655}" type="presParOf" srcId="{E41D8735-0EE7-4160-8A97-42C9111447F0}" destId="{5A3BB2E6-DEC2-490D-8249-BE94BD5B82CA}" srcOrd="3" destOrd="0" presId="urn:microsoft.com/office/officeart/2005/8/layout/hierarchy2"/>
    <dgm:cxn modelId="{3F0672BD-9177-42FF-824B-3EFFB9BD1A51}" type="presParOf" srcId="{5A3BB2E6-DEC2-490D-8249-BE94BD5B82CA}" destId="{6EF496E6-4E75-4D51-AA3B-966106620EAB}" srcOrd="0" destOrd="0" presId="urn:microsoft.com/office/officeart/2005/8/layout/hierarchy2"/>
    <dgm:cxn modelId="{FFF7F119-53E4-451C-8416-B67BAC4FC369}" type="presParOf" srcId="{5A3BB2E6-DEC2-490D-8249-BE94BD5B82CA}" destId="{1059C799-11FA-446A-AA8F-7A510CB02E6B}" srcOrd="1" destOrd="0" presId="urn:microsoft.com/office/officeart/2005/8/layout/hierarchy2"/>
    <dgm:cxn modelId="{045D81B8-3D43-43D9-B5AE-42AEFA3BDE57}" type="presParOf" srcId="{1059C799-11FA-446A-AA8F-7A510CB02E6B}" destId="{BED20860-680F-48F8-A8C1-A08150C0562A}" srcOrd="0" destOrd="0" presId="urn:microsoft.com/office/officeart/2005/8/layout/hierarchy2"/>
    <dgm:cxn modelId="{A360E234-7739-4D5F-83C1-A86BFF446DF6}" type="presParOf" srcId="{BED20860-680F-48F8-A8C1-A08150C0562A}" destId="{9F97DD4C-0327-4A6B-AF13-B0A4DDA296AF}" srcOrd="0" destOrd="0" presId="urn:microsoft.com/office/officeart/2005/8/layout/hierarchy2"/>
    <dgm:cxn modelId="{B71F8D37-90FD-41B4-83EF-956EE0761161}" type="presParOf" srcId="{1059C799-11FA-446A-AA8F-7A510CB02E6B}" destId="{E50E1D3F-AE6B-4BD9-84E9-7A1FA95034C6}" srcOrd="1" destOrd="0" presId="urn:microsoft.com/office/officeart/2005/8/layout/hierarchy2"/>
    <dgm:cxn modelId="{9649FA11-9F4D-476B-8EED-6A1211649FB0}" type="presParOf" srcId="{E50E1D3F-AE6B-4BD9-84E9-7A1FA95034C6}" destId="{D8A12FA8-B96B-4A9F-A54B-A623BC34D36B}" srcOrd="0" destOrd="0" presId="urn:microsoft.com/office/officeart/2005/8/layout/hierarchy2"/>
    <dgm:cxn modelId="{A4A2A50D-58D6-427B-ABF8-7B7A6535A958}" type="presParOf" srcId="{E50E1D3F-AE6B-4BD9-84E9-7A1FA95034C6}" destId="{D4E97EBA-AB16-47AA-8A21-89FB77A4B216}" srcOrd="1" destOrd="0" presId="urn:microsoft.com/office/officeart/2005/8/layout/hierarchy2"/>
    <dgm:cxn modelId="{92FAA7DB-946E-43DE-A76B-7031CFE3DA5D}" type="presParOf" srcId="{1059C799-11FA-446A-AA8F-7A510CB02E6B}" destId="{3A9C825D-6F52-4905-A1B7-2E7674900A57}" srcOrd="2" destOrd="0" presId="urn:microsoft.com/office/officeart/2005/8/layout/hierarchy2"/>
    <dgm:cxn modelId="{103B7808-28C8-4FE4-A0E0-26C7C2423847}" type="presParOf" srcId="{3A9C825D-6F52-4905-A1B7-2E7674900A57}" destId="{2C73CB4B-1C2E-4227-ADE7-90C26CD06E00}" srcOrd="0" destOrd="0" presId="urn:microsoft.com/office/officeart/2005/8/layout/hierarchy2"/>
    <dgm:cxn modelId="{49384006-81ED-4AA0-BC3E-916AD07AB32D}" type="presParOf" srcId="{1059C799-11FA-446A-AA8F-7A510CB02E6B}" destId="{537D3095-EB19-4B7B-92B7-F93CEEF4D25E}" srcOrd="3" destOrd="0" presId="urn:microsoft.com/office/officeart/2005/8/layout/hierarchy2"/>
    <dgm:cxn modelId="{F60BA82B-CBAF-4938-91C2-F0A5A0F2ACEB}" type="presParOf" srcId="{537D3095-EB19-4B7B-92B7-F93CEEF4D25E}" destId="{FAB3F2F3-A22D-4F60-907A-79706B28F899}" srcOrd="0" destOrd="0" presId="urn:microsoft.com/office/officeart/2005/8/layout/hierarchy2"/>
    <dgm:cxn modelId="{10DF5D08-79BA-4D16-8E2E-32E198250F98}" type="presParOf" srcId="{537D3095-EB19-4B7B-92B7-F93CEEF4D25E}" destId="{366D1780-15A7-4975-9365-60A467348736}" srcOrd="1" destOrd="0" presId="urn:microsoft.com/office/officeart/2005/8/layout/hierarchy2"/>
    <dgm:cxn modelId="{39A8569E-52D1-42B4-9B7B-590D99C80B96}" type="presParOf" srcId="{E41D8735-0EE7-4160-8A97-42C9111447F0}" destId="{0E1EDBA8-3AF8-4AAF-82FF-9ECE17308C01}" srcOrd="4" destOrd="0" presId="urn:microsoft.com/office/officeart/2005/8/layout/hierarchy2"/>
    <dgm:cxn modelId="{5F130705-5EF6-4B84-BBA2-3D5C7935966F}" type="presParOf" srcId="{0E1EDBA8-3AF8-4AAF-82FF-9ECE17308C01}" destId="{97FC4FAC-CC50-495F-A6BF-DC3E04BC4135}" srcOrd="0" destOrd="0" presId="urn:microsoft.com/office/officeart/2005/8/layout/hierarchy2"/>
    <dgm:cxn modelId="{DAE7FDA1-8070-471F-9B1C-56E50556C8AB}" type="presParOf" srcId="{E41D8735-0EE7-4160-8A97-42C9111447F0}" destId="{9E720486-9F66-4DDC-840E-D7C92A7D8F5E}" srcOrd="5" destOrd="0" presId="urn:microsoft.com/office/officeart/2005/8/layout/hierarchy2"/>
    <dgm:cxn modelId="{105BE1D5-E377-4B9A-A16F-99E92B98BA11}" type="presParOf" srcId="{9E720486-9F66-4DDC-840E-D7C92A7D8F5E}" destId="{13E8129F-6066-4759-AFFB-929B4D07DD02}" srcOrd="0" destOrd="0" presId="urn:microsoft.com/office/officeart/2005/8/layout/hierarchy2"/>
    <dgm:cxn modelId="{9DFC590E-5435-4813-BA8B-0ACC31E57DF3}" type="presParOf" srcId="{9E720486-9F66-4DDC-840E-D7C92A7D8F5E}" destId="{39081B95-F28B-4E89-84B7-F1194F3CF9B8}" srcOrd="1" destOrd="0" presId="urn:microsoft.com/office/officeart/2005/8/layout/hierarchy2"/>
    <dgm:cxn modelId="{6FB39FBE-CD99-40F9-80F1-F48652F37686}" type="presParOf" srcId="{39081B95-F28B-4E89-84B7-F1194F3CF9B8}" destId="{0D69D73B-FB16-4CB1-B945-C7D041FF9B1B}" srcOrd="0" destOrd="0" presId="urn:microsoft.com/office/officeart/2005/8/layout/hierarchy2"/>
    <dgm:cxn modelId="{DB21EA15-F80F-4053-9B2F-24C9C2A2467B}" type="presParOf" srcId="{0D69D73B-FB16-4CB1-B945-C7D041FF9B1B}" destId="{AB3E0DDC-D55C-41FD-9C37-D1D0B0E7FA3D}" srcOrd="0" destOrd="0" presId="urn:microsoft.com/office/officeart/2005/8/layout/hierarchy2"/>
    <dgm:cxn modelId="{7153DF36-D4FF-4388-9116-DE0F31397446}" type="presParOf" srcId="{39081B95-F28B-4E89-84B7-F1194F3CF9B8}" destId="{46F8926E-8587-45DE-8AFE-CB7F99113EE2}" srcOrd="1" destOrd="0" presId="urn:microsoft.com/office/officeart/2005/8/layout/hierarchy2"/>
    <dgm:cxn modelId="{D8A97756-5A5D-4992-A092-2933BBAE3D9B}" type="presParOf" srcId="{46F8926E-8587-45DE-8AFE-CB7F99113EE2}" destId="{05160B31-B941-4E60-BB2B-D0BB187B86A2}" srcOrd="0" destOrd="0" presId="urn:microsoft.com/office/officeart/2005/8/layout/hierarchy2"/>
    <dgm:cxn modelId="{2670E9F9-FEA8-4578-8089-A6395E99B34F}" type="presParOf" srcId="{46F8926E-8587-45DE-8AFE-CB7F99113EE2}" destId="{699A9EA7-5F3D-4DAF-93C5-5D52AFBE8FE2}" srcOrd="1" destOrd="0" presId="urn:microsoft.com/office/officeart/2005/8/layout/hierarchy2"/>
    <dgm:cxn modelId="{B3A629E6-5C68-42CD-A29E-249F73FCDE1F}" type="presParOf" srcId="{39081B95-F28B-4E89-84B7-F1194F3CF9B8}" destId="{2D4FEA76-23B8-48BC-88DD-6E98C92A504B}" srcOrd="2" destOrd="0" presId="urn:microsoft.com/office/officeart/2005/8/layout/hierarchy2"/>
    <dgm:cxn modelId="{6A3A0AB3-105B-4DF2-8440-75962686C871}" type="presParOf" srcId="{2D4FEA76-23B8-48BC-88DD-6E98C92A504B}" destId="{DB25946B-8775-4D16-B3DE-709AB18BF6B1}" srcOrd="0" destOrd="0" presId="urn:microsoft.com/office/officeart/2005/8/layout/hierarchy2"/>
    <dgm:cxn modelId="{3B03E7F8-8F08-4C04-9FB1-13804CF6F1A5}" type="presParOf" srcId="{39081B95-F28B-4E89-84B7-F1194F3CF9B8}" destId="{C64CAFDC-2A7C-4A70-B2BC-F48B119370CB}" srcOrd="3" destOrd="0" presId="urn:microsoft.com/office/officeart/2005/8/layout/hierarchy2"/>
    <dgm:cxn modelId="{0F8729B3-DCFD-4F5C-91D1-6B6B085975D2}" type="presParOf" srcId="{C64CAFDC-2A7C-4A70-B2BC-F48B119370CB}" destId="{92C44918-D5E2-4848-BEBE-67EE60F3CAD1}" srcOrd="0" destOrd="0" presId="urn:microsoft.com/office/officeart/2005/8/layout/hierarchy2"/>
    <dgm:cxn modelId="{6E679291-C3B8-4A95-8B5C-2A66A1FBC10B}" type="presParOf" srcId="{C64CAFDC-2A7C-4A70-B2BC-F48B119370CB}" destId="{C9CB2E09-C6CF-4C01-908E-37A879404DE0}" srcOrd="1" destOrd="0" presId="urn:microsoft.com/office/officeart/2005/8/layout/hierarchy2"/>
    <dgm:cxn modelId="{79CBB731-8771-4AF4-861F-D9BADF74B48B}" type="presParOf" srcId="{39081B95-F28B-4E89-84B7-F1194F3CF9B8}" destId="{01F296E4-73C2-489F-A14C-C7114922F029}" srcOrd="4" destOrd="0" presId="urn:microsoft.com/office/officeart/2005/8/layout/hierarchy2"/>
    <dgm:cxn modelId="{A387DBF8-8539-486A-A8B3-C3CB240BB7B9}" type="presParOf" srcId="{01F296E4-73C2-489F-A14C-C7114922F029}" destId="{2C2886B3-9E2F-4135-9AB5-BF269D548210}" srcOrd="0" destOrd="0" presId="urn:microsoft.com/office/officeart/2005/8/layout/hierarchy2"/>
    <dgm:cxn modelId="{88D3F7DF-F84F-4FA5-AB8D-E7E70D184527}" type="presParOf" srcId="{39081B95-F28B-4E89-84B7-F1194F3CF9B8}" destId="{4279679A-7389-46EE-954A-2A74D8164127}" srcOrd="5" destOrd="0" presId="urn:microsoft.com/office/officeart/2005/8/layout/hierarchy2"/>
    <dgm:cxn modelId="{C00BEAC0-C512-487C-B434-7ACEF5D54358}" type="presParOf" srcId="{4279679A-7389-46EE-954A-2A74D8164127}" destId="{BD87D35B-6EBA-464E-96AC-7E17D2590043}" srcOrd="0" destOrd="0" presId="urn:microsoft.com/office/officeart/2005/8/layout/hierarchy2"/>
    <dgm:cxn modelId="{0D9D62F5-64A1-4DAE-A729-C5E9809FDA10}" type="presParOf" srcId="{4279679A-7389-46EE-954A-2A74D8164127}" destId="{748D2EC4-7114-4CF2-A16A-507F07574387}" srcOrd="1" destOrd="0" presId="urn:microsoft.com/office/officeart/2005/8/layout/hierarchy2"/>
  </dgm:cxnLst>
  <dgm:bg/>
  <dgm:whole/>
  <dgm:extLst>
    <a:ext uri="http://schemas.microsoft.com/office/drawing/2008/diagram">
      <dsp:dataModelExt xmlns:dsp="http://schemas.microsoft.com/office/drawing/2008/diagram" relId="rId6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DD56FD4B-6201-4D3B-8C99-D004B2069BFB}"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en-US"/>
        </a:p>
      </dgm:t>
    </dgm:pt>
    <dgm:pt modelId="{D0867722-E02E-465C-88EB-F92F1E22320C}">
      <dgm:prSet phldrT="[Texto]"/>
      <dgm:spPr/>
      <dgm:t>
        <a:bodyPr/>
        <a:lstStyle/>
        <a:p>
          <a:r>
            <a:rPr lang="en-US"/>
            <a:t>Preparar los datos</a:t>
          </a:r>
        </a:p>
      </dgm:t>
    </dgm:pt>
    <dgm:pt modelId="{59BE023C-30AC-446D-9315-EB216215A7D8}" type="parTrans" cxnId="{F7DFA140-FB7C-4199-9842-CA25938A3EB7}">
      <dgm:prSet/>
      <dgm:spPr/>
      <dgm:t>
        <a:bodyPr/>
        <a:lstStyle/>
        <a:p>
          <a:endParaRPr lang="en-US"/>
        </a:p>
      </dgm:t>
    </dgm:pt>
    <dgm:pt modelId="{10BE53A3-86F4-42F4-BF17-D51635605EF3}" type="sibTrans" cxnId="{F7DFA140-FB7C-4199-9842-CA25938A3EB7}">
      <dgm:prSet/>
      <dgm:spPr/>
      <dgm:t>
        <a:bodyPr/>
        <a:lstStyle/>
        <a:p>
          <a:endParaRPr lang="en-US"/>
        </a:p>
      </dgm:t>
    </dgm:pt>
    <dgm:pt modelId="{2A3F290D-9D35-46BB-9405-C89441DF5C5A}">
      <dgm:prSet phldrT="[Texto]"/>
      <dgm:spPr/>
      <dgm:t>
        <a:bodyPr/>
        <a:lstStyle/>
        <a:p>
          <a:r>
            <a:rPr lang="en-US"/>
            <a:t>analisis grafico de cada variable</a:t>
          </a:r>
        </a:p>
      </dgm:t>
    </dgm:pt>
    <dgm:pt modelId="{0C152011-45C2-4900-AE90-04254EE92CC3}" type="parTrans" cxnId="{0145B8A6-C938-41BE-8177-83CB2CAD2260}">
      <dgm:prSet/>
      <dgm:spPr/>
      <dgm:t>
        <a:bodyPr/>
        <a:lstStyle/>
        <a:p>
          <a:endParaRPr lang="en-US"/>
        </a:p>
      </dgm:t>
    </dgm:pt>
    <dgm:pt modelId="{BD1A0225-B658-48A5-A5AC-5A340C58177F}" type="sibTrans" cxnId="{0145B8A6-C938-41BE-8177-83CB2CAD2260}">
      <dgm:prSet/>
      <dgm:spPr/>
      <dgm:t>
        <a:bodyPr/>
        <a:lstStyle/>
        <a:p>
          <a:endParaRPr lang="en-US"/>
        </a:p>
      </dgm:t>
    </dgm:pt>
    <dgm:pt modelId="{E46193B3-9E81-4B20-B32B-A7A9BF167F1A}">
      <dgm:prSet phldrT="[Texto]"/>
      <dgm:spPr/>
      <dgm:t>
        <a:bodyPr/>
        <a:lstStyle/>
        <a:p>
          <a:r>
            <a:rPr lang="en-US"/>
            <a:t>analisis grafico de las relaciones entre las variables.</a:t>
          </a:r>
        </a:p>
      </dgm:t>
    </dgm:pt>
    <dgm:pt modelId="{0E9CD9AD-5A99-4688-8551-3A64651AE238}" type="parTrans" cxnId="{B2A3BEBE-07F1-4886-96E4-9325FEBD1F2F}">
      <dgm:prSet/>
      <dgm:spPr/>
      <dgm:t>
        <a:bodyPr/>
        <a:lstStyle/>
        <a:p>
          <a:endParaRPr lang="en-US"/>
        </a:p>
      </dgm:t>
    </dgm:pt>
    <dgm:pt modelId="{27CD6730-F9BB-4B99-9388-57DA95126EB4}" type="sibTrans" cxnId="{B2A3BEBE-07F1-4886-96E4-9325FEBD1F2F}">
      <dgm:prSet/>
      <dgm:spPr/>
      <dgm:t>
        <a:bodyPr/>
        <a:lstStyle/>
        <a:p>
          <a:endParaRPr lang="en-US"/>
        </a:p>
      </dgm:t>
    </dgm:pt>
    <dgm:pt modelId="{550EAF06-0115-4A4C-BEAE-0C632A3E99C3}">
      <dgm:prSet phldrT="[Texto]"/>
      <dgm:spPr/>
      <dgm:t>
        <a:bodyPr/>
        <a:lstStyle/>
        <a:p>
          <a:r>
            <a:rPr lang="en-US"/>
            <a:t>Evaluar la normalidad y linealidad</a:t>
          </a:r>
        </a:p>
      </dgm:t>
    </dgm:pt>
    <dgm:pt modelId="{8F3FE212-79AA-418E-8232-7B300259857E}" type="parTrans" cxnId="{F79CBE66-DEFE-4E04-AAFA-E5669D2384BB}">
      <dgm:prSet/>
      <dgm:spPr/>
      <dgm:t>
        <a:bodyPr/>
        <a:lstStyle/>
        <a:p>
          <a:endParaRPr lang="en-US"/>
        </a:p>
      </dgm:t>
    </dgm:pt>
    <dgm:pt modelId="{8109DE34-97B6-4DC8-BCF7-923F54B216BF}" type="sibTrans" cxnId="{F79CBE66-DEFE-4E04-AAFA-E5669D2384BB}">
      <dgm:prSet/>
      <dgm:spPr/>
      <dgm:t>
        <a:bodyPr/>
        <a:lstStyle/>
        <a:p>
          <a:endParaRPr lang="en-US"/>
        </a:p>
      </dgm:t>
    </dgm:pt>
    <dgm:pt modelId="{66B9357F-34CC-4542-996F-FB1B55F0148F}">
      <dgm:prSet phldrT="[Texto]"/>
      <dgm:spPr/>
      <dgm:t>
        <a:bodyPr/>
        <a:lstStyle/>
        <a:p>
          <a:r>
            <a:rPr lang="en-US"/>
            <a:t>Identificar los casos atipicos</a:t>
          </a:r>
        </a:p>
      </dgm:t>
    </dgm:pt>
    <dgm:pt modelId="{89211754-D412-4725-A3A9-21AC4EF2D511}" type="parTrans" cxnId="{FD90F02D-935C-4392-B8D1-752D90E8900A}">
      <dgm:prSet/>
      <dgm:spPr/>
      <dgm:t>
        <a:bodyPr/>
        <a:lstStyle/>
        <a:p>
          <a:endParaRPr lang="en-US"/>
        </a:p>
      </dgm:t>
    </dgm:pt>
    <dgm:pt modelId="{0C781DF6-D33B-424A-89FF-878155FEA67C}" type="sibTrans" cxnId="{FD90F02D-935C-4392-B8D1-752D90E8900A}">
      <dgm:prSet/>
      <dgm:spPr/>
      <dgm:t>
        <a:bodyPr/>
        <a:lstStyle/>
        <a:p>
          <a:endParaRPr lang="en-US"/>
        </a:p>
      </dgm:t>
    </dgm:pt>
    <dgm:pt modelId="{2CF2222B-C196-426D-A9EF-C105E801E082}">
      <dgm:prSet phldrT="[Texto]"/>
      <dgm:spPr/>
      <dgm:t>
        <a:bodyPr/>
        <a:lstStyle/>
        <a:p>
          <a:r>
            <a:rPr lang="en-US"/>
            <a:t>Evaluar impacto potencial de los datos faltantes</a:t>
          </a:r>
        </a:p>
      </dgm:t>
    </dgm:pt>
    <dgm:pt modelId="{85192560-2D8F-4CC4-9B0D-35B790D546F1}" type="parTrans" cxnId="{D4992D0C-6D9C-42B1-BBDF-29FDC192F993}">
      <dgm:prSet/>
      <dgm:spPr/>
      <dgm:t>
        <a:bodyPr/>
        <a:lstStyle/>
        <a:p>
          <a:endParaRPr lang="en-US"/>
        </a:p>
      </dgm:t>
    </dgm:pt>
    <dgm:pt modelId="{0BEAC3E7-DFF7-4605-B784-3CF7A9F734EE}" type="sibTrans" cxnId="{D4992D0C-6D9C-42B1-BBDF-29FDC192F993}">
      <dgm:prSet/>
      <dgm:spPr/>
      <dgm:t>
        <a:bodyPr/>
        <a:lstStyle/>
        <a:p>
          <a:endParaRPr lang="en-US"/>
        </a:p>
      </dgm:t>
    </dgm:pt>
    <dgm:pt modelId="{DA84E8DB-0685-49B9-8CD0-C773F24097F2}" type="pres">
      <dgm:prSet presAssocID="{DD56FD4B-6201-4D3B-8C99-D004B2069BFB}" presName="rootnode" presStyleCnt="0">
        <dgm:presLayoutVars>
          <dgm:chMax/>
          <dgm:chPref/>
          <dgm:dir/>
          <dgm:animLvl val="lvl"/>
        </dgm:presLayoutVars>
      </dgm:prSet>
      <dgm:spPr/>
      <dgm:t>
        <a:bodyPr/>
        <a:lstStyle/>
        <a:p>
          <a:endParaRPr lang="en-US"/>
        </a:p>
      </dgm:t>
    </dgm:pt>
    <dgm:pt modelId="{DA4FA596-F104-4CAA-AF02-82143037D7FB}" type="pres">
      <dgm:prSet presAssocID="{D0867722-E02E-465C-88EB-F92F1E22320C}" presName="composite" presStyleCnt="0"/>
      <dgm:spPr/>
    </dgm:pt>
    <dgm:pt modelId="{7A11F21F-ED44-48A8-9AF4-F790AC9427C3}" type="pres">
      <dgm:prSet presAssocID="{D0867722-E02E-465C-88EB-F92F1E22320C}" presName="bentUpArrow1" presStyleLbl="alignImgPlace1" presStyleIdx="0" presStyleCnt="5"/>
      <dgm:spPr/>
    </dgm:pt>
    <dgm:pt modelId="{37B6B0C5-41AA-4F63-92D2-B36BAD4FED9A}" type="pres">
      <dgm:prSet presAssocID="{D0867722-E02E-465C-88EB-F92F1E22320C}" presName="ParentText" presStyleLbl="node1" presStyleIdx="0" presStyleCnt="6">
        <dgm:presLayoutVars>
          <dgm:chMax val="1"/>
          <dgm:chPref val="1"/>
          <dgm:bulletEnabled val="1"/>
        </dgm:presLayoutVars>
      </dgm:prSet>
      <dgm:spPr/>
      <dgm:t>
        <a:bodyPr/>
        <a:lstStyle/>
        <a:p>
          <a:endParaRPr lang="en-US"/>
        </a:p>
      </dgm:t>
    </dgm:pt>
    <dgm:pt modelId="{AE479337-D84A-4120-BE5B-6A2A0B513FC0}" type="pres">
      <dgm:prSet presAssocID="{D0867722-E02E-465C-88EB-F92F1E22320C}" presName="ChildText" presStyleLbl="revTx" presStyleIdx="0" presStyleCnt="5">
        <dgm:presLayoutVars>
          <dgm:chMax val="0"/>
          <dgm:chPref val="0"/>
          <dgm:bulletEnabled val="1"/>
        </dgm:presLayoutVars>
      </dgm:prSet>
      <dgm:spPr/>
      <dgm:t>
        <a:bodyPr/>
        <a:lstStyle/>
        <a:p>
          <a:endParaRPr lang="en-US"/>
        </a:p>
      </dgm:t>
    </dgm:pt>
    <dgm:pt modelId="{87786368-3156-4B78-806A-409EEEEBADB4}" type="pres">
      <dgm:prSet presAssocID="{10BE53A3-86F4-42F4-BF17-D51635605EF3}" presName="sibTrans" presStyleCnt="0"/>
      <dgm:spPr/>
    </dgm:pt>
    <dgm:pt modelId="{9B0F89E6-DD4E-4A91-BAC3-BE7D9C6432BE}" type="pres">
      <dgm:prSet presAssocID="{2A3F290D-9D35-46BB-9405-C89441DF5C5A}" presName="composite" presStyleCnt="0"/>
      <dgm:spPr/>
    </dgm:pt>
    <dgm:pt modelId="{58AEEF16-D2D6-4114-9CDD-5F5C454C6B75}" type="pres">
      <dgm:prSet presAssocID="{2A3F290D-9D35-46BB-9405-C89441DF5C5A}" presName="bentUpArrow1" presStyleLbl="alignImgPlace1" presStyleIdx="1" presStyleCnt="5"/>
      <dgm:spPr/>
    </dgm:pt>
    <dgm:pt modelId="{1617DA07-3F83-4F42-9F40-68AF3C582241}" type="pres">
      <dgm:prSet presAssocID="{2A3F290D-9D35-46BB-9405-C89441DF5C5A}" presName="ParentText" presStyleLbl="node1" presStyleIdx="1" presStyleCnt="6">
        <dgm:presLayoutVars>
          <dgm:chMax val="1"/>
          <dgm:chPref val="1"/>
          <dgm:bulletEnabled val="1"/>
        </dgm:presLayoutVars>
      </dgm:prSet>
      <dgm:spPr/>
      <dgm:t>
        <a:bodyPr/>
        <a:lstStyle/>
        <a:p>
          <a:endParaRPr lang="en-US"/>
        </a:p>
      </dgm:t>
    </dgm:pt>
    <dgm:pt modelId="{B1E9E335-00A1-4984-8612-7F51FB8AD1D5}" type="pres">
      <dgm:prSet presAssocID="{2A3F290D-9D35-46BB-9405-C89441DF5C5A}" presName="ChildText" presStyleLbl="revTx" presStyleIdx="1" presStyleCnt="5">
        <dgm:presLayoutVars>
          <dgm:chMax val="0"/>
          <dgm:chPref val="0"/>
          <dgm:bulletEnabled val="1"/>
        </dgm:presLayoutVars>
      </dgm:prSet>
      <dgm:spPr/>
      <dgm:t>
        <a:bodyPr/>
        <a:lstStyle/>
        <a:p>
          <a:endParaRPr lang="en-US"/>
        </a:p>
      </dgm:t>
    </dgm:pt>
    <dgm:pt modelId="{9DC04ABD-1088-456F-A949-292F5C1872FB}" type="pres">
      <dgm:prSet presAssocID="{BD1A0225-B658-48A5-A5AC-5A340C58177F}" presName="sibTrans" presStyleCnt="0"/>
      <dgm:spPr/>
    </dgm:pt>
    <dgm:pt modelId="{839210DC-4B28-4C28-842F-26B08C39D9B7}" type="pres">
      <dgm:prSet presAssocID="{E46193B3-9E81-4B20-B32B-A7A9BF167F1A}" presName="composite" presStyleCnt="0"/>
      <dgm:spPr/>
    </dgm:pt>
    <dgm:pt modelId="{C0647215-D41F-44AF-9DA1-F13A798E7E51}" type="pres">
      <dgm:prSet presAssocID="{E46193B3-9E81-4B20-B32B-A7A9BF167F1A}" presName="bentUpArrow1" presStyleLbl="alignImgPlace1" presStyleIdx="2" presStyleCnt="5"/>
      <dgm:spPr/>
    </dgm:pt>
    <dgm:pt modelId="{3ACE1227-2108-433A-B711-6EB287348D93}" type="pres">
      <dgm:prSet presAssocID="{E46193B3-9E81-4B20-B32B-A7A9BF167F1A}" presName="ParentText" presStyleLbl="node1" presStyleIdx="2" presStyleCnt="6">
        <dgm:presLayoutVars>
          <dgm:chMax val="1"/>
          <dgm:chPref val="1"/>
          <dgm:bulletEnabled val="1"/>
        </dgm:presLayoutVars>
      </dgm:prSet>
      <dgm:spPr/>
      <dgm:t>
        <a:bodyPr/>
        <a:lstStyle/>
        <a:p>
          <a:endParaRPr lang="en-US"/>
        </a:p>
      </dgm:t>
    </dgm:pt>
    <dgm:pt modelId="{E09D8F15-267C-4460-8E1D-FD852742C8CF}" type="pres">
      <dgm:prSet presAssocID="{E46193B3-9E81-4B20-B32B-A7A9BF167F1A}" presName="ChildText" presStyleLbl="revTx" presStyleIdx="2" presStyleCnt="5">
        <dgm:presLayoutVars>
          <dgm:chMax val="0"/>
          <dgm:chPref val="0"/>
          <dgm:bulletEnabled val="1"/>
        </dgm:presLayoutVars>
      </dgm:prSet>
      <dgm:spPr/>
    </dgm:pt>
    <dgm:pt modelId="{7387C72A-C465-407F-BB5E-9742E748E466}" type="pres">
      <dgm:prSet presAssocID="{27CD6730-F9BB-4B99-9388-57DA95126EB4}" presName="sibTrans" presStyleCnt="0"/>
      <dgm:spPr/>
    </dgm:pt>
    <dgm:pt modelId="{40F0DC9F-1835-42D5-A996-4CEB31DCED09}" type="pres">
      <dgm:prSet presAssocID="{550EAF06-0115-4A4C-BEAE-0C632A3E99C3}" presName="composite" presStyleCnt="0"/>
      <dgm:spPr/>
    </dgm:pt>
    <dgm:pt modelId="{072E4C40-FFE5-4F79-8536-0514EDA787B1}" type="pres">
      <dgm:prSet presAssocID="{550EAF06-0115-4A4C-BEAE-0C632A3E99C3}" presName="bentUpArrow1" presStyleLbl="alignImgPlace1" presStyleIdx="3" presStyleCnt="5"/>
      <dgm:spPr/>
    </dgm:pt>
    <dgm:pt modelId="{6546461A-253B-4483-856D-7115D186FACA}" type="pres">
      <dgm:prSet presAssocID="{550EAF06-0115-4A4C-BEAE-0C632A3E99C3}" presName="ParentText" presStyleLbl="node1" presStyleIdx="3" presStyleCnt="6">
        <dgm:presLayoutVars>
          <dgm:chMax val="1"/>
          <dgm:chPref val="1"/>
          <dgm:bulletEnabled val="1"/>
        </dgm:presLayoutVars>
      </dgm:prSet>
      <dgm:spPr/>
      <dgm:t>
        <a:bodyPr/>
        <a:lstStyle/>
        <a:p>
          <a:endParaRPr lang="en-US"/>
        </a:p>
      </dgm:t>
    </dgm:pt>
    <dgm:pt modelId="{7685EEE1-E7BB-4147-A5A9-0F2BB438AA6A}" type="pres">
      <dgm:prSet presAssocID="{550EAF06-0115-4A4C-BEAE-0C632A3E99C3}" presName="ChildText" presStyleLbl="revTx" presStyleIdx="3" presStyleCnt="5">
        <dgm:presLayoutVars>
          <dgm:chMax val="0"/>
          <dgm:chPref val="0"/>
          <dgm:bulletEnabled val="1"/>
        </dgm:presLayoutVars>
      </dgm:prSet>
      <dgm:spPr/>
    </dgm:pt>
    <dgm:pt modelId="{46202E89-262E-4401-AD0E-2B20756326D6}" type="pres">
      <dgm:prSet presAssocID="{8109DE34-97B6-4DC8-BCF7-923F54B216BF}" presName="sibTrans" presStyleCnt="0"/>
      <dgm:spPr/>
    </dgm:pt>
    <dgm:pt modelId="{E13DB275-1166-47FA-875A-3628F9121A35}" type="pres">
      <dgm:prSet presAssocID="{66B9357F-34CC-4542-996F-FB1B55F0148F}" presName="composite" presStyleCnt="0"/>
      <dgm:spPr/>
    </dgm:pt>
    <dgm:pt modelId="{CA47F7C6-2167-4A5B-A054-9B5F6A3C00B0}" type="pres">
      <dgm:prSet presAssocID="{66B9357F-34CC-4542-996F-FB1B55F0148F}" presName="bentUpArrow1" presStyleLbl="alignImgPlace1" presStyleIdx="4" presStyleCnt="5"/>
      <dgm:spPr/>
    </dgm:pt>
    <dgm:pt modelId="{E16318D1-1861-41FB-9C4E-679C6767C053}" type="pres">
      <dgm:prSet presAssocID="{66B9357F-34CC-4542-996F-FB1B55F0148F}" presName="ParentText" presStyleLbl="node1" presStyleIdx="4" presStyleCnt="6">
        <dgm:presLayoutVars>
          <dgm:chMax val="1"/>
          <dgm:chPref val="1"/>
          <dgm:bulletEnabled val="1"/>
        </dgm:presLayoutVars>
      </dgm:prSet>
      <dgm:spPr/>
      <dgm:t>
        <a:bodyPr/>
        <a:lstStyle/>
        <a:p>
          <a:endParaRPr lang="en-US"/>
        </a:p>
      </dgm:t>
    </dgm:pt>
    <dgm:pt modelId="{9FF23691-9FD5-430D-8EB0-3CE93BACDDE7}" type="pres">
      <dgm:prSet presAssocID="{66B9357F-34CC-4542-996F-FB1B55F0148F}" presName="ChildText" presStyleLbl="revTx" presStyleIdx="4" presStyleCnt="5">
        <dgm:presLayoutVars>
          <dgm:chMax val="0"/>
          <dgm:chPref val="0"/>
          <dgm:bulletEnabled val="1"/>
        </dgm:presLayoutVars>
      </dgm:prSet>
      <dgm:spPr/>
    </dgm:pt>
    <dgm:pt modelId="{4CF675F2-2202-4301-99D7-D6AC7AC47B92}" type="pres">
      <dgm:prSet presAssocID="{0C781DF6-D33B-424A-89FF-878155FEA67C}" presName="sibTrans" presStyleCnt="0"/>
      <dgm:spPr/>
    </dgm:pt>
    <dgm:pt modelId="{29654985-5055-4520-807C-FE2E07CBBA0B}" type="pres">
      <dgm:prSet presAssocID="{2CF2222B-C196-426D-A9EF-C105E801E082}" presName="composite" presStyleCnt="0"/>
      <dgm:spPr/>
    </dgm:pt>
    <dgm:pt modelId="{33E096C0-E0F1-41D8-AC0E-94F0BBE356DE}" type="pres">
      <dgm:prSet presAssocID="{2CF2222B-C196-426D-A9EF-C105E801E082}" presName="ParentText" presStyleLbl="node1" presStyleIdx="5" presStyleCnt="6">
        <dgm:presLayoutVars>
          <dgm:chMax val="1"/>
          <dgm:chPref val="1"/>
          <dgm:bulletEnabled val="1"/>
        </dgm:presLayoutVars>
      </dgm:prSet>
      <dgm:spPr/>
      <dgm:t>
        <a:bodyPr/>
        <a:lstStyle/>
        <a:p>
          <a:endParaRPr lang="en-US"/>
        </a:p>
      </dgm:t>
    </dgm:pt>
  </dgm:ptLst>
  <dgm:cxnLst>
    <dgm:cxn modelId="{16B51791-8192-4FA7-970E-3117696D8723}" type="presOf" srcId="{66B9357F-34CC-4542-996F-FB1B55F0148F}" destId="{E16318D1-1861-41FB-9C4E-679C6767C053}" srcOrd="0" destOrd="0" presId="urn:microsoft.com/office/officeart/2005/8/layout/StepDownProcess"/>
    <dgm:cxn modelId="{F79CBE66-DEFE-4E04-AAFA-E5669D2384BB}" srcId="{DD56FD4B-6201-4D3B-8C99-D004B2069BFB}" destId="{550EAF06-0115-4A4C-BEAE-0C632A3E99C3}" srcOrd="3" destOrd="0" parTransId="{8F3FE212-79AA-418E-8232-7B300259857E}" sibTransId="{8109DE34-97B6-4DC8-BCF7-923F54B216BF}"/>
    <dgm:cxn modelId="{F93A1280-DB81-4664-89E7-2A620C5715FA}" type="presOf" srcId="{2A3F290D-9D35-46BB-9405-C89441DF5C5A}" destId="{1617DA07-3F83-4F42-9F40-68AF3C582241}" srcOrd="0" destOrd="0" presId="urn:microsoft.com/office/officeart/2005/8/layout/StepDownProcess"/>
    <dgm:cxn modelId="{FD90F02D-935C-4392-B8D1-752D90E8900A}" srcId="{DD56FD4B-6201-4D3B-8C99-D004B2069BFB}" destId="{66B9357F-34CC-4542-996F-FB1B55F0148F}" srcOrd="4" destOrd="0" parTransId="{89211754-D412-4725-A3A9-21AC4EF2D511}" sibTransId="{0C781DF6-D33B-424A-89FF-878155FEA67C}"/>
    <dgm:cxn modelId="{A27426BF-0836-4B72-AB59-AA21C185D761}" type="presOf" srcId="{D0867722-E02E-465C-88EB-F92F1E22320C}" destId="{37B6B0C5-41AA-4F63-92D2-B36BAD4FED9A}" srcOrd="0" destOrd="0" presId="urn:microsoft.com/office/officeart/2005/8/layout/StepDownProcess"/>
    <dgm:cxn modelId="{23D1989D-992B-4EF3-9716-EA523D17FFC4}" type="presOf" srcId="{E46193B3-9E81-4B20-B32B-A7A9BF167F1A}" destId="{3ACE1227-2108-433A-B711-6EB287348D93}" srcOrd="0" destOrd="0" presId="urn:microsoft.com/office/officeart/2005/8/layout/StepDownProcess"/>
    <dgm:cxn modelId="{0145B8A6-C938-41BE-8177-83CB2CAD2260}" srcId="{DD56FD4B-6201-4D3B-8C99-D004B2069BFB}" destId="{2A3F290D-9D35-46BB-9405-C89441DF5C5A}" srcOrd="1" destOrd="0" parTransId="{0C152011-45C2-4900-AE90-04254EE92CC3}" sibTransId="{BD1A0225-B658-48A5-A5AC-5A340C58177F}"/>
    <dgm:cxn modelId="{B2A3BEBE-07F1-4886-96E4-9325FEBD1F2F}" srcId="{DD56FD4B-6201-4D3B-8C99-D004B2069BFB}" destId="{E46193B3-9E81-4B20-B32B-A7A9BF167F1A}" srcOrd="2" destOrd="0" parTransId="{0E9CD9AD-5A99-4688-8551-3A64651AE238}" sibTransId="{27CD6730-F9BB-4B99-9388-57DA95126EB4}"/>
    <dgm:cxn modelId="{8D11D25D-A942-4FEB-B011-1DE985E3F030}" type="presOf" srcId="{2CF2222B-C196-426D-A9EF-C105E801E082}" destId="{33E096C0-E0F1-41D8-AC0E-94F0BBE356DE}" srcOrd="0" destOrd="0" presId="urn:microsoft.com/office/officeart/2005/8/layout/StepDownProcess"/>
    <dgm:cxn modelId="{7EBEDDCE-F6A8-4115-8158-5A18D79A2222}" type="presOf" srcId="{DD56FD4B-6201-4D3B-8C99-D004B2069BFB}" destId="{DA84E8DB-0685-49B9-8CD0-C773F24097F2}" srcOrd="0" destOrd="0" presId="urn:microsoft.com/office/officeart/2005/8/layout/StepDownProcess"/>
    <dgm:cxn modelId="{F7DFA140-FB7C-4199-9842-CA25938A3EB7}" srcId="{DD56FD4B-6201-4D3B-8C99-D004B2069BFB}" destId="{D0867722-E02E-465C-88EB-F92F1E22320C}" srcOrd="0" destOrd="0" parTransId="{59BE023C-30AC-446D-9315-EB216215A7D8}" sibTransId="{10BE53A3-86F4-42F4-BF17-D51635605EF3}"/>
    <dgm:cxn modelId="{F9DDDD2A-51E4-4092-89CB-F3D5DF292F05}" type="presOf" srcId="{550EAF06-0115-4A4C-BEAE-0C632A3E99C3}" destId="{6546461A-253B-4483-856D-7115D186FACA}" srcOrd="0" destOrd="0" presId="urn:microsoft.com/office/officeart/2005/8/layout/StepDownProcess"/>
    <dgm:cxn modelId="{D4992D0C-6D9C-42B1-BBDF-29FDC192F993}" srcId="{DD56FD4B-6201-4D3B-8C99-D004B2069BFB}" destId="{2CF2222B-C196-426D-A9EF-C105E801E082}" srcOrd="5" destOrd="0" parTransId="{85192560-2D8F-4CC4-9B0D-35B790D546F1}" sibTransId="{0BEAC3E7-DFF7-4605-B784-3CF7A9F734EE}"/>
    <dgm:cxn modelId="{3988DA99-CD5F-49BB-9B25-4C8123D63F1F}" type="presParOf" srcId="{DA84E8DB-0685-49B9-8CD0-C773F24097F2}" destId="{DA4FA596-F104-4CAA-AF02-82143037D7FB}" srcOrd="0" destOrd="0" presId="urn:microsoft.com/office/officeart/2005/8/layout/StepDownProcess"/>
    <dgm:cxn modelId="{D1C679BA-0997-4C34-8731-ED951DC3FBCD}" type="presParOf" srcId="{DA4FA596-F104-4CAA-AF02-82143037D7FB}" destId="{7A11F21F-ED44-48A8-9AF4-F790AC9427C3}" srcOrd="0" destOrd="0" presId="urn:microsoft.com/office/officeart/2005/8/layout/StepDownProcess"/>
    <dgm:cxn modelId="{208DD1B5-F5E8-4F41-8779-11924326E80C}" type="presParOf" srcId="{DA4FA596-F104-4CAA-AF02-82143037D7FB}" destId="{37B6B0C5-41AA-4F63-92D2-B36BAD4FED9A}" srcOrd="1" destOrd="0" presId="urn:microsoft.com/office/officeart/2005/8/layout/StepDownProcess"/>
    <dgm:cxn modelId="{74760DDA-921F-494F-9063-8E8420FF636D}" type="presParOf" srcId="{DA4FA596-F104-4CAA-AF02-82143037D7FB}" destId="{AE479337-D84A-4120-BE5B-6A2A0B513FC0}" srcOrd="2" destOrd="0" presId="urn:microsoft.com/office/officeart/2005/8/layout/StepDownProcess"/>
    <dgm:cxn modelId="{596C234D-B675-45A1-8714-3383494DB8F2}" type="presParOf" srcId="{DA84E8DB-0685-49B9-8CD0-C773F24097F2}" destId="{87786368-3156-4B78-806A-409EEEEBADB4}" srcOrd="1" destOrd="0" presId="urn:microsoft.com/office/officeart/2005/8/layout/StepDownProcess"/>
    <dgm:cxn modelId="{08AE305C-3B06-4428-BC83-8C35D7D132C4}" type="presParOf" srcId="{DA84E8DB-0685-49B9-8CD0-C773F24097F2}" destId="{9B0F89E6-DD4E-4A91-BAC3-BE7D9C6432BE}" srcOrd="2" destOrd="0" presId="urn:microsoft.com/office/officeart/2005/8/layout/StepDownProcess"/>
    <dgm:cxn modelId="{424702B4-2226-48BE-9978-9F5A19F7E224}" type="presParOf" srcId="{9B0F89E6-DD4E-4A91-BAC3-BE7D9C6432BE}" destId="{58AEEF16-D2D6-4114-9CDD-5F5C454C6B75}" srcOrd="0" destOrd="0" presId="urn:microsoft.com/office/officeart/2005/8/layout/StepDownProcess"/>
    <dgm:cxn modelId="{EA062443-55AA-4B56-84CF-A5BF53AA6D68}" type="presParOf" srcId="{9B0F89E6-DD4E-4A91-BAC3-BE7D9C6432BE}" destId="{1617DA07-3F83-4F42-9F40-68AF3C582241}" srcOrd="1" destOrd="0" presId="urn:microsoft.com/office/officeart/2005/8/layout/StepDownProcess"/>
    <dgm:cxn modelId="{78D39AB4-88DD-4F4F-B31E-B71935930046}" type="presParOf" srcId="{9B0F89E6-DD4E-4A91-BAC3-BE7D9C6432BE}" destId="{B1E9E335-00A1-4984-8612-7F51FB8AD1D5}" srcOrd="2" destOrd="0" presId="urn:microsoft.com/office/officeart/2005/8/layout/StepDownProcess"/>
    <dgm:cxn modelId="{49FE4A73-52C0-433B-9F0F-495E47E27541}" type="presParOf" srcId="{DA84E8DB-0685-49B9-8CD0-C773F24097F2}" destId="{9DC04ABD-1088-456F-A949-292F5C1872FB}" srcOrd="3" destOrd="0" presId="urn:microsoft.com/office/officeart/2005/8/layout/StepDownProcess"/>
    <dgm:cxn modelId="{5F998BAB-63E4-4E1B-91FF-3855D3223772}" type="presParOf" srcId="{DA84E8DB-0685-49B9-8CD0-C773F24097F2}" destId="{839210DC-4B28-4C28-842F-26B08C39D9B7}" srcOrd="4" destOrd="0" presId="urn:microsoft.com/office/officeart/2005/8/layout/StepDownProcess"/>
    <dgm:cxn modelId="{4D238BE0-2EEE-4300-AD95-569CB869B4C1}" type="presParOf" srcId="{839210DC-4B28-4C28-842F-26B08C39D9B7}" destId="{C0647215-D41F-44AF-9DA1-F13A798E7E51}" srcOrd="0" destOrd="0" presId="urn:microsoft.com/office/officeart/2005/8/layout/StepDownProcess"/>
    <dgm:cxn modelId="{ADAFE845-1C0E-4873-9E82-D130F840DBB6}" type="presParOf" srcId="{839210DC-4B28-4C28-842F-26B08C39D9B7}" destId="{3ACE1227-2108-433A-B711-6EB287348D93}" srcOrd="1" destOrd="0" presId="urn:microsoft.com/office/officeart/2005/8/layout/StepDownProcess"/>
    <dgm:cxn modelId="{E8C5F113-73B4-46E3-B7D1-30907C63AC7D}" type="presParOf" srcId="{839210DC-4B28-4C28-842F-26B08C39D9B7}" destId="{E09D8F15-267C-4460-8E1D-FD852742C8CF}" srcOrd="2" destOrd="0" presId="urn:microsoft.com/office/officeart/2005/8/layout/StepDownProcess"/>
    <dgm:cxn modelId="{611DE4EF-B5BE-4258-8F7D-B3CA0DBD8AE9}" type="presParOf" srcId="{DA84E8DB-0685-49B9-8CD0-C773F24097F2}" destId="{7387C72A-C465-407F-BB5E-9742E748E466}" srcOrd="5" destOrd="0" presId="urn:microsoft.com/office/officeart/2005/8/layout/StepDownProcess"/>
    <dgm:cxn modelId="{22E36DFE-904C-435D-A69E-26DF96800968}" type="presParOf" srcId="{DA84E8DB-0685-49B9-8CD0-C773F24097F2}" destId="{40F0DC9F-1835-42D5-A996-4CEB31DCED09}" srcOrd="6" destOrd="0" presId="urn:microsoft.com/office/officeart/2005/8/layout/StepDownProcess"/>
    <dgm:cxn modelId="{63480701-3C01-4919-810F-B228675A6C51}" type="presParOf" srcId="{40F0DC9F-1835-42D5-A996-4CEB31DCED09}" destId="{072E4C40-FFE5-4F79-8536-0514EDA787B1}" srcOrd="0" destOrd="0" presId="urn:microsoft.com/office/officeart/2005/8/layout/StepDownProcess"/>
    <dgm:cxn modelId="{72BF73B5-0341-4EF3-A553-FD2D3E5A35EF}" type="presParOf" srcId="{40F0DC9F-1835-42D5-A996-4CEB31DCED09}" destId="{6546461A-253B-4483-856D-7115D186FACA}" srcOrd="1" destOrd="0" presId="urn:microsoft.com/office/officeart/2005/8/layout/StepDownProcess"/>
    <dgm:cxn modelId="{54A95A3D-26D5-4635-9E94-F234D5C57CD1}" type="presParOf" srcId="{40F0DC9F-1835-42D5-A996-4CEB31DCED09}" destId="{7685EEE1-E7BB-4147-A5A9-0F2BB438AA6A}" srcOrd="2" destOrd="0" presId="urn:microsoft.com/office/officeart/2005/8/layout/StepDownProcess"/>
    <dgm:cxn modelId="{F0CC2639-1356-4018-B265-C9217F79D968}" type="presParOf" srcId="{DA84E8DB-0685-49B9-8CD0-C773F24097F2}" destId="{46202E89-262E-4401-AD0E-2B20756326D6}" srcOrd="7" destOrd="0" presId="urn:microsoft.com/office/officeart/2005/8/layout/StepDownProcess"/>
    <dgm:cxn modelId="{A7A3A47C-1FEA-496A-8CBF-47AC46AFCA1F}" type="presParOf" srcId="{DA84E8DB-0685-49B9-8CD0-C773F24097F2}" destId="{E13DB275-1166-47FA-875A-3628F9121A35}" srcOrd="8" destOrd="0" presId="urn:microsoft.com/office/officeart/2005/8/layout/StepDownProcess"/>
    <dgm:cxn modelId="{266F8EC3-2598-485C-A07B-BAFED346587B}" type="presParOf" srcId="{E13DB275-1166-47FA-875A-3628F9121A35}" destId="{CA47F7C6-2167-4A5B-A054-9B5F6A3C00B0}" srcOrd="0" destOrd="0" presId="urn:microsoft.com/office/officeart/2005/8/layout/StepDownProcess"/>
    <dgm:cxn modelId="{8C996F26-B444-434B-AE32-CCCBF110AC50}" type="presParOf" srcId="{E13DB275-1166-47FA-875A-3628F9121A35}" destId="{E16318D1-1861-41FB-9C4E-679C6767C053}" srcOrd="1" destOrd="0" presId="urn:microsoft.com/office/officeart/2005/8/layout/StepDownProcess"/>
    <dgm:cxn modelId="{33A99E73-E797-48D9-9F2D-97C1A682AE0F}" type="presParOf" srcId="{E13DB275-1166-47FA-875A-3628F9121A35}" destId="{9FF23691-9FD5-430D-8EB0-3CE93BACDDE7}" srcOrd="2" destOrd="0" presId="urn:microsoft.com/office/officeart/2005/8/layout/StepDownProcess"/>
    <dgm:cxn modelId="{5CBF09BF-C951-4609-94A6-0AE99900EBBC}" type="presParOf" srcId="{DA84E8DB-0685-49B9-8CD0-C773F24097F2}" destId="{4CF675F2-2202-4301-99D7-D6AC7AC47B92}" srcOrd="9" destOrd="0" presId="urn:microsoft.com/office/officeart/2005/8/layout/StepDownProcess"/>
    <dgm:cxn modelId="{D2C021B8-71FB-4EF2-9052-5F7D6C174FD6}" type="presParOf" srcId="{DA84E8DB-0685-49B9-8CD0-C773F24097F2}" destId="{29654985-5055-4520-807C-FE2E07CBBA0B}" srcOrd="10" destOrd="0" presId="urn:microsoft.com/office/officeart/2005/8/layout/StepDownProcess"/>
    <dgm:cxn modelId="{43D82B0C-134B-43D0-810C-A44B97565F36}" type="presParOf" srcId="{29654985-5055-4520-807C-FE2E07CBBA0B}" destId="{33E096C0-E0F1-41D8-AC0E-94F0BBE356DE}" srcOrd="0" destOrd="0" presId="urn:microsoft.com/office/officeart/2005/8/layout/StepDownProcess"/>
  </dgm:cxnLst>
  <dgm:bg/>
  <dgm:whole/>
  <dgm:extLst>
    <a:ext uri="http://schemas.microsoft.com/office/drawing/2008/diagram">
      <dsp:dataModelExt xmlns:dsp="http://schemas.microsoft.com/office/drawing/2008/diagram" relId="rId9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2E385485-060C-4EC1-AA1D-2A740BF6B130}" type="doc">
      <dgm:prSet loTypeId="urn:microsoft.com/office/officeart/2005/8/layout/hProcess9" loCatId="process" qsTypeId="urn:microsoft.com/office/officeart/2005/8/quickstyle/simple1" qsCatId="simple" csTypeId="urn:microsoft.com/office/officeart/2005/8/colors/accent1_2" csCatId="accent1" phldr="1"/>
      <dgm:spPr/>
    </dgm:pt>
    <dgm:pt modelId="{481D6C71-9B38-447D-9B50-EEAEB3547499}">
      <dgm:prSet phldrT="[Texto]" custT="1"/>
      <dgm:spPr/>
      <dgm:t>
        <a:bodyPr/>
        <a:lstStyle/>
        <a:p>
          <a:r>
            <a:rPr lang="en-US" sz="1100"/>
            <a:t>Comunicación entre los productores, almacenadores y consumidores</a:t>
          </a:r>
        </a:p>
      </dgm:t>
    </dgm:pt>
    <dgm:pt modelId="{212D914F-48A2-427D-BA1A-34B9A86C28B0}" type="parTrans" cxnId="{30246CF5-2063-49DD-94BB-96516FFE8F5B}">
      <dgm:prSet/>
      <dgm:spPr/>
      <dgm:t>
        <a:bodyPr/>
        <a:lstStyle/>
        <a:p>
          <a:endParaRPr lang="en-US" sz="1400"/>
        </a:p>
      </dgm:t>
    </dgm:pt>
    <dgm:pt modelId="{7378BFD8-200B-4D5E-8CE6-7E2486EAC4B9}" type="sibTrans" cxnId="{30246CF5-2063-49DD-94BB-96516FFE8F5B}">
      <dgm:prSet/>
      <dgm:spPr/>
      <dgm:t>
        <a:bodyPr/>
        <a:lstStyle/>
        <a:p>
          <a:endParaRPr lang="en-US" sz="1400"/>
        </a:p>
      </dgm:t>
    </dgm:pt>
    <dgm:pt modelId="{6F26452F-9DA3-4134-BA21-975FCD4F69DA}">
      <dgm:prSet phldrT="[Texto]" custT="1"/>
      <dgm:spPr/>
      <dgm:t>
        <a:bodyPr/>
        <a:lstStyle/>
        <a:p>
          <a:r>
            <a:rPr lang="en-US" sz="1100"/>
            <a:t>Colaboración entre las diferentes áreas.</a:t>
          </a:r>
        </a:p>
      </dgm:t>
    </dgm:pt>
    <dgm:pt modelId="{519DE13B-1EE3-40D8-84D6-9527AB566BD5}" type="parTrans" cxnId="{5C5122FE-4D37-4344-98F9-E6B4AF11B98F}">
      <dgm:prSet/>
      <dgm:spPr/>
      <dgm:t>
        <a:bodyPr/>
        <a:lstStyle/>
        <a:p>
          <a:endParaRPr lang="en-US" sz="1400"/>
        </a:p>
      </dgm:t>
    </dgm:pt>
    <dgm:pt modelId="{4DACE6BB-D838-4505-9F37-493B900EFEAA}" type="sibTrans" cxnId="{5C5122FE-4D37-4344-98F9-E6B4AF11B98F}">
      <dgm:prSet/>
      <dgm:spPr/>
      <dgm:t>
        <a:bodyPr/>
        <a:lstStyle/>
        <a:p>
          <a:endParaRPr lang="en-US" sz="1400"/>
        </a:p>
      </dgm:t>
    </dgm:pt>
    <dgm:pt modelId="{AC4A908F-F683-419F-AAD7-25B501A347CE}">
      <dgm:prSet phldrT="[Texto]" custT="1"/>
      <dgm:spPr/>
      <dgm:t>
        <a:bodyPr/>
        <a:lstStyle/>
        <a:p>
          <a:r>
            <a:rPr lang="en-US" sz="1100"/>
            <a:t>Apertura al cambio</a:t>
          </a:r>
        </a:p>
      </dgm:t>
    </dgm:pt>
    <dgm:pt modelId="{D8EEFC48-C9AB-436E-9882-D4F62A1EDAAE}" type="parTrans" cxnId="{5CD438D4-451B-4652-B01A-EBA7E0FFC530}">
      <dgm:prSet/>
      <dgm:spPr/>
      <dgm:t>
        <a:bodyPr/>
        <a:lstStyle/>
        <a:p>
          <a:endParaRPr lang="en-US" sz="1400"/>
        </a:p>
      </dgm:t>
    </dgm:pt>
    <dgm:pt modelId="{A978047F-6711-469D-85C0-1437164E65ED}" type="sibTrans" cxnId="{5CD438D4-451B-4652-B01A-EBA7E0FFC530}">
      <dgm:prSet/>
      <dgm:spPr/>
      <dgm:t>
        <a:bodyPr/>
        <a:lstStyle/>
        <a:p>
          <a:endParaRPr lang="en-US" sz="1400"/>
        </a:p>
      </dgm:t>
    </dgm:pt>
    <dgm:pt modelId="{5ECEA214-5EBC-4339-B5C5-6B2918F26BCE}">
      <dgm:prSet phldrT="[Texto]" custT="1"/>
      <dgm:spPr/>
      <dgm:t>
        <a:bodyPr/>
        <a:lstStyle/>
        <a:p>
          <a:r>
            <a:rPr lang="en-US" sz="1100"/>
            <a:t>Gente enfocada</a:t>
          </a:r>
        </a:p>
      </dgm:t>
    </dgm:pt>
    <dgm:pt modelId="{CB89414E-951A-400E-B00F-4A71FBC39CFF}" type="parTrans" cxnId="{5BC7D51B-60C1-42A9-A7CB-7E55B2E667FE}">
      <dgm:prSet/>
      <dgm:spPr/>
      <dgm:t>
        <a:bodyPr/>
        <a:lstStyle/>
        <a:p>
          <a:endParaRPr lang="en-US" sz="1400"/>
        </a:p>
      </dgm:t>
    </dgm:pt>
    <dgm:pt modelId="{CFA9E328-A249-400D-9B00-ACB723D7117D}" type="sibTrans" cxnId="{5BC7D51B-60C1-42A9-A7CB-7E55B2E667FE}">
      <dgm:prSet/>
      <dgm:spPr/>
      <dgm:t>
        <a:bodyPr/>
        <a:lstStyle/>
        <a:p>
          <a:endParaRPr lang="en-US" sz="1400"/>
        </a:p>
      </dgm:t>
    </dgm:pt>
    <dgm:pt modelId="{2BF9C618-F3E9-4E00-8830-1DA7688066CE}">
      <dgm:prSet phldrT="[Texto]" custT="1"/>
      <dgm:spPr/>
      <dgm:t>
        <a:bodyPr/>
        <a:lstStyle/>
        <a:p>
          <a:r>
            <a:rPr lang="en-US" sz="1100"/>
            <a:t>Un proceso robusto y herramientas</a:t>
          </a:r>
        </a:p>
      </dgm:t>
    </dgm:pt>
    <dgm:pt modelId="{309A84A5-4AE0-424E-8864-9FAD8ABEF394}" type="parTrans" cxnId="{0AE8051C-E62C-4181-A72D-DFDFE18A9BEF}">
      <dgm:prSet/>
      <dgm:spPr/>
      <dgm:t>
        <a:bodyPr/>
        <a:lstStyle/>
        <a:p>
          <a:endParaRPr lang="en-US" sz="1400"/>
        </a:p>
      </dgm:t>
    </dgm:pt>
    <dgm:pt modelId="{074D39BA-13E2-4466-A3E9-C08EEAA8531F}" type="sibTrans" cxnId="{0AE8051C-E62C-4181-A72D-DFDFE18A9BEF}">
      <dgm:prSet/>
      <dgm:spPr/>
      <dgm:t>
        <a:bodyPr/>
        <a:lstStyle/>
        <a:p>
          <a:endParaRPr lang="en-US" sz="1400"/>
        </a:p>
      </dgm:t>
    </dgm:pt>
    <dgm:pt modelId="{64A144E8-D8CC-4882-9FF1-DBBACC1D625A}" type="pres">
      <dgm:prSet presAssocID="{2E385485-060C-4EC1-AA1D-2A740BF6B130}" presName="CompostProcess" presStyleCnt="0">
        <dgm:presLayoutVars>
          <dgm:dir/>
          <dgm:resizeHandles val="exact"/>
        </dgm:presLayoutVars>
      </dgm:prSet>
      <dgm:spPr/>
    </dgm:pt>
    <dgm:pt modelId="{C2F8814D-004E-4B47-A9B0-359B31D951F1}" type="pres">
      <dgm:prSet presAssocID="{2E385485-060C-4EC1-AA1D-2A740BF6B130}" presName="arrow" presStyleLbl="bgShp" presStyleIdx="0" presStyleCnt="1"/>
      <dgm:spPr/>
    </dgm:pt>
    <dgm:pt modelId="{C4EE7DB8-0CCA-4E99-BA54-6DC6B407279C}" type="pres">
      <dgm:prSet presAssocID="{2E385485-060C-4EC1-AA1D-2A740BF6B130}" presName="linearProcess" presStyleCnt="0"/>
      <dgm:spPr/>
    </dgm:pt>
    <dgm:pt modelId="{B5C5FACC-B122-4840-A907-56441494D412}" type="pres">
      <dgm:prSet presAssocID="{481D6C71-9B38-447D-9B50-EEAEB3547499}" presName="textNode" presStyleLbl="node1" presStyleIdx="0" presStyleCnt="5">
        <dgm:presLayoutVars>
          <dgm:bulletEnabled val="1"/>
        </dgm:presLayoutVars>
      </dgm:prSet>
      <dgm:spPr/>
      <dgm:t>
        <a:bodyPr/>
        <a:lstStyle/>
        <a:p>
          <a:endParaRPr lang="en-US"/>
        </a:p>
      </dgm:t>
    </dgm:pt>
    <dgm:pt modelId="{93DA2880-5777-4777-B302-572170312814}" type="pres">
      <dgm:prSet presAssocID="{7378BFD8-200B-4D5E-8CE6-7E2486EAC4B9}" presName="sibTrans" presStyleCnt="0"/>
      <dgm:spPr/>
    </dgm:pt>
    <dgm:pt modelId="{9A06DD00-E5B7-488D-81BD-F03C72496D0E}" type="pres">
      <dgm:prSet presAssocID="{6F26452F-9DA3-4134-BA21-975FCD4F69DA}" presName="textNode" presStyleLbl="node1" presStyleIdx="1" presStyleCnt="5">
        <dgm:presLayoutVars>
          <dgm:bulletEnabled val="1"/>
        </dgm:presLayoutVars>
      </dgm:prSet>
      <dgm:spPr/>
      <dgm:t>
        <a:bodyPr/>
        <a:lstStyle/>
        <a:p>
          <a:endParaRPr lang="en-US"/>
        </a:p>
      </dgm:t>
    </dgm:pt>
    <dgm:pt modelId="{385E36C2-F8E2-4A47-BDB9-64B749A768CA}" type="pres">
      <dgm:prSet presAssocID="{4DACE6BB-D838-4505-9F37-493B900EFEAA}" presName="sibTrans" presStyleCnt="0"/>
      <dgm:spPr/>
    </dgm:pt>
    <dgm:pt modelId="{9D47D0AC-D07F-492E-B401-47E448FA330A}" type="pres">
      <dgm:prSet presAssocID="{AC4A908F-F683-419F-AAD7-25B501A347CE}" presName="textNode" presStyleLbl="node1" presStyleIdx="2" presStyleCnt="5">
        <dgm:presLayoutVars>
          <dgm:bulletEnabled val="1"/>
        </dgm:presLayoutVars>
      </dgm:prSet>
      <dgm:spPr/>
      <dgm:t>
        <a:bodyPr/>
        <a:lstStyle/>
        <a:p>
          <a:endParaRPr lang="en-US"/>
        </a:p>
      </dgm:t>
    </dgm:pt>
    <dgm:pt modelId="{C38076CF-D289-41E5-AD53-0C0FC27A96E9}" type="pres">
      <dgm:prSet presAssocID="{A978047F-6711-469D-85C0-1437164E65ED}" presName="sibTrans" presStyleCnt="0"/>
      <dgm:spPr/>
    </dgm:pt>
    <dgm:pt modelId="{BFE2E376-6608-48D9-8611-46EF34B71E93}" type="pres">
      <dgm:prSet presAssocID="{5ECEA214-5EBC-4339-B5C5-6B2918F26BCE}" presName="textNode" presStyleLbl="node1" presStyleIdx="3" presStyleCnt="5">
        <dgm:presLayoutVars>
          <dgm:bulletEnabled val="1"/>
        </dgm:presLayoutVars>
      </dgm:prSet>
      <dgm:spPr/>
      <dgm:t>
        <a:bodyPr/>
        <a:lstStyle/>
        <a:p>
          <a:endParaRPr lang="en-US"/>
        </a:p>
      </dgm:t>
    </dgm:pt>
    <dgm:pt modelId="{9D11EDD7-9825-455F-B121-38142C4C7456}" type="pres">
      <dgm:prSet presAssocID="{CFA9E328-A249-400D-9B00-ACB723D7117D}" presName="sibTrans" presStyleCnt="0"/>
      <dgm:spPr/>
    </dgm:pt>
    <dgm:pt modelId="{3E329E8C-FA0D-4B21-A728-256D7B1167C1}" type="pres">
      <dgm:prSet presAssocID="{2BF9C618-F3E9-4E00-8830-1DA7688066CE}" presName="textNode" presStyleLbl="node1" presStyleIdx="4" presStyleCnt="5" custLinFactX="-838" custLinFactNeighborX="-100000" custLinFactNeighborY="-831">
        <dgm:presLayoutVars>
          <dgm:bulletEnabled val="1"/>
        </dgm:presLayoutVars>
      </dgm:prSet>
      <dgm:spPr/>
      <dgm:t>
        <a:bodyPr/>
        <a:lstStyle/>
        <a:p>
          <a:endParaRPr lang="en-US"/>
        </a:p>
      </dgm:t>
    </dgm:pt>
  </dgm:ptLst>
  <dgm:cxnLst>
    <dgm:cxn modelId="{8CBE50CD-3DCC-409F-A3D1-BD44224E1BC2}" type="presOf" srcId="{481D6C71-9B38-447D-9B50-EEAEB3547499}" destId="{B5C5FACC-B122-4840-A907-56441494D412}" srcOrd="0" destOrd="0" presId="urn:microsoft.com/office/officeart/2005/8/layout/hProcess9"/>
    <dgm:cxn modelId="{1812284A-4BDB-4136-AF64-68B5A4171388}" type="presOf" srcId="{AC4A908F-F683-419F-AAD7-25B501A347CE}" destId="{9D47D0AC-D07F-492E-B401-47E448FA330A}" srcOrd="0" destOrd="0" presId="urn:microsoft.com/office/officeart/2005/8/layout/hProcess9"/>
    <dgm:cxn modelId="{C1735937-1E78-4EE5-99FE-7FEFF1610287}" type="presOf" srcId="{2E385485-060C-4EC1-AA1D-2A740BF6B130}" destId="{64A144E8-D8CC-4882-9FF1-DBBACC1D625A}" srcOrd="0" destOrd="0" presId="urn:microsoft.com/office/officeart/2005/8/layout/hProcess9"/>
    <dgm:cxn modelId="{5CD438D4-451B-4652-B01A-EBA7E0FFC530}" srcId="{2E385485-060C-4EC1-AA1D-2A740BF6B130}" destId="{AC4A908F-F683-419F-AAD7-25B501A347CE}" srcOrd="2" destOrd="0" parTransId="{D8EEFC48-C9AB-436E-9882-D4F62A1EDAAE}" sibTransId="{A978047F-6711-469D-85C0-1437164E65ED}"/>
    <dgm:cxn modelId="{30246CF5-2063-49DD-94BB-96516FFE8F5B}" srcId="{2E385485-060C-4EC1-AA1D-2A740BF6B130}" destId="{481D6C71-9B38-447D-9B50-EEAEB3547499}" srcOrd="0" destOrd="0" parTransId="{212D914F-48A2-427D-BA1A-34B9A86C28B0}" sibTransId="{7378BFD8-200B-4D5E-8CE6-7E2486EAC4B9}"/>
    <dgm:cxn modelId="{D6A89D8C-8EB3-4D8C-9CA2-19847654FAFC}" type="presOf" srcId="{2BF9C618-F3E9-4E00-8830-1DA7688066CE}" destId="{3E329E8C-FA0D-4B21-A728-256D7B1167C1}" srcOrd="0" destOrd="0" presId="urn:microsoft.com/office/officeart/2005/8/layout/hProcess9"/>
    <dgm:cxn modelId="{5C5122FE-4D37-4344-98F9-E6B4AF11B98F}" srcId="{2E385485-060C-4EC1-AA1D-2A740BF6B130}" destId="{6F26452F-9DA3-4134-BA21-975FCD4F69DA}" srcOrd="1" destOrd="0" parTransId="{519DE13B-1EE3-40D8-84D6-9527AB566BD5}" sibTransId="{4DACE6BB-D838-4505-9F37-493B900EFEAA}"/>
    <dgm:cxn modelId="{8530C56C-71D4-4173-BDBD-6D19E4FD889B}" type="presOf" srcId="{5ECEA214-5EBC-4339-B5C5-6B2918F26BCE}" destId="{BFE2E376-6608-48D9-8611-46EF34B71E93}" srcOrd="0" destOrd="0" presId="urn:microsoft.com/office/officeart/2005/8/layout/hProcess9"/>
    <dgm:cxn modelId="{0AE8051C-E62C-4181-A72D-DFDFE18A9BEF}" srcId="{2E385485-060C-4EC1-AA1D-2A740BF6B130}" destId="{2BF9C618-F3E9-4E00-8830-1DA7688066CE}" srcOrd="4" destOrd="0" parTransId="{309A84A5-4AE0-424E-8864-9FAD8ABEF394}" sibTransId="{074D39BA-13E2-4466-A3E9-C08EEAA8531F}"/>
    <dgm:cxn modelId="{AAA557C0-74BD-49C5-871F-ECBD861513EA}" type="presOf" srcId="{6F26452F-9DA3-4134-BA21-975FCD4F69DA}" destId="{9A06DD00-E5B7-488D-81BD-F03C72496D0E}" srcOrd="0" destOrd="0" presId="urn:microsoft.com/office/officeart/2005/8/layout/hProcess9"/>
    <dgm:cxn modelId="{5BC7D51B-60C1-42A9-A7CB-7E55B2E667FE}" srcId="{2E385485-060C-4EC1-AA1D-2A740BF6B130}" destId="{5ECEA214-5EBC-4339-B5C5-6B2918F26BCE}" srcOrd="3" destOrd="0" parTransId="{CB89414E-951A-400E-B00F-4A71FBC39CFF}" sibTransId="{CFA9E328-A249-400D-9B00-ACB723D7117D}"/>
    <dgm:cxn modelId="{A1A35AEA-D107-4E72-A902-6728EF936F79}" type="presParOf" srcId="{64A144E8-D8CC-4882-9FF1-DBBACC1D625A}" destId="{C2F8814D-004E-4B47-A9B0-359B31D951F1}" srcOrd="0" destOrd="0" presId="urn:microsoft.com/office/officeart/2005/8/layout/hProcess9"/>
    <dgm:cxn modelId="{7E790BD4-639C-4A08-9F84-C3E0B243A4D9}" type="presParOf" srcId="{64A144E8-D8CC-4882-9FF1-DBBACC1D625A}" destId="{C4EE7DB8-0CCA-4E99-BA54-6DC6B407279C}" srcOrd="1" destOrd="0" presId="urn:microsoft.com/office/officeart/2005/8/layout/hProcess9"/>
    <dgm:cxn modelId="{9AC95D5B-322D-49DE-A4F5-7F80D27457B4}" type="presParOf" srcId="{C4EE7DB8-0CCA-4E99-BA54-6DC6B407279C}" destId="{B5C5FACC-B122-4840-A907-56441494D412}" srcOrd="0" destOrd="0" presId="urn:microsoft.com/office/officeart/2005/8/layout/hProcess9"/>
    <dgm:cxn modelId="{788C5194-93AF-4196-BCB2-CB13DADEB869}" type="presParOf" srcId="{C4EE7DB8-0CCA-4E99-BA54-6DC6B407279C}" destId="{93DA2880-5777-4777-B302-572170312814}" srcOrd="1" destOrd="0" presId="urn:microsoft.com/office/officeart/2005/8/layout/hProcess9"/>
    <dgm:cxn modelId="{B0F6DFC7-7DEE-470D-846F-08A41CAABF36}" type="presParOf" srcId="{C4EE7DB8-0CCA-4E99-BA54-6DC6B407279C}" destId="{9A06DD00-E5B7-488D-81BD-F03C72496D0E}" srcOrd="2" destOrd="0" presId="urn:microsoft.com/office/officeart/2005/8/layout/hProcess9"/>
    <dgm:cxn modelId="{608033B8-EBC8-4549-BA91-B59A3C3B1BBC}" type="presParOf" srcId="{C4EE7DB8-0CCA-4E99-BA54-6DC6B407279C}" destId="{385E36C2-F8E2-4A47-BDB9-64B749A768CA}" srcOrd="3" destOrd="0" presId="urn:microsoft.com/office/officeart/2005/8/layout/hProcess9"/>
    <dgm:cxn modelId="{102B15E7-424C-4E77-A2DF-0DED87551A93}" type="presParOf" srcId="{C4EE7DB8-0CCA-4E99-BA54-6DC6B407279C}" destId="{9D47D0AC-D07F-492E-B401-47E448FA330A}" srcOrd="4" destOrd="0" presId="urn:microsoft.com/office/officeart/2005/8/layout/hProcess9"/>
    <dgm:cxn modelId="{1A1E2BBF-E97E-4778-BD1D-E364A40CF304}" type="presParOf" srcId="{C4EE7DB8-0CCA-4E99-BA54-6DC6B407279C}" destId="{C38076CF-D289-41E5-AD53-0C0FC27A96E9}" srcOrd="5" destOrd="0" presId="urn:microsoft.com/office/officeart/2005/8/layout/hProcess9"/>
    <dgm:cxn modelId="{225B28B6-2B18-4A6E-963E-F0ABC38FD7F8}" type="presParOf" srcId="{C4EE7DB8-0CCA-4E99-BA54-6DC6B407279C}" destId="{BFE2E376-6608-48D9-8611-46EF34B71E93}" srcOrd="6" destOrd="0" presId="urn:microsoft.com/office/officeart/2005/8/layout/hProcess9"/>
    <dgm:cxn modelId="{72B11CF4-0CE1-4407-9B11-6EAFF2494012}" type="presParOf" srcId="{C4EE7DB8-0CCA-4E99-BA54-6DC6B407279C}" destId="{9D11EDD7-9825-455F-B121-38142C4C7456}" srcOrd="7" destOrd="0" presId="urn:microsoft.com/office/officeart/2005/8/layout/hProcess9"/>
    <dgm:cxn modelId="{2ED66304-3D9C-42BA-A439-C0B1956819C7}" type="presParOf" srcId="{C4EE7DB8-0CCA-4E99-BA54-6DC6B407279C}" destId="{3E329E8C-FA0D-4B21-A728-256D7B1167C1}" srcOrd="8" destOrd="0" presId="urn:microsoft.com/office/officeart/2005/8/layout/hProcess9"/>
  </dgm:cxnLst>
  <dgm:bg/>
  <dgm:whole/>
  <dgm:extLst>
    <a:ext uri="http://schemas.microsoft.com/office/drawing/2008/diagram">
      <dsp:dataModelExt xmlns:dsp="http://schemas.microsoft.com/office/drawing/2008/diagram" relId="rId113"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9F66815-0EE1-4C7E-8189-4CAC541FCB2C}" type="doc">
      <dgm:prSet loTypeId="urn:microsoft.com/office/officeart/2005/8/layout/hProcess9" loCatId="process" qsTypeId="urn:microsoft.com/office/officeart/2005/8/quickstyle/simple4" qsCatId="simple" csTypeId="urn:microsoft.com/office/officeart/2005/8/colors/accent1_2" csCatId="accent1" phldr="1"/>
      <dgm:spPr/>
    </dgm:pt>
    <dgm:pt modelId="{9EDA6A58-F9F2-451D-A421-47C8C9CD2E7E}">
      <dgm:prSet phldrT="[Texto]"/>
      <dgm:spPr/>
      <dgm:t>
        <a:bodyPr/>
        <a:lstStyle/>
        <a:p>
          <a:r>
            <a:rPr lang="en-US"/>
            <a:t>Definicion: Se debe definir los Data Owners, Stakeholders, procesos de negocio impactados y las reglas</a:t>
          </a:r>
        </a:p>
      </dgm:t>
    </dgm:pt>
    <dgm:pt modelId="{BA63B84C-B376-45B0-9D28-98BA239416FD}" type="parTrans" cxnId="{4D107662-5343-4661-B4E0-45148CAFB485}">
      <dgm:prSet/>
      <dgm:spPr/>
      <dgm:t>
        <a:bodyPr/>
        <a:lstStyle/>
        <a:p>
          <a:endParaRPr lang="en-US"/>
        </a:p>
      </dgm:t>
    </dgm:pt>
    <dgm:pt modelId="{3866CC50-FF7D-4D29-8409-B17DF5645CDD}" type="sibTrans" cxnId="{4D107662-5343-4661-B4E0-45148CAFB485}">
      <dgm:prSet/>
      <dgm:spPr/>
      <dgm:t>
        <a:bodyPr/>
        <a:lstStyle/>
        <a:p>
          <a:endParaRPr lang="en-US"/>
        </a:p>
      </dgm:t>
    </dgm:pt>
    <dgm:pt modelId="{22FD05F7-8264-496F-A1EB-664AAF5BBD94}">
      <dgm:prSet phldrT="[Texto]"/>
      <dgm:spPr/>
      <dgm:t>
        <a:bodyPr/>
        <a:lstStyle/>
        <a:p>
          <a:r>
            <a:rPr lang="en-US"/>
            <a:t>Assessment (Evaluación): Evaluar la data tomando en cuenta las diferentes variables como exactitud, completitud, actualización</a:t>
          </a:r>
        </a:p>
      </dgm:t>
    </dgm:pt>
    <dgm:pt modelId="{8F72765D-6350-463B-B44F-F82026B7DF41}" type="parTrans" cxnId="{3B378472-D8B5-4D48-B5D6-4703E9C525C8}">
      <dgm:prSet/>
      <dgm:spPr/>
      <dgm:t>
        <a:bodyPr/>
        <a:lstStyle/>
        <a:p>
          <a:endParaRPr lang="en-US"/>
        </a:p>
      </dgm:t>
    </dgm:pt>
    <dgm:pt modelId="{3461A9B8-3DB3-4F1F-A5F0-61A2A4BAEE1F}" type="sibTrans" cxnId="{3B378472-D8B5-4D48-B5D6-4703E9C525C8}">
      <dgm:prSet/>
      <dgm:spPr/>
      <dgm:t>
        <a:bodyPr/>
        <a:lstStyle/>
        <a:p>
          <a:endParaRPr lang="en-US"/>
        </a:p>
      </dgm:t>
    </dgm:pt>
    <dgm:pt modelId="{959DA029-AE3E-49FB-B34B-C748905B0EB2}">
      <dgm:prSet phldrT="[Texto]"/>
      <dgm:spPr/>
      <dgm:t>
        <a:bodyPr/>
        <a:lstStyle/>
        <a:p>
          <a:r>
            <a:rPr lang="en-US"/>
            <a:t>Analizar los resultados de la evaluación y establecer si se cumplen con los requisitos mínimos </a:t>
          </a:r>
        </a:p>
      </dgm:t>
    </dgm:pt>
    <dgm:pt modelId="{3D1B2A43-F4DE-4EF0-943A-E9F1384789E6}" type="parTrans" cxnId="{B5ADFA13-73B9-4A36-B90D-86E45DCB3D3B}">
      <dgm:prSet/>
      <dgm:spPr/>
      <dgm:t>
        <a:bodyPr/>
        <a:lstStyle/>
        <a:p>
          <a:endParaRPr lang="en-US"/>
        </a:p>
      </dgm:t>
    </dgm:pt>
    <dgm:pt modelId="{6CC462BB-776B-4DD5-9BCE-6EBFBBBD18E6}" type="sibTrans" cxnId="{B5ADFA13-73B9-4A36-B90D-86E45DCB3D3B}">
      <dgm:prSet/>
      <dgm:spPr/>
      <dgm:t>
        <a:bodyPr/>
        <a:lstStyle/>
        <a:p>
          <a:endParaRPr lang="en-US"/>
        </a:p>
      </dgm:t>
    </dgm:pt>
    <dgm:pt modelId="{C25642BE-1C99-445C-B5F7-8F12E6CF3DCB}">
      <dgm:prSet phldrT="[Texto]"/>
      <dgm:spPr/>
      <dgm:t>
        <a:bodyPr/>
        <a:lstStyle/>
        <a:p>
          <a:r>
            <a:rPr lang="en-US"/>
            <a:t>Mejorar: Diseñar planes para superar cualquier problema detectado en la etapa anterior</a:t>
          </a:r>
        </a:p>
      </dgm:t>
    </dgm:pt>
    <dgm:pt modelId="{3EBA8D9C-6936-48A0-B92B-E791AC4C86F3}" type="parTrans" cxnId="{069A38F0-74D3-41ED-945E-CB7F6C0B5B4A}">
      <dgm:prSet/>
      <dgm:spPr/>
      <dgm:t>
        <a:bodyPr/>
        <a:lstStyle/>
        <a:p>
          <a:endParaRPr lang="en-US"/>
        </a:p>
      </dgm:t>
    </dgm:pt>
    <dgm:pt modelId="{5DFDB9D9-4E47-47D8-8B0F-642C5051BBA1}" type="sibTrans" cxnId="{069A38F0-74D3-41ED-945E-CB7F6C0B5B4A}">
      <dgm:prSet/>
      <dgm:spPr/>
      <dgm:t>
        <a:bodyPr/>
        <a:lstStyle/>
        <a:p>
          <a:endParaRPr lang="en-US"/>
        </a:p>
      </dgm:t>
    </dgm:pt>
    <dgm:pt modelId="{3CB097AC-0292-4E2B-BB08-8745FB145778}">
      <dgm:prSet phldrT="[Texto]"/>
      <dgm:spPr/>
      <dgm:t>
        <a:bodyPr/>
        <a:lstStyle/>
        <a:p>
          <a:r>
            <a:rPr lang="en-US"/>
            <a:t>Control: Verificar periodicamente que la data este conforme los objetivos y definiciones de negocio</a:t>
          </a:r>
        </a:p>
      </dgm:t>
    </dgm:pt>
    <dgm:pt modelId="{870BC432-C2CD-48AC-B5B4-0848F1F73BC0}" type="parTrans" cxnId="{2B9E1130-7287-40D3-B455-4169DC12F1F6}">
      <dgm:prSet/>
      <dgm:spPr/>
      <dgm:t>
        <a:bodyPr/>
        <a:lstStyle/>
        <a:p>
          <a:endParaRPr lang="en-US"/>
        </a:p>
      </dgm:t>
    </dgm:pt>
    <dgm:pt modelId="{6C250FEC-D7E0-4B72-87E4-B32ECBF3F436}" type="sibTrans" cxnId="{2B9E1130-7287-40D3-B455-4169DC12F1F6}">
      <dgm:prSet/>
      <dgm:spPr/>
      <dgm:t>
        <a:bodyPr/>
        <a:lstStyle/>
        <a:p>
          <a:endParaRPr lang="en-US"/>
        </a:p>
      </dgm:t>
    </dgm:pt>
    <dgm:pt modelId="{27B9F91F-5DD9-433F-89CE-E9D3214DF70C}" type="pres">
      <dgm:prSet presAssocID="{79F66815-0EE1-4C7E-8189-4CAC541FCB2C}" presName="CompostProcess" presStyleCnt="0">
        <dgm:presLayoutVars>
          <dgm:dir/>
          <dgm:resizeHandles val="exact"/>
        </dgm:presLayoutVars>
      </dgm:prSet>
      <dgm:spPr/>
    </dgm:pt>
    <dgm:pt modelId="{BACC2352-0A32-486C-86BE-CE4DA8B8F3D7}" type="pres">
      <dgm:prSet presAssocID="{79F66815-0EE1-4C7E-8189-4CAC541FCB2C}" presName="arrow" presStyleLbl="bgShp" presStyleIdx="0" presStyleCnt="1"/>
      <dgm:spPr/>
    </dgm:pt>
    <dgm:pt modelId="{1829289D-2762-44B8-B606-DA70CD7033EE}" type="pres">
      <dgm:prSet presAssocID="{79F66815-0EE1-4C7E-8189-4CAC541FCB2C}" presName="linearProcess" presStyleCnt="0"/>
      <dgm:spPr/>
    </dgm:pt>
    <dgm:pt modelId="{611E4F34-1F5C-456E-BF95-0025B39DCE69}" type="pres">
      <dgm:prSet presAssocID="{9EDA6A58-F9F2-451D-A421-47C8C9CD2E7E}" presName="textNode" presStyleLbl="node1" presStyleIdx="0" presStyleCnt="5">
        <dgm:presLayoutVars>
          <dgm:bulletEnabled val="1"/>
        </dgm:presLayoutVars>
      </dgm:prSet>
      <dgm:spPr/>
      <dgm:t>
        <a:bodyPr/>
        <a:lstStyle/>
        <a:p>
          <a:endParaRPr lang="en-US"/>
        </a:p>
      </dgm:t>
    </dgm:pt>
    <dgm:pt modelId="{5B6FD6E9-1A2E-4CE8-AD88-5863B3C967B7}" type="pres">
      <dgm:prSet presAssocID="{3866CC50-FF7D-4D29-8409-B17DF5645CDD}" presName="sibTrans" presStyleCnt="0"/>
      <dgm:spPr/>
    </dgm:pt>
    <dgm:pt modelId="{12FC5F09-9829-4EC4-8C6D-EB6C2AFDD0D6}" type="pres">
      <dgm:prSet presAssocID="{22FD05F7-8264-496F-A1EB-664AAF5BBD94}" presName="textNode" presStyleLbl="node1" presStyleIdx="1" presStyleCnt="5">
        <dgm:presLayoutVars>
          <dgm:bulletEnabled val="1"/>
        </dgm:presLayoutVars>
      </dgm:prSet>
      <dgm:spPr/>
      <dgm:t>
        <a:bodyPr/>
        <a:lstStyle/>
        <a:p>
          <a:endParaRPr lang="en-US"/>
        </a:p>
      </dgm:t>
    </dgm:pt>
    <dgm:pt modelId="{184E1271-AF8E-483A-9C89-293980117121}" type="pres">
      <dgm:prSet presAssocID="{3461A9B8-3DB3-4F1F-A5F0-61A2A4BAEE1F}" presName="sibTrans" presStyleCnt="0"/>
      <dgm:spPr/>
    </dgm:pt>
    <dgm:pt modelId="{F92D3664-1175-4278-B142-DC2F7A9B9B52}" type="pres">
      <dgm:prSet presAssocID="{959DA029-AE3E-49FB-B34B-C748905B0EB2}" presName="textNode" presStyleLbl="node1" presStyleIdx="2" presStyleCnt="5">
        <dgm:presLayoutVars>
          <dgm:bulletEnabled val="1"/>
        </dgm:presLayoutVars>
      </dgm:prSet>
      <dgm:spPr/>
      <dgm:t>
        <a:bodyPr/>
        <a:lstStyle/>
        <a:p>
          <a:endParaRPr lang="en-US"/>
        </a:p>
      </dgm:t>
    </dgm:pt>
    <dgm:pt modelId="{238E767E-0075-44E6-9B6A-0F8D5BC48F66}" type="pres">
      <dgm:prSet presAssocID="{6CC462BB-776B-4DD5-9BCE-6EBFBBBD18E6}" presName="sibTrans" presStyleCnt="0"/>
      <dgm:spPr/>
    </dgm:pt>
    <dgm:pt modelId="{A17B455D-16E4-4048-9810-A396A7C4804A}" type="pres">
      <dgm:prSet presAssocID="{C25642BE-1C99-445C-B5F7-8F12E6CF3DCB}" presName="textNode" presStyleLbl="node1" presStyleIdx="3" presStyleCnt="5">
        <dgm:presLayoutVars>
          <dgm:bulletEnabled val="1"/>
        </dgm:presLayoutVars>
      </dgm:prSet>
      <dgm:spPr/>
      <dgm:t>
        <a:bodyPr/>
        <a:lstStyle/>
        <a:p>
          <a:endParaRPr lang="en-US"/>
        </a:p>
      </dgm:t>
    </dgm:pt>
    <dgm:pt modelId="{C23634F9-077E-45BC-94B0-FD5C8D797B1F}" type="pres">
      <dgm:prSet presAssocID="{5DFDB9D9-4E47-47D8-8B0F-642C5051BBA1}" presName="sibTrans" presStyleCnt="0"/>
      <dgm:spPr/>
    </dgm:pt>
    <dgm:pt modelId="{653F37FE-FE07-4D28-AD3E-1B485B9DD4FD}" type="pres">
      <dgm:prSet presAssocID="{3CB097AC-0292-4E2B-BB08-8745FB145778}" presName="textNode" presStyleLbl="node1" presStyleIdx="4" presStyleCnt="5">
        <dgm:presLayoutVars>
          <dgm:bulletEnabled val="1"/>
        </dgm:presLayoutVars>
      </dgm:prSet>
      <dgm:spPr/>
      <dgm:t>
        <a:bodyPr/>
        <a:lstStyle/>
        <a:p>
          <a:endParaRPr lang="en-US"/>
        </a:p>
      </dgm:t>
    </dgm:pt>
  </dgm:ptLst>
  <dgm:cxnLst>
    <dgm:cxn modelId="{2B9E1130-7287-40D3-B455-4169DC12F1F6}" srcId="{79F66815-0EE1-4C7E-8189-4CAC541FCB2C}" destId="{3CB097AC-0292-4E2B-BB08-8745FB145778}" srcOrd="4" destOrd="0" parTransId="{870BC432-C2CD-48AC-B5B4-0848F1F73BC0}" sibTransId="{6C250FEC-D7E0-4B72-87E4-B32ECBF3F436}"/>
    <dgm:cxn modelId="{1DED98BF-C783-4E9B-87A4-BA4C565BC5BD}" type="presOf" srcId="{79F66815-0EE1-4C7E-8189-4CAC541FCB2C}" destId="{27B9F91F-5DD9-433F-89CE-E9D3214DF70C}" srcOrd="0" destOrd="0" presId="urn:microsoft.com/office/officeart/2005/8/layout/hProcess9"/>
    <dgm:cxn modelId="{8A4E1C23-5569-45D4-9460-7BCC699ADDD4}" type="presOf" srcId="{959DA029-AE3E-49FB-B34B-C748905B0EB2}" destId="{F92D3664-1175-4278-B142-DC2F7A9B9B52}" srcOrd="0" destOrd="0" presId="urn:microsoft.com/office/officeart/2005/8/layout/hProcess9"/>
    <dgm:cxn modelId="{069A38F0-74D3-41ED-945E-CB7F6C0B5B4A}" srcId="{79F66815-0EE1-4C7E-8189-4CAC541FCB2C}" destId="{C25642BE-1C99-445C-B5F7-8F12E6CF3DCB}" srcOrd="3" destOrd="0" parTransId="{3EBA8D9C-6936-48A0-B92B-E791AC4C86F3}" sibTransId="{5DFDB9D9-4E47-47D8-8B0F-642C5051BBA1}"/>
    <dgm:cxn modelId="{920BFA2A-CFBC-49EF-A840-5824DA8EF31A}" type="presOf" srcId="{3CB097AC-0292-4E2B-BB08-8745FB145778}" destId="{653F37FE-FE07-4D28-AD3E-1B485B9DD4FD}" srcOrd="0" destOrd="0" presId="urn:microsoft.com/office/officeart/2005/8/layout/hProcess9"/>
    <dgm:cxn modelId="{B5ADFA13-73B9-4A36-B90D-86E45DCB3D3B}" srcId="{79F66815-0EE1-4C7E-8189-4CAC541FCB2C}" destId="{959DA029-AE3E-49FB-B34B-C748905B0EB2}" srcOrd="2" destOrd="0" parTransId="{3D1B2A43-F4DE-4EF0-943A-E9F1384789E6}" sibTransId="{6CC462BB-776B-4DD5-9BCE-6EBFBBBD18E6}"/>
    <dgm:cxn modelId="{9CDE4C0E-6A95-4AB0-9D9B-10551D3DE69F}" type="presOf" srcId="{22FD05F7-8264-496F-A1EB-664AAF5BBD94}" destId="{12FC5F09-9829-4EC4-8C6D-EB6C2AFDD0D6}" srcOrd="0" destOrd="0" presId="urn:microsoft.com/office/officeart/2005/8/layout/hProcess9"/>
    <dgm:cxn modelId="{8025BEF7-E061-4994-ADA2-1A8EDFDC5B70}" type="presOf" srcId="{9EDA6A58-F9F2-451D-A421-47C8C9CD2E7E}" destId="{611E4F34-1F5C-456E-BF95-0025B39DCE69}" srcOrd="0" destOrd="0" presId="urn:microsoft.com/office/officeart/2005/8/layout/hProcess9"/>
    <dgm:cxn modelId="{3B378472-D8B5-4D48-B5D6-4703E9C525C8}" srcId="{79F66815-0EE1-4C7E-8189-4CAC541FCB2C}" destId="{22FD05F7-8264-496F-A1EB-664AAF5BBD94}" srcOrd="1" destOrd="0" parTransId="{8F72765D-6350-463B-B44F-F82026B7DF41}" sibTransId="{3461A9B8-3DB3-4F1F-A5F0-61A2A4BAEE1F}"/>
    <dgm:cxn modelId="{B72BC14B-0E5E-4008-B12C-D794A5D26792}" type="presOf" srcId="{C25642BE-1C99-445C-B5F7-8F12E6CF3DCB}" destId="{A17B455D-16E4-4048-9810-A396A7C4804A}" srcOrd="0" destOrd="0" presId="urn:microsoft.com/office/officeart/2005/8/layout/hProcess9"/>
    <dgm:cxn modelId="{4D107662-5343-4661-B4E0-45148CAFB485}" srcId="{79F66815-0EE1-4C7E-8189-4CAC541FCB2C}" destId="{9EDA6A58-F9F2-451D-A421-47C8C9CD2E7E}" srcOrd="0" destOrd="0" parTransId="{BA63B84C-B376-45B0-9D28-98BA239416FD}" sibTransId="{3866CC50-FF7D-4D29-8409-B17DF5645CDD}"/>
    <dgm:cxn modelId="{B1C6590E-FA04-480C-A211-6B857682DB90}" type="presParOf" srcId="{27B9F91F-5DD9-433F-89CE-E9D3214DF70C}" destId="{BACC2352-0A32-486C-86BE-CE4DA8B8F3D7}" srcOrd="0" destOrd="0" presId="urn:microsoft.com/office/officeart/2005/8/layout/hProcess9"/>
    <dgm:cxn modelId="{F7EBBC40-A844-4551-9A85-181767BAF634}" type="presParOf" srcId="{27B9F91F-5DD9-433F-89CE-E9D3214DF70C}" destId="{1829289D-2762-44B8-B606-DA70CD7033EE}" srcOrd="1" destOrd="0" presId="urn:microsoft.com/office/officeart/2005/8/layout/hProcess9"/>
    <dgm:cxn modelId="{D41420A6-47A3-4CA7-905E-5D4D15EC4AA1}" type="presParOf" srcId="{1829289D-2762-44B8-B606-DA70CD7033EE}" destId="{611E4F34-1F5C-456E-BF95-0025B39DCE69}" srcOrd="0" destOrd="0" presId="urn:microsoft.com/office/officeart/2005/8/layout/hProcess9"/>
    <dgm:cxn modelId="{34FE02F9-0381-4BC3-9260-491A0D630291}" type="presParOf" srcId="{1829289D-2762-44B8-B606-DA70CD7033EE}" destId="{5B6FD6E9-1A2E-4CE8-AD88-5863B3C967B7}" srcOrd="1" destOrd="0" presId="urn:microsoft.com/office/officeart/2005/8/layout/hProcess9"/>
    <dgm:cxn modelId="{C8E0606C-80FE-40D4-AF15-81AD03D40094}" type="presParOf" srcId="{1829289D-2762-44B8-B606-DA70CD7033EE}" destId="{12FC5F09-9829-4EC4-8C6D-EB6C2AFDD0D6}" srcOrd="2" destOrd="0" presId="urn:microsoft.com/office/officeart/2005/8/layout/hProcess9"/>
    <dgm:cxn modelId="{F125334C-39B9-4F57-8B50-A63FF3F4614A}" type="presParOf" srcId="{1829289D-2762-44B8-B606-DA70CD7033EE}" destId="{184E1271-AF8E-483A-9C89-293980117121}" srcOrd="3" destOrd="0" presId="urn:microsoft.com/office/officeart/2005/8/layout/hProcess9"/>
    <dgm:cxn modelId="{8EE27226-B273-4F91-A89C-39EF7DA577BF}" type="presParOf" srcId="{1829289D-2762-44B8-B606-DA70CD7033EE}" destId="{F92D3664-1175-4278-B142-DC2F7A9B9B52}" srcOrd="4" destOrd="0" presId="urn:microsoft.com/office/officeart/2005/8/layout/hProcess9"/>
    <dgm:cxn modelId="{61FC10E5-2C87-49DC-B264-29D89215FB7A}" type="presParOf" srcId="{1829289D-2762-44B8-B606-DA70CD7033EE}" destId="{238E767E-0075-44E6-9B6A-0F8D5BC48F66}" srcOrd="5" destOrd="0" presId="urn:microsoft.com/office/officeart/2005/8/layout/hProcess9"/>
    <dgm:cxn modelId="{D9A15F42-12E5-4D0D-8CE0-9F0A1E605F03}" type="presParOf" srcId="{1829289D-2762-44B8-B606-DA70CD7033EE}" destId="{A17B455D-16E4-4048-9810-A396A7C4804A}" srcOrd="6" destOrd="0" presId="urn:microsoft.com/office/officeart/2005/8/layout/hProcess9"/>
    <dgm:cxn modelId="{CD9FB920-31A2-4E70-8DA8-E3EBF611BEC9}" type="presParOf" srcId="{1829289D-2762-44B8-B606-DA70CD7033EE}" destId="{C23634F9-077E-45BC-94B0-FD5C8D797B1F}" srcOrd="7" destOrd="0" presId="urn:microsoft.com/office/officeart/2005/8/layout/hProcess9"/>
    <dgm:cxn modelId="{73D1AA78-A15C-4831-8837-EEAC6CB6D04F}" type="presParOf" srcId="{1829289D-2762-44B8-B606-DA70CD7033EE}" destId="{653F37FE-FE07-4D28-AD3E-1B485B9DD4FD}" srcOrd="8" destOrd="0" presId="urn:microsoft.com/office/officeart/2005/8/layout/hProcess9"/>
  </dgm:cxnLst>
  <dgm:bg/>
  <dgm:whole/>
  <dgm:extLst>
    <a:ext uri="http://schemas.microsoft.com/office/drawing/2008/diagram">
      <dsp:dataModelExt xmlns:dsp="http://schemas.microsoft.com/office/drawing/2008/diagram" relId="rId1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81B7EC7-B35E-40A1-9E20-F4B13BE1A22E}">
      <dsp:nvSpPr>
        <dsp:cNvPr id="0" name=""/>
        <dsp:cNvSpPr/>
      </dsp:nvSpPr>
      <dsp:spPr>
        <a:xfrm>
          <a:off x="959836" y="1886858"/>
          <a:ext cx="937344" cy="468672"/>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Variables</a:t>
          </a:r>
        </a:p>
      </dsp:txBody>
      <dsp:txXfrm>
        <a:off x="973563" y="1900585"/>
        <a:ext cx="909890" cy="441218"/>
      </dsp:txXfrm>
    </dsp:sp>
    <dsp:sp modelId="{514DB495-47DA-4883-9FFE-399FE34E9E95}">
      <dsp:nvSpPr>
        <dsp:cNvPr id="0" name=""/>
        <dsp:cNvSpPr/>
      </dsp:nvSpPr>
      <dsp:spPr>
        <a:xfrm rot="17350740">
          <a:off x="1514004" y="1572279"/>
          <a:ext cx="1141291" cy="19885"/>
        </a:xfrm>
        <a:custGeom>
          <a:avLst/>
          <a:gdLst/>
          <a:ahLst/>
          <a:cxnLst/>
          <a:rect l="0" t="0" r="0" b="0"/>
          <a:pathLst>
            <a:path>
              <a:moveTo>
                <a:pt x="0" y="9942"/>
              </a:moveTo>
              <a:lnTo>
                <a:pt x="1141291" y="994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56117" y="1553689"/>
        <a:ext cx="57064" cy="57064"/>
      </dsp:txXfrm>
    </dsp:sp>
    <dsp:sp modelId="{EFEF30BE-B226-4E85-A486-3B271FB72FF2}">
      <dsp:nvSpPr>
        <dsp:cNvPr id="0" name=""/>
        <dsp:cNvSpPr/>
      </dsp:nvSpPr>
      <dsp:spPr>
        <a:xfrm>
          <a:off x="2272119" y="808912"/>
          <a:ext cx="937344" cy="46867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Cualitativas: Describen cualidades, categorías</a:t>
          </a:r>
        </a:p>
      </dsp:txBody>
      <dsp:txXfrm>
        <a:off x="2285846" y="822639"/>
        <a:ext cx="909890" cy="441218"/>
      </dsp:txXfrm>
    </dsp:sp>
    <dsp:sp modelId="{DC67BD50-101C-479F-B6DB-1EA2E900377A}">
      <dsp:nvSpPr>
        <dsp:cNvPr id="0" name=""/>
        <dsp:cNvSpPr/>
      </dsp:nvSpPr>
      <dsp:spPr>
        <a:xfrm rot="18289469">
          <a:off x="3068652" y="763819"/>
          <a:ext cx="656559" cy="19885"/>
        </a:xfrm>
        <a:custGeom>
          <a:avLst/>
          <a:gdLst/>
          <a:ahLst/>
          <a:cxnLst/>
          <a:rect l="0" t="0" r="0" b="0"/>
          <a:pathLst>
            <a:path>
              <a:moveTo>
                <a:pt x="0" y="9942"/>
              </a:moveTo>
              <a:lnTo>
                <a:pt x="656559" y="994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0518" y="757348"/>
        <a:ext cx="32827" cy="32827"/>
      </dsp:txXfrm>
    </dsp:sp>
    <dsp:sp modelId="{73065AB9-B30D-4D9A-8691-8B5D09C3FB2A}">
      <dsp:nvSpPr>
        <dsp:cNvPr id="0" name=""/>
        <dsp:cNvSpPr/>
      </dsp:nvSpPr>
      <dsp:spPr>
        <a:xfrm>
          <a:off x="3584401" y="269939"/>
          <a:ext cx="937344" cy="46867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Ordinales: </a:t>
          </a:r>
        </a:p>
      </dsp:txBody>
      <dsp:txXfrm>
        <a:off x="3598128" y="283666"/>
        <a:ext cx="909890" cy="441218"/>
      </dsp:txXfrm>
    </dsp:sp>
    <dsp:sp modelId="{F0D7D856-1A0C-490F-94B0-F0A456D7AEDD}">
      <dsp:nvSpPr>
        <dsp:cNvPr id="0" name=""/>
        <dsp:cNvSpPr/>
      </dsp:nvSpPr>
      <dsp:spPr>
        <a:xfrm rot="19457599">
          <a:off x="4478346" y="359589"/>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357989"/>
        <a:ext cx="23086" cy="23086"/>
      </dsp:txXfrm>
    </dsp:sp>
    <dsp:sp modelId="{2FE277D0-9710-428D-ABD0-788CBC4E3D38}">
      <dsp:nvSpPr>
        <dsp:cNvPr id="0" name=""/>
        <dsp:cNvSpPr/>
      </dsp:nvSpPr>
      <dsp:spPr>
        <a:xfrm>
          <a:off x="4896683" y="453"/>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Escalas</a:t>
          </a:r>
        </a:p>
      </dsp:txBody>
      <dsp:txXfrm>
        <a:off x="4910410" y="14180"/>
        <a:ext cx="909890" cy="441218"/>
      </dsp:txXfrm>
    </dsp:sp>
    <dsp:sp modelId="{962866A5-1C6A-4A9B-80F1-F21ACEFC4ADB}">
      <dsp:nvSpPr>
        <dsp:cNvPr id="0" name=""/>
        <dsp:cNvSpPr/>
      </dsp:nvSpPr>
      <dsp:spPr>
        <a:xfrm rot="2142401">
          <a:off x="4478346" y="629076"/>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627475"/>
        <a:ext cx="23086" cy="23086"/>
      </dsp:txXfrm>
    </dsp:sp>
    <dsp:sp modelId="{16E8F7A9-84B3-4799-835A-8B1B0F6DF3B8}">
      <dsp:nvSpPr>
        <dsp:cNvPr id="0" name=""/>
        <dsp:cNvSpPr/>
      </dsp:nvSpPr>
      <dsp:spPr>
        <a:xfrm>
          <a:off x="4896683" y="539426"/>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Etapas</a:t>
          </a:r>
        </a:p>
      </dsp:txBody>
      <dsp:txXfrm>
        <a:off x="4910410" y="553153"/>
        <a:ext cx="909890" cy="441218"/>
      </dsp:txXfrm>
    </dsp:sp>
    <dsp:sp modelId="{8B46DE35-3748-4DBC-917D-6B0EE2F515CD}">
      <dsp:nvSpPr>
        <dsp:cNvPr id="0" name=""/>
        <dsp:cNvSpPr/>
      </dsp:nvSpPr>
      <dsp:spPr>
        <a:xfrm rot="3310531">
          <a:off x="3068652" y="1302792"/>
          <a:ext cx="656559" cy="19885"/>
        </a:xfrm>
        <a:custGeom>
          <a:avLst/>
          <a:gdLst/>
          <a:ahLst/>
          <a:cxnLst/>
          <a:rect l="0" t="0" r="0" b="0"/>
          <a:pathLst>
            <a:path>
              <a:moveTo>
                <a:pt x="0" y="9942"/>
              </a:moveTo>
              <a:lnTo>
                <a:pt x="656559" y="994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0518" y="1296321"/>
        <a:ext cx="32827" cy="32827"/>
      </dsp:txXfrm>
    </dsp:sp>
    <dsp:sp modelId="{138A72B8-EF20-40DA-ACF9-86E4DCFE0106}">
      <dsp:nvSpPr>
        <dsp:cNvPr id="0" name=""/>
        <dsp:cNvSpPr/>
      </dsp:nvSpPr>
      <dsp:spPr>
        <a:xfrm>
          <a:off x="3584401" y="1347885"/>
          <a:ext cx="937344" cy="46867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Nominales</a:t>
          </a:r>
        </a:p>
      </dsp:txBody>
      <dsp:txXfrm>
        <a:off x="3598128" y="1361612"/>
        <a:ext cx="909890" cy="441218"/>
      </dsp:txXfrm>
    </dsp:sp>
    <dsp:sp modelId="{8F5B86D4-906E-4A07-9BC1-354DE0EEA5E2}">
      <dsp:nvSpPr>
        <dsp:cNvPr id="0" name=""/>
        <dsp:cNvSpPr/>
      </dsp:nvSpPr>
      <dsp:spPr>
        <a:xfrm rot="19457599">
          <a:off x="4478346" y="1437536"/>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1435935"/>
        <a:ext cx="23086" cy="23086"/>
      </dsp:txXfrm>
    </dsp:sp>
    <dsp:sp modelId="{2F15435B-237F-4643-A088-9DA31C5CDC97}">
      <dsp:nvSpPr>
        <dsp:cNvPr id="0" name=""/>
        <dsp:cNvSpPr/>
      </dsp:nvSpPr>
      <dsp:spPr>
        <a:xfrm>
          <a:off x="4896683" y="1078399"/>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Colores</a:t>
          </a:r>
        </a:p>
      </dsp:txBody>
      <dsp:txXfrm>
        <a:off x="4910410" y="1092126"/>
        <a:ext cx="909890" cy="441218"/>
      </dsp:txXfrm>
    </dsp:sp>
    <dsp:sp modelId="{3E28CD1A-DABF-4997-AEE8-EA052ACAEF78}">
      <dsp:nvSpPr>
        <dsp:cNvPr id="0" name=""/>
        <dsp:cNvSpPr/>
      </dsp:nvSpPr>
      <dsp:spPr>
        <a:xfrm rot="2142401">
          <a:off x="4478346" y="1707022"/>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1705421"/>
        <a:ext cx="23086" cy="23086"/>
      </dsp:txXfrm>
    </dsp:sp>
    <dsp:sp modelId="{6CEB9E12-B2DB-432E-B758-CA5C969B5BC7}">
      <dsp:nvSpPr>
        <dsp:cNvPr id="0" name=""/>
        <dsp:cNvSpPr/>
      </dsp:nvSpPr>
      <dsp:spPr>
        <a:xfrm>
          <a:off x="4896683" y="1617372"/>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Profesiones</a:t>
          </a:r>
        </a:p>
      </dsp:txBody>
      <dsp:txXfrm>
        <a:off x="4910410" y="1631099"/>
        <a:ext cx="909890" cy="441218"/>
      </dsp:txXfrm>
    </dsp:sp>
    <dsp:sp modelId="{3A9F88CB-29F1-49D7-8EE5-29DAA5A2EADF}">
      <dsp:nvSpPr>
        <dsp:cNvPr id="0" name=""/>
        <dsp:cNvSpPr/>
      </dsp:nvSpPr>
      <dsp:spPr>
        <a:xfrm rot="4249260">
          <a:off x="1514004" y="2650225"/>
          <a:ext cx="1141291" cy="19885"/>
        </a:xfrm>
        <a:custGeom>
          <a:avLst/>
          <a:gdLst/>
          <a:ahLst/>
          <a:cxnLst/>
          <a:rect l="0" t="0" r="0" b="0"/>
          <a:pathLst>
            <a:path>
              <a:moveTo>
                <a:pt x="0" y="9942"/>
              </a:moveTo>
              <a:lnTo>
                <a:pt x="1141291" y="994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056117" y="2631635"/>
        <a:ext cx="57064" cy="57064"/>
      </dsp:txXfrm>
    </dsp:sp>
    <dsp:sp modelId="{B1F3B66C-9049-4EC1-8B70-7AF12912FF9C}">
      <dsp:nvSpPr>
        <dsp:cNvPr id="0" name=""/>
        <dsp:cNvSpPr/>
      </dsp:nvSpPr>
      <dsp:spPr>
        <a:xfrm>
          <a:off x="2272119" y="2964805"/>
          <a:ext cx="937344" cy="468672"/>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Cuantitativas: Medibles numéricamente</a:t>
          </a:r>
        </a:p>
      </dsp:txBody>
      <dsp:txXfrm>
        <a:off x="2285846" y="2978532"/>
        <a:ext cx="909890" cy="441218"/>
      </dsp:txXfrm>
    </dsp:sp>
    <dsp:sp modelId="{270092E2-3754-4574-AA81-B66C55A2EF08}">
      <dsp:nvSpPr>
        <dsp:cNvPr id="0" name=""/>
        <dsp:cNvSpPr/>
      </dsp:nvSpPr>
      <dsp:spPr>
        <a:xfrm rot="18289469">
          <a:off x="3068652" y="2919711"/>
          <a:ext cx="656559" cy="19885"/>
        </a:xfrm>
        <a:custGeom>
          <a:avLst/>
          <a:gdLst/>
          <a:ahLst/>
          <a:cxnLst/>
          <a:rect l="0" t="0" r="0" b="0"/>
          <a:pathLst>
            <a:path>
              <a:moveTo>
                <a:pt x="0" y="9942"/>
              </a:moveTo>
              <a:lnTo>
                <a:pt x="656559" y="994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0518" y="2913240"/>
        <a:ext cx="32827" cy="32827"/>
      </dsp:txXfrm>
    </dsp:sp>
    <dsp:sp modelId="{CD2062F3-6F74-4426-A231-E620458D6042}">
      <dsp:nvSpPr>
        <dsp:cNvPr id="0" name=""/>
        <dsp:cNvSpPr/>
      </dsp:nvSpPr>
      <dsp:spPr>
        <a:xfrm>
          <a:off x="3584401" y="2425831"/>
          <a:ext cx="937344" cy="46867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Discretas: Unidades completas</a:t>
          </a:r>
        </a:p>
      </dsp:txBody>
      <dsp:txXfrm>
        <a:off x="3598128" y="2439558"/>
        <a:ext cx="909890" cy="441218"/>
      </dsp:txXfrm>
    </dsp:sp>
    <dsp:sp modelId="{7EBEA168-6189-46C7-870D-39CA076C3CB1}">
      <dsp:nvSpPr>
        <dsp:cNvPr id="0" name=""/>
        <dsp:cNvSpPr/>
      </dsp:nvSpPr>
      <dsp:spPr>
        <a:xfrm rot="19457599">
          <a:off x="4478346" y="2515482"/>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2513881"/>
        <a:ext cx="23086" cy="23086"/>
      </dsp:txXfrm>
    </dsp:sp>
    <dsp:sp modelId="{A715EDF9-287F-4D28-A6D9-19AE09FC18A3}">
      <dsp:nvSpPr>
        <dsp:cNvPr id="0" name=""/>
        <dsp:cNvSpPr/>
      </dsp:nvSpPr>
      <dsp:spPr>
        <a:xfrm>
          <a:off x="4896683" y="2156345"/>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Núm. de hijos</a:t>
          </a:r>
        </a:p>
      </dsp:txBody>
      <dsp:txXfrm>
        <a:off x="4910410" y="2170072"/>
        <a:ext cx="909890" cy="441218"/>
      </dsp:txXfrm>
    </dsp:sp>
    <dsp:sp modelId="{156765B3-C620-460D-9695-8C4B2745D00A}">
      <dsp:nvSpPr>
        <dsp:cNvPr id="0" name=""/>
        <dsp:cNvSpPr/>
      </dsp:nvSpPr>
      <dsp:spPr>
        <a:xfrm rot="2142401">
          <a:off x="4478346" y="2784968"/>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2783367"/>
        <a:ext cx="23086" cy="23086"/>
      </dsp:txXfrm>
    </dsp:sp>
    <dsp:sp modelId="{8E3DECDF-47B3-4B7D-A3BE-44AA10607FEE}">
      <dsp:nvSpPr>
        <dsp:cNvPr id="0" name=""/>
        <dsp:cNvSpPr/>
      </dsp:nvSpPr>
      <dsp:spPr>
        <a:xfrm>
          <a:off x="4896683" y="2695318"/>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Pág. de un libro</a:t>
          </a:r>
        </a:p>
      </dsp:txBody>
      <dsp:txXfrm>
        <a:off x="4910410" y="2709045"/>
        <a:ext cx="909890" cy="441218"/>
      </dsp:txXfrm>
    </dsp:sp>
    <dsp:sp modelId="{F6E02126-80BD-44DC-A4CC-0026853EA466}">
      <dsp:nvSpPr>
        <dsp:cNvPr id="0" name=""/>
        <dsp:cNvSpPr/>
      </dsp:nvSpPr>
      <dsp:spPr>
        <a:xfrm rot="3310531">
          <a:off x="3068652" y="3458685"/>
          <a:ext cx="656559" cy="19885"/>
        </a:xfrm>
        <a:custGeom>
          <a:avLst/>
          <a:gdLst/>
          <a:ahLst/>
          <a:cxnLst/>
          <a:rect l="0" t="0" r="0" b="0"/>
          <a:pathLst>
            <a:path>
              <a:moveTo>
                <a:pt x="0" y="9942"/>
              </a:moveTo>
              <a:lnTo>
                <a:pt x="656559" y="994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80518" y="3452213"/>
        <a:ext cx="32827" cy="32827"/>
      </dsp:txXfrm>
    </dsp:sp>
    <dsp:sp modelId="{268C4F87-BD02-42A3-B3E2-6A271FE44BA5}">
      <dsp:nvSpPr>
        <dsp:cNvPr id="0" name=""/>
        <dsp:cNvSpPr/>
      </dsp:nvSpPr>
      <dsp:spPr>
        <a:xfrm>
          <a:off x="3584401" y="3503778"/>
          <a:ext cx="937344" cy="468672"/>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Continuas: Puede incluir fracciones</a:t>
          </a:r>
        </a:p>
      </dsp:txBody>
      <dsp:txXfrm>
        <a:off x="3598128" y="3517505"/>
        <a:ext cx="909890" cy="441218"/>
      </dsp:txXfrm>
    </dsp:sp>
    <dsp:sp modelId="{B414629D-98BE-447B-B758-6F8FBC7C4351}">
      <dsp:nvSpPr>
        <dsp:cNvPr id="0" name=""/>
        <dsp:cNvSpPr/>
      </dsp:nvSpPr>
      <dsp:spPr>
        <a:xfrm rot="19457599">
          <a:off x="4478346" y="3593428"/>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3591827"/>
        <a:ext cx="23086" cy="23086"/>
      </dsp:txXfrm>
    </dsp:sp>
    <dsp:sp modelId="{0E59BD95-A2AF-4D8A-BC17-B34C1704C057}">
      <dsp:nvSpPr>
        <dsp:cNvPr id="0" name=""/>
        <dsp:cNvSpPr/>
      </dsp:nvSpPr>
      <dsp:spPr>
        <a:xfrm>
          <a:off x="4896683" y="3234291"/>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Peso</a:t>
          </a:r>
        </a:p>
      </dsp:txBody>
      <dsp:txXfrm>
        <a:off x="4910410" y="3248018"/>
        <a:ext cx="909890" cy="441218"/>
      </dsp:txXfrm>
    </dsp:sp>
    <dsp:sp modelId="{F47E1A43-A1D1-4EA3-9DE1-B453C90BF6F8}">
      <dsp:nvSpPr>
        <dsp:cNvPr id="0" name=""/>
        <dsp:cNvSpPr/>
      </dsp:nvSpPr>
      <dsp:spPr>
        <a:xfrm rot="2142401">
          <a:off x="4478346" y="3862914"/>
          <a:ext cx="461737" cy="19885"/>
        </a:xfrm>
        <a:custGeom>
          <a:avLst/>
          <a:gdLst/>
          <a:ahLst/>
          <a:cxnLst/>
          <a:rect l="0" t="0" r="0" b="0"/>
          <a:pathLst>
            <a:path>
              <a:moveTo>
                <a:pt x="0" y="9942"/>
              </a:moveTo>
              <a:lnTo>
                <a:pt x="461737" y="994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697671" y="3861314"/>
        <a:ext cx="23086" cy="23086"/>
      </dsp:txXfrm>
    </dsp:sp>
    <dsp:sp modelId="{9FE97984-20EB-4E7A-B971-FEFFB20FD272}">
      <dsp:nvSpPr>
        <dsp:cNvPr id="0" name=""/>
        <dsp:cNvSpPr/>
      </dsp:nvSpPr>
      <dsp:spPr>
        <a:xfrm>
          <a:off x="4896683" y="3773264"/>
          <a:ext cx="937344" cy="468672"/>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Duración</a:t>
          </a:r>
        </a:p>
      </dsp:txBody>
      <dsp:txXfrm>
        <a:off x="4910410" y="3786991"/>
        <a:ext cx="909890" cy="44121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C5A740-BF82-49BB-8782-976696E32215}">
      <dsp:nvSpPr>
        <dsp:cNvPr id="0" name=""/>
        <dsp:cNvSpPr/>
      </dsp:nvSpPr>
      <dsp:spPr>
        <a:xfrm>
          <a:off x="1616427" y="1655945"/>
          <a:ext cx="639871" cy="319935"/>
        </a:xfrm>
        <a:prstGeom prst="roundRect">
          <a:avLst>
            <a:gd name="adj" fmla="val 10000"/>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Medidas</a:t>
          </a:r>
        </a:p>
      </dsp:txBody>
      <dsp:txXfrm>
        <a:off x="1625798" y="1665316"/>
        <a:ext cx="621129" cy="301193"/>
      </dsp:txXfrm>
    </dsp:sp>
    <dsp:sp modelId="{630EDAC7-C81A-4917-A5B0-222D517C309E}">
      <dsp:nvSpPr>
        <dsp:cNvPr id="0" name=""/>
        <dsp:cNvSpPr/>
      </dsp:nvSpPr>
      <dsp:spPr>
        <a:xfrm rot="17132988">
          <a:off x="1906892" y="1347183"/>
          <a:ext cx="954760" cy="17644"/>
        </a:xfrm>
        <a:custGeom>
          <a:avLst/>
          <a:gdLst/>
          <a:ahLst/>
          <a:cxnLst/>
          <a:rect l="0" t="0" r="0" b="0"/>
          <a:pathLst>
            <a:path>
              <a:moveTo>
                <a:pt x="0" y="8822"/>
              </a:moveTo>
              <a:lnTo>
                <a:pt x="954760" y="882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0404" y="1332136"/>
        <a:ext cx="47738" cy="47738"/>
      </dsp:txXfrm>
    </dsp:sp>
    <dsp:sp modelId="{77BB60B3-2C6C-4870-9C24-435F7E6A2635}">
      <dsp:nvSpPr>
        <dsp:cNvPr id="0" name=""/>
        <dsp:cNvSpPr/>
      </dsp:nvSpPr>
      <dsp:spPr>
        <a:xfrm>
          <a:off x="2512247" y="736130"/>
          <a:ext cx="639871" cy="31993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Tendencia Central</a:t>
          </a:r>
        </a:p>
      </dsp:txBody>
      <dsp:txXfrm>
        <a:off x="2521618" y="745501"/>
        <a:ext cx="621129" cy="301193"/>
      </dsp:txXfrm>
    </dsp:sp>
    <dsp:sp modelId="{E7902B2D-2FDD-4490-818B-08033257ECEE}">
      <dsp:nvSpPr>
        <dsp:cNvPr id="0" name=""/>
        <dsp:cNvSpPr/>
      </dsp:nvSpPr>
      <dsp:spPr>
        <a:xfrm rot="18289469">
          <a:off x="3055994" y="703313"/>
          <a:ext cx="448195" cy="17644"/>
        </a:xfrm>
        <a:custGeom>
          <a:avLst/>
          <a:gdLst/>
          <a:ahLst/>
          <a:cxnLst/>
          <a:rect l="0" t="0" r="0" b="0"/>
          <a:pathLst>
            <a:path>
              <a:moveTo>
                <a:pt x="0" y="8822"/>
              </a:moveTo>
              <a:lnTo>
                <a:pt x="448195"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68887" y="700930"/>
        <a:ext cx="22409" cy="22409"/>
      </dsp:txXfrm>
    </dsp:sp>
    <dsp:sp modelId="{7BA5CB59-CF49-4243-B64D-E8D3322ACAD8}">
      <dsp:nvSpPr>
        <dsp:cNvPr id="0" name=""/>
        <dsp:cNvSpPr/>
      </dsp:nvSpPr>
      <dsp:spPr>
        <a:xfrm>
          <a:off x="3408066" y="368204"/>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Media</a:t>
          </a:r>
        </a:p>
      </dsp:txBody>
      <dsp:txXfrm>
        <a:off x="3417437" y="377575"/>
        <a:ext cx="621129" cy="301193"/>
      </dsp:txXfrm>
    </dsp:sp>
    <dsp:sp modelId="{C089A2D4-1357-4198-86F1-F5A37AB7617C}">
      <dsp:nvSpPr>
        <dsp:cNvPr id="0" name=""/>
        <dsp:cNvSpPr/>
      </dsp:nvSpPr>
      <dsp:spPr>
        <a:xfrm rot="18289469">
          <a:off x="3951814" y="335387"/>
          <a:ext cx="448195" cy="17644"/>
        </a:xfrm>
        <a:custGeom>
          <a:avLst/>
          <a:gdLst/>
          <a:ahLst/>
          <a:cxnLst/>
          <a:rect l="0" t="0" r="0" b="0"/>
          <a:pathLst>
            <a:path>
              <a:moveTo>
                <a:pt x="0" y="8822"/>
              </a:moveTo>
              <a:lnTo>
                <a:pt x="448195" y="882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164707" y="333004"/>
        <a:ext cx="22409" cy="22409"/>
      </dsp:txXfrm>
    </dsp:sp>
    <dsp:sp modelId="{A14DC695-2B47-4B83-97B9-E2B0D3342C48}">
      <dsp:nvSpPr>
        <dsp:cNvPr id="0" name=""/>
        <dsp:cNvSpPr/>
      </dsp:nvSpPr>
      <dsp:spPr>
        <a:xfrm>
          <a:off x="4303886" y="278"/>
          <a:ext cx="639871" cy="31993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Simple</a:t>
          </a:r>
        </a:p>
      </dsp:txBody>
      <dsp:txXfrm>
        <a:off x="4313257" y="9649"/>
        <a:ext cx="621129" cy="301193"/>
      </dsp:txXfrm>
    </dsp:sp>
    <dsp:sp modelId="{016FF691-4DB1-48B4-B0CD-D6041A0EB04E}">
      <dsp:nvSpPr>
        <dsp:cNvPr id="0" name=""/>
        <dsp:cNvSpPr/>
      </dsp:nvSpPr>
      <dsp:spPr>
        <a:xfrm>
          <a:off x="4047937" y="519350"/>
          <a:ext cx="255948" cy="17644"/>
        </a:xfrm>
        <a:custGeom>
          <a:avLst/>
          <a:gdLst/>
          <a:ahLst/>
          <a:cxnLst/>
          <a:rect l="0" t="0" r="0" b="0"/>
          <a:pathLst>
            <a:path>
              <a:moveTo>
                <a:pt x="0" y="8822"/>
              </a:moveTo>
              <a:lnTo>
                <a:pt x="255948" y="882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169513" y="521773"/>
        <a:ext cx="12797" cy="12797"/>
      </dsp:txXfrm>
    </dsp:sp>
    <dsp:sp modelId="{160A0307-BB06-4CB4-9057-FEAEBFB89801}">
      <dsp:nvSpPr>
        <dsp:cNvPr id="0" name=""/>
        <dsp:cNvSpPr/>
      </dsp:nvSpPr>
      <dsp:spPr>
        <a:xfrm>
          <a:off x="4303886" y="368204"/>
          <a:ext cx="639871" cy="31993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Ponderada</a:t>
          </a:r>
        </a:p>
      </dsp:txBody>
      <dsp:txXfrm>
        <a:off x="4313257" y="377575"/>
        <a:ext cx="621129" cy="301193"/>
      </dsp:txXfrm>
    </dsp:sp>
    <dsp:sp modelId="{7D652C51-567B-4DEE-8A9F-A66E85C71255}">
      <dsp:nvSpPr>
        <dsp:cNvPr id="0" name=""/>
        <dsp:cNvSpPr/>
      </dsp:nvSpPr>
      <dsp:spPr>
        <a:xfrm rot="3310531">
          <a:off x="3951814" y="703313"/>
          <a:ext cx="448195" cy="17644"/>
        </a:xfrm>
        <a:custGeom>
          <a:avLst/>
          <a:gdLst/>
          <a:ahLst/>
          <a:cxnLst/>
          <a:rect l="0" t="0" r="0" b="0"/>
          <a:pathLst>
            <a:path>
              <a:moveTo>
                <a:pt x="0" y="8822"/>
              </a:moveTo>
              <a:lnTo>
                <a:pt x="448195" y="8822"/>
              </a:lnTo>
            </a:path>
          </a:pathLst>
        </a:cu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164707" y="700930"/>
        <a:ext cx="22409" cy="22409"/>
      </dsp:txXfrm>
    </dsp:sp>
    <dsp:sp modelId="{892B2AB6-0586-4D6D-ADB1-6ABB2E560E52}">
      <dsp:nvSpPr>
        <dsp:cNvPr id="0" name=""/>
        <dsp:cNvSpPr/>
      </dsp:nvSpPr>
      <dsp:spPr>
        <a:xfrm>
          <a:off x="4303886" y="736130"/>
          <a:ext cx="639871" cy="319935"/>
        </a:xfrm>
        <a:prstGeom prst="roundRect">
          <a:avLst>
            <a:gd name="adj" fmla="val 10000"/>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Geometrica</a:t>
          </a:r>
        </a:p>
      </dsp:txBody>
      <dsp:txXfrm>
        <a:off x="4313257" y="745501"/>
        <a:ext cx="621129" cy="301193"/>
      </dsp:txXfrm>
    </dsp:sp>
    <dsp:sp modelId="{869E9E2C-E295-42D5-8B4A-C0E53ABBE1F1}">
      <dsp:nvSpPr>
        <dsp:cNvPr id="0" name=""/>
        <dsp:cNvSpPr/>
      </dsp:nvSpPr>
      <dsp:spPr>
        <a:xfrm>
          <a:off x="3152118" y="887276"/>
          <a:ext cx="255948" cy="17644"/>
        </a:xfrm>
        <a:custGeom>
          <a:avLst/>
          <a:gdLst/>
          <a:ahLst/>
          <a:cxnLst/>
          <a:rect l="0" t="0" r="0" b="0"/>
          <a:pathLst>
            <a:path>
              <a:moveTo>
                <a:pt x="0" y="8822"/>
              </a:moveTo>
              <a:lnTo>
                <a:pt x="255948"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73693" y="889699"/>
        <a:ext cx="12797" cy="12797"/>
      </dsp:txXfrm>
    </dsp:sp>
    <dsp:sp modelId="{A8FE504A-B8CA-4621-9CCB-66E40C22E370}">
      <dsp:nvSpPr>
        <dsp:cNvPr id="0" name=""/>
        <dsp:cNvSpPr/>
      </dsp:nvSpPr>
      <dsp:spPr>
        <a:xfrm>
          <a:off x="3408066" y="736130"/>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Mediana</a:t>
          </a:r>
        </a:p>
      </dsp:txBody>
      <dsp:txXfrm>
        <a:off x="3417437" y="745501"/>
        <a:ext cx="621129" cy="301193"/>
      </dsp:txXfrm>
    </dsp:sp>
    <dsp:sp modelId="{C42515AF-4466-46C5-9564-08A2C11292F8}">
      <dsp:nvSpPr>
        <dsp:cNvPr id="0" name=""/>
        <dsp:cNvSpPr/>
      </dsp:nvSpPr>
      <dsp:spPr>
        <a:xfrm rot="3310531">
          <a:off x="3055994" y="1071239"/>
          <a:ext cx="448195" cy="17644"/>
        </a:xfrm>
        <a:custGeom>
          <a:avLst/>
          <a:gdLst/>
          <a:ahLst/>
          <a:cxnLst/>
          <a:rect l="0" t="0" r="0" b="0"/>
          <a:pathLst>
            <a:path>
              <a:moveTo>
                <a:pt x="0" y="8822"/>
              </a:moveTo>
              <a:lnTo>
                <a:pt x="448195"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68887" y="1068856"/>
        <a:ext cx="22409" cy="22409"/>
      </dsp:txXfrm>
    </dsp:sp>
    <dsp:sp modelId="{DD0EA55F-1C77-4C48-B331-653E4544A9D9}">
      <dsp:nvSpPr>
        <dsp:cNvPr id="0" name=""/>
        <dsp:cNvSpPr/>
      </dsp:nvSpPr>
      <dsp:spPr>
        <a:xfrm>
          <a:off x="3408066" y="1104056"/>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Moda</a:t>
          </a:r>
        </a:p>
      </dsp:txBody>
      <dsp:txXfrm>
        <a:off x="3417437" y="1113427"/>
        <a:ext cx="621129" cy="301193"/>
      </dsp:txXfrm>
    </dsp:sp>
    <dsp:sp modelId="{1412F5EB-0E68-416B-AF61-244EC95BF246}">
      <dsp:nvSpPr>
        <dsp:cNvPr id="0" name=""/>
        <dsp:cNvSpPr/>
      </dsp:nvSpPr>
      <dsp:spPr>
        <a:xfrm>
          <a:off x="2256298" y="1807090"/>
          <a:ext cx="255948" cy="17644"/>
        </a:xfrm>
        <a:custGeom>
          <a:avLst/>
          <a:gdLst/>
          <a:ahLst/>
          <a:cxnLst/>
          <a:rect l="0" t="0" r="0" b="0"/>
          <a:pathLst>
            <a:path>
              <a:moveTo>
                <a:pt x="0" y="8822"/>
              </a:moveTo>
              <a:lnTo>
                <a:pt x="255948" y="882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77874" y="1809514"/>
        <a:ext cx="12797" cy="12797"/>
      </dsp:txXfrm>
    </dsp:sp>
    <dsp:sp modelId="{6EF496E6-4E75-4D51-AA3B-966106620EAB}">
      <dsp:nvSpPr>
        <dsp:cNvPr id="0" name=""/>
        <dsp:cNvSpPr/>
      </dsp:nvSpPr>
      <dsp:spPr>
        <a:xfrm>
          <a:off x="2512247" y="1655945"/>
          <a:ext cx="639871" cy="31993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Tendencia no central</a:t>
          </a:r>
        </a:p>
      </dsp:txBody>
      <dsp:txXfrm>
        <a:off x="2521618" y="1665316"/>
        <a:ext cx="621129" cy="301193"/>
      </dsp:txXfrm>
    </dsp:sp>
    <dsp:sp modelId="{BED20860-680F-48F8-A8C1-A08150C0562A}">
      <dsp:nvSpPr>
        <dsp:cNvPr id="0" name=""/>
        <dsp:cNvSpPr/>
      </dsp:nvSpPr>
      <dsp:spPr>
        <a:xfrm rot="19457599">
          <a:off x="3122491" y="1715109"/>
          <a:ext cx="315201" cy="17644"/>
        </a:xfrm>
        <a:custGeom>
          <a:avLst/>
          <a:gdLst/>
          <a:ahLst/>
          <a:cxnLst/>
          <a:rect l="0" t="0" r="0" b="0"/>
          <a:pathLst>
            <a:path>
              <a:moveTo>
                <a:pt x="0" y="8822"/>
              </a:moveTo>
              <a:lnTo>
                <a:pt x="315201"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72212" y="1716051"/>
        <a:ext cx="15760" cy="15760"/>
      </dsp:txXfrm>
    </dsp:sp>
    <dsp:sp modelId="{D8A12FA8-B96B-4A9F-A54B-A623BC34D36B}">
      <dsp:nvSpPr>
        <dsp:cNvPr id="0" name=""/>
        <dsp:cNvSpPr/>
      </dsp:nvSpPr>
      <dsp:spPr>
        <a:xfrm>
          <a:off x="3408066" y="1471982"/>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Cuartiles</a:t>
          </a:r>
        </a:p>
      </dsp:txBody>
      <dsp:txXfrm>
        <a:off x="3417437" y="1481353"/>
        <a:ext cx="621129" cy="301193"/>
      </dsp:txXfrm>
    </dsp:sp>
    <dsp:sp modelId="{3A9C825D-6F52-4905-A1B7-2E7674900A57}">
      <dsp:nvSpPr>
        <dsp:cNvPr id="0" name=""/>
        <dsp:cNvSpPr/>
      </dsp:nvSpPr>
      <dsp:spPr>
        <a:xfrm rot="2142401">
          <a:off x="3122491" y="1899072"/>
          <a:ext cx="315201" cy="17644"/>
        </a:xfrm>
        <a:custGeom>
          <a:avLst/>
          <a:gdLst/>
          <a:ahLst/>
          <a:cxnLst/>
          <a:rect l="0" t="0" r="0" b="0"/>
          <a:pathLst>
            <a:path>
              <a:moveTo>
                <a:pt x="0" y="8822"/>
              </a:moveTo>
              <a:lnTo>
                <a:pt x="315201"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72212" y="1900014"/>
        <a:ext cx="15760" cy="15760"/>
      </dsp:txXfrm>
    </dsp:sp>
    <dsp:sp modelId="{FAB3F2F3-A22D-4F60-907A-79706B28F899}">
      <dsp:nvSpPr>
        <dsp:cNvPr id="0" name=""/>
        <dsp:cNvSpPr/>
      </dsp:nvSpPr>
      <dsp:spPr>
        <a:xfrm>
          <a:off x="3408066" y="1839908"/>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Percentiles</a:t>
          </a:r>
        </a:p>
      </dsp:txBody>
      <dsp:txXfrm>
        <a:off x="3417437" y="1849279"/>
        <a:ext cx="621129" cy="301193"/>
      </dsp:txXfrm>
    </dsp:sp>
    <dsp:sp modelId="{0E1EDBA8-3AF8-4AAF-82FF-9ECE17308C01}">
      <dsp:nvSpPr>
        <dsp:cNvPr id="0" name=""/>
        <dsp:cNvSpPr/>
      </dsp:nvSpPr>
      <dsp:spPr>
        <a:xfrm rot="4467012">
          <a:off x="1906892" y="2266998"/>
          <a:ext cx="954760" cy="17644"/>
        </a:xfrm>
        <a:custGeom>
          <a:avLst/>
          <a:gdLst/>
          <a:ahLst/>
          <a:cxnLst/>
          <a:rect l="0" t="0" r="0" b="0"/>
          <a:pathLst>
            <a:path>
              <a:moveTo>
                <a:pt x="0" y="8822"/>
              </a:moveTo>
              <a:lnTo>
                <a:pt x="954760" y="8822"/>
              </a:lnTo>
            </a:path>
          </a:pathLst>
        </a:custGeom>
        <a:noFill/>
        <a:ln w="6350" cap="flat" cmpd="sng" algn="ctr">
          <a:solidFill>
            <a:schemeClr val="accent6">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360404" y="2251951"/>
        <a:ext cx="47738" cy="47738"/>
      </dsp:txXfrm>
    </dsp:sp>
    <dsp:sp modelId="{13E8129F-6066-4759-AFFB-929B4D07DD02}">
      <dsp:nvSpPr>
        <dsp:cNvPr id="0" name=""/>
        <dsp:cNvSpPr/>
      </dsp:nvSpPr>
      <dsp:spPr>
        <a:xfrm>
          <a:off x="2512247" y="2575759"/>
          <a:ext cx="639871" cy="319935"/>
        </a:xfrm>
        <a:prstGeom prst="roundRect">
          <a:avLst>
            <a:gd name="adj" fmla="val 10000"/>
          </a:avLst>
        </a:prstGeom>
        <a:gradFill rotWithShape="0">
          <a:gsLst>
            <a:gs pos="0">
              <a:schemeClr val="accent6">
                <a:hueOff val="0"/>
                <a:satOff val="0"/>
                <a:lumOff val="0"/>
                <a:alphaOff val="0"/>
                <a:satMod val="103000"/>
                <a:lumMod val="102000"/>
                <a:tint val="94000"/>
              </a:schemeClr>
            </a:gs>
            <a:gs pos="50000">
              <a:schemeClr val="accent6">
                <a:hueOff val="0"/>
                <a:satOff val="0"/>
                <a:lumOff val="0"/>
                <a:alphaOff val="0"/>
                <a:satMod val="110000"/>
                <a:lumMod val="100000"/>
                <a:shade val="100000"/>
              </a:schemeClr>
            </a:gs>
            <a:gs pos="100000">
              <a:schemeClr val="accent6">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Dispersion</a:t>
          </a:r>
        </a:p>
      </dsp:txBody>
      <dsp:txXfrm>
        <a:off x="2521618" y="2585130"/>
        <a:ext cx="621129" cy="301193"/>
      </dsp:txXfrm>
    </dsp:sp>
    <dsp:sp modelId="{0D69D73B-FB16-4CB1-B945-C7D041FF9B1B}">
      <dsp:nvSpPr>
        <dsp:cNvPr id="0" name=""/>
        <dsp:cNvSpPr/>
      </dsp:nvSpPr>
      <dsp:spPr>
        <a:xfrm rot="18289469">
          <a:off x="3055994" y="2542942"/>
          <a:ext cx="448195" cy="17644"/>
        </a:xfrm>
        <a:custGeom>
          <a:avLst/>
          <a:gdLst/>
          <a:ahLst/>
          <a:cxnLst/>
          <a:rect l="0" t="0" r="0" b="0"/>
          <a:pathLst>
            <a:path>
              <a:moveTo>
                <a:pt x="0" y="8822"/>
              </a:moveTo>
              <a:lnTo>
                <a:pt x="448195"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68887" y="2540559"/>
        <a:ext cx="22409" cy="22409"/>
      </dsp:txXfrm>
    </dsp:sp>
    <dsp:sp modelId="{05160B31-B941-4E60-BB2B-D0BB187B86A2}">
      <dsp:nvSpPr>
        <dsp:cNvPr id="0" name=""/>
        <dsp:cNvSpPr/>
      </dsp:nvSpPr>
      <dsp:spPr>
        <a:xfrm>
          <a:off x="3408066" y="2207833"/>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Varianza</a:t>
          </a:r>
        </a:p>
      </dsp:txBody>
      <dsp:txXfrm>
        <a:off x="3417437" y="2217204"/>
        <a:ext cx="621129" cy="301193"/>
      </dsp:txXfrm>
    </dsp:sp>
    <dsp:sp modelId="{2D4FEA76-23B8-48BC-88DD-6E98C92A504B}">
      <dsp:nvSpPr>
        <dsp:cNvPr id="0" name=""/>
        <dsp:cNvSpPr/>
      </dsp:nvSpPr>
      <dsp:spPr>
        <a:xfrm>
          <a:off x="3152118" y="2726905"/>
          <a:ext cx="255948" cy="17644"/>
        </a:xfrm>
        <a:custGeom>
          <a:avLst/>
          <a:gdLst/>
          <a:ahLst/>
          <a:cxnLst/>
          <a:rect l="0" t="0" r="0" b="0"/>
          <a:pathLst>
            <a:path>
              <a:moveTo>
                <a:pt x="0" y="8822"/>
              </a:moveTo>
              <a:lnTo>
                <a:pt x="255948"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73693" y="2729328"/>
        <a:ext cx="12797" cy="12797"/>
      </dsp:txXfrm>
    </dsp:sp>
    <dsp:sp modelId="{92C44918-D5E2-4848-BEBE-67EE60F3CAD1}">
      <dsp:nvSpPr>
        <dsp:cNvPr id="0" name=""/>
        <dsp:cNvSpPr/>
      </dsp:nvSpPr>
      <dsp:spPr>
        <a:xfrm>
          <a:off x="3408066" y="2575759"/>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Desviación std</a:t>
          </a:r>
        </a:p>
      </dsp:txBody>
      <dsp:txXfrm>
        <a:off x="3417437" y="2585130"/>
        <a:ext cx="621129" cy="301193"/>
      </dsp:txXfrm>
    </dsp:sp>
    <dsp:sp modelId="{01F296E4-73C2-489F-A14C-C7114922F029}">
      <dsp:nvSpPr>
        <dsp:cNvPr id="0" name=""/>
        <dsp:cNvSpPr/>
      </dsp:nvSpPr>
      <dsp:spPr>
        <a:xfrm rot="3310531">
          <a:off x="3055994" y="2910868"/>
          <a:ext cx="448195" cy="17644"/>
        </a:xfrm>
        <a:custGeom>
          <a:avLst/>
          <a:gdLst/>
          <a:ahLst/>
          <a:cxnLst/>
          <a:rect l="0" t="0" r="0" b="0"/>
          <a:pathLst>
            <a:path>
              <a:moveTo>
                <a:pt x="0" y="8822"/>
              </a:moveTo>
              <a:lnTo>
                <a:pt x="448195" y="8822"/>
              </a:lnTo>
            </a:path>
          </a:pathLst>
        </a:custGeom>
        <a:noFill/>
        <a:ln w="6350" cap="flat" cmpd="sng" algn="ctr">
          <a:solidFill>
            <a:schemeClr val="accent1">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268887" y="2908485"/>
        <a:ext cx="22409" cy="22409"/>
      </dsp:txXfrm>
    </dsp:sp>
    <dsp:sp modelId="{BD87D35B-6EBA-464E-96AC-7E17D2590043}">
      <dsp:nvSpPr>
        <dsp:cNvPr id="0" name=""/>
        <dsp:cNvSpPr/>
      </dsp:nvSpPr>
      <dsp:spPr>
        <a:xfrm>
          <a:off x="3408066" y="2943685"/>
          <a:ext cx="639871" cy="319935"/>
        </a:xfrm>
        <a:prstGeom prst="roundRect">
          <a:avLst>
            <a:gd name="adj" fmla="val 10000"/>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Rango</a:t>
          </a:r>
        </a:p>
      </dsp:txBody>
      <dsp:txXfrm>
        <a:off x="3417437" y="2953056"/>
        <a:ext cx="621129" cy="30119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A11F21F-ED44-48A8-9AF4-F790AC9427C3}">
      <dsp:nvSpPr>
        <dsp:cNvPr id="0" name=""/>
        <dsp:cNvSpPr/>
      </dsp:nvSpPr>
      <dsp:spPr>
        <a:xfrm rot="5400000">
          <a:off x="967552" y="643945"/>
          <a:ext cx="554293" cy="6310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7B6B0C5-41AA-4F63-92D2-B36BAD4FED9A}">
      <dsp:nvSpPr>
        <dsp:cNvPr id="0" name=""/>
        <dsp:cNvSpPr/>
      </dsp:nvSpPr>
      <dsp:spPr>
        <a:xfrm>
          <a:off x="820698" y="29500"/>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Preparar los datos</a:t>
          </a:r>
        </a:p>
      </dsp:txBody>
      <dsp:txXfrm>
        <a:off x="852588" y="61390"/>
        <a:ext cx="869323" cy="589362"/>
      </dsp:txXfrm>
    </dsp:sp>
    <dsp:sp modelId="{AE479337-D84A-4120-BE5B-6A2A0B513FC0}">
      <dsp:nvSpPr>
        <dsp:cNvPr id="0" name=""/>
        <dsp:cNvSpPr/>
      </dsp:nvSpPr>
      <dsp:spPr>
        <a:xfrm>
          <a:off x="1753802" y="91792"/>
          <a:ext cx="678650" cy="527898"/>
        </a:xfrm>
        <a:prstGeom prst="rect">
          <a:avLst/>
        </a:prstGeom>
        <a:noFill/>
        <a:ln>
          <a:noFill/>
        </a:ln>
        <a:effectLst/>
      </dsp:spPr>
      <dsp:style>
        <a:lnRef idx="0">
          <a:scrgbClr r="0" g="0" b="0"/>
        </a:lnRef>
        <a:fillRef idx="0">
          <a:scrgbClr r="0" g="0" b="0"/>
        </a:fillRef>
        <a:effectRef idx="0">
          <a:scrgbClr r="0" g="0" b="0"/>
        </a:effectRef>
        <a:fontRef idx="minor"/>
      </dsp:style>
    </dsp:sp>
    <dsp:sp modelId="{58AEEF16-D2D6-4114-9CDD-5F5C454C6B75}">
      <dsp:nvSpPr>
        <dsp:cNvPr id="0" name=""/>
        <dsp:cNvSpPr/>
      </dsp:nvSpPr>
      <dsp:spPr>
        <a:xfrm rot="5400000">
          <a:off x="1741194" y="1377639"/>
          <a:ext cx="554293" cy="6310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617DA07-3F83-4F42-9F40-68AF3C582241}">
      <dsp:nvSpPr>
        <dsp:cNvPr id="0" name=""/>
        <dsp:cNvSpPr/>
      </dsp:nvSpPr>
      <dsp:spPr>
        <a:xfrm>
          <a:off x="1594340" y="763194"/>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analisis grafico de cada variable</a:t>
          </a:r>
        </a:p>
      </dsp:txBody>
      <dsp:txXfrm>
        <a:off x="1626230" y="795084"/>
        <a:ext cx="869323" cy="589362"/>
      </dsp:txXfrm>
    </dsp:sp>
    <dsp:sp modelId="{B1E9E335-00A1-4984-8612-7F51FB8AD1D5}">
      <dsp:nvSpPr>
        <dsp:cNvPr id="0" name=""/>
        <dsp:cNvSpPr/>
      </dsp:nvSpPr>
      <dsp:spPr>
        <a:xfrm>
          <a:off x="2527443" y="825486"/>
          <a:ext cx="678650" cy="527898"/>
        </a:xfrm>
        <a:prstGeom prst="rect">
          <a:avLst/>
        </a:prstGeom>
        <a:noFill/>
        <a:ln>
          <a:noFill/>
        </a:ln>
        <a:effectLst/>
      </dsp:spPr>
      <dsp:style>
        <a:lnRef idx="0">
          <a:scrgbClr r="0" g="0" b="0"/>
        </a:lnRef>
        <a:fillRef idx="0">
          <a:scrgbClr r="0" g="0" b="0"/>
        </a:fillRef>
        <a:effectRef idx="0">
          <a:scrgbClr r="0" g="0" b="0"/>
        </a:effectRef>
        <a:fontRef idx="minor"/>
      </dsp:style>
    </dsp:sp>
    <dsp:sp modelId="{C0647215-D41F-44AF-9DA1-F13A798E7E51}">
      <dsp:nvSpPr>
        <dsp:cNvPr id="0" name=""/>
        <dsp:cNvSpPr/>
      </dsp:nvSpPr>
      <dsp:spPr>
        <a:xfrm rot="5400000">
          <a:off x="2514836" y="2111333"/>
          <a:ext cx="554293" cy="6310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ACE1227-2108-433A-B711-6EB287348D93}">
      <dsp:nvSpPr>
        <dsp:cNvPr id="0" name=""/>
        <dsp:cNvSpPr/>
      </dsp:nvSpPr>
      <dsp:spPr>
        <a:xfrm>
          <a:off x="2367982" y="1496888"/>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analisis grafico de las relaciones entre las variables.</a:t>
          </a:r>
        </a:p>
      </dsp:txBody>
      <dsp:txXfrm>
        <a:off x="2399872" y="1528778"/>
        <a:ext cx="869323" cy="589362"/>
      </dsp:txXfrm>
    </dsp:sp>
    <dsp:sp modelId="{E09D8F15-267C-4460-8E1D-FD852742C8CF}">
      <dsp:nvSpPr>
        <dsp:cNvPr id="0" name=""/>
        <dsp:cNvSpPr/>
      </dsp:nvSpPr>
      <dsp:spPr>
        <a:xfrm>
          <a:off x="3301085" y="1559180"/>
          <a:ext cx="678650" cy="527898"/>
        </a:xfrm>
        <a:prstGeom prst="rect">
          <a:avLst/>
        </a:prstGeom>
        <a:noFill/>
        <a:ln>
          <a:noFill/>
        </a:ln>
        <a:effectLst/>
      </dsp:spPr>
      <dsp:style>
        <a:lnRef idx="0">
          <a:scrgbClr r="0" g="0" b="0"/>
        </a:lnRef>
        <a:fillRef idx="0">
          <a:scrgbClr r="0" g="0" b="0"/>
        </a:fillRef>
        <a:effectRef idx="0">
          <a:scrgbClr r="0" g="0" b="0"/>
        </a:effectRef>
        <a:fontRef idx="minor"/>
      </dsp:style>
    </dsp:sp>
    <dsp:sp modelId="{072E4C40-FFE5-4F79-8536-0514EDA787B1}">
      <dsp:nvSpPr>
        <dsp:cNvPr id="0" name=""/>
        <dsp:cNvSpPr/>
      </dsp:nvSpPr>
      <dsp:spPr>
        <a:xfrm rot="5400000">
          <a:off x="3288478" y="2845028"/>
          <a:ext cx="554293" cy="6310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6546461A-253B-4483-856D-7115D186FACA}">
      <dsp:nvSpPr>
        <dsp:cNvPr id="0" name=""/>
        <dsp:cNvSpPr/>
      </dsp:nvSpPr>
      <dsp:spPr>
        <a:xfrm>
          <a:off x="3141624" y="2230582"/>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Evaluar la normalidad y linealidad</a:t>
          </a:r>
        </a:p>
      </dsp:txBody>
      <dsp:txXfrm>
        <a:off x="3173514" y="2262472"/>
        <a:ext cx="869323" cy="589362"/>
      </dsp:txXfrm>
    </dsp:sp>
    <dsp:sp modelId="{7685EEE1-E7BB-4147-A5A9-0F2BB438AA6A}">
      <dsp:nvSpPr>
        <dsp:cNvPr id="0" name=""/>
        <dsp:cNvSpPr/>
      </dsp:nvSpPr>
      <dsp:spPr>
        <a:xfrm>
          <a:off x="4074727" y="2292874"/>
          <a:ext cx="678650" cy="527898"/>
        </a:xfrm>
        <a:prstGeom prst="rect">
          <a:avLst/>
        </a:prstGeom>
        <a:noFill/>
        <a:ln>
          <a:noFill/>
        </a:ln>
        <a:effectLst/>
      </dsp:spPr>
      <dsp:style>
        <a:lnRef idx="0">
          <a:scrgbClr r="0" g="0" b="0"/>
        </a:lnRef>
        <a:fillRef idx="0">
          <a:scrgbClr r="0" g="0" b="0"/>
        </a:fillRef>
        <a:effectRef idx="0">
          <a:scrgbClr r="0" g="0" b="0"/>
        </a:effectRef>
        <a:fontRef idx="minor"/>
      </dsp:style>
    </dsp:sp>
    <dsp:sp modelId="{CA47F7C6-2167-4A5B-A054-9B5F6A3C00B0}">
      <dsp:nvSpPr>
        <dsp:cNvPr id="0" name=""/>
        <dsp:cNvSpPr/>
      </dsp:nvSpPr>
      <dsp:spPr>
        <a:xfrm rot="5400000">
          <a:off x="4062120" y="3578722"/>
          <a:ext cx="554293" cy="6310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E16318D1-1861-41FB-9C4E-679C6767C053}">
      <dsp:nvSpPr>
        <dsp:cNvPr id="0" name=""/>
        <dsp:cNvSpPr/>
      </dsp:nvSpPr>
      <dsp:spPr>
        <a:xfrm>
          <a:off x="3915266" y="2964277"/>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Identificar los casos atipicos</a:t>
          </a:r>
        </a:p>
      </dsp:txBody>
      <dsp:txXfrm>
        <a:off x="3947156" y="2996167"/>
        <a:ext cx="869323" cy="589362"/>
      </dsp:txXfrm>
    </dsp:sp>
    <dsp:sp modelId="{9FF23691-9FD5-430D-8EB0-3CE93BACDDE7}">
      <dsp:nvSpPr>
        <dsp:cNvPr id="0" name=""/>
        <dsp:cNvSpPr/>
      </dsp:nvSpPr>
      <dsp:spPr>
        <a:xfrm>
          <a:off x="4848369" y="3026569"/>
          <a:ext cx="678650" cy="527898"/>
        </a:xfrm>
        <a:prstGeom prst="rect">
          <a:avLst/>
        </a:prstGeom>
        <a:noFill/>
        <a:ln>
          <a:noFill/>
        </a:ln>
        <a:effectLst/>
      </dsp:spPr>
      <dsp:style>
        <a:lnRef idx="0">
          <a:scrgbClr r="0" g="0" b="0"/>
        </a:lnRef>
        <a:fillRef idx="0">
          <a:scrgbClr r="0" g="0" b="0"/>
        </a:fillRef>
        <a:effectRef idx="0">
          <a:scrgbClr r="0" g="0" b="0"/>
        </a:effectRef>
        <a:fontRef idx="minor"/>
      </dsp:style>
    </dsp:sp>
    <dsp:sp modelId="{33E096C0-E0F1-41D8-AC0E-94F0BBE356DE}">
      <dsp:nvSpPr>
        <dsp:cNvPr id="0" name=""/>
        <dsp:cNvSpPr/>
      </dsp:nvSpPr>
      <dsp:spPr>
        <a:xfrm>
          <a:off x="4688907" y="3697971"/>
          <a:ext cx="933103" cy="653142"/>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Evaluar impacto potencial de los datos faltantes</a:t>
          </a:r>
        </a:p>
      </dsp:txBody>
      <dsp:txXfrm>
        <a:off x="4720797" y="3729861"/>
        <a:ext cx="869323" cy="58936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F8814D-004E-4B47-A9B0-359B31D951F1}">
      <dsp:nvSpPr>
        <dsp:cNvPr id="0" name=""/>
        <dsp:cNvSpPr/>
      </dsp:nvSpPr>
      <dsp:spPr>
        <a:xfrm>
          <a:off x="497585" y="0"/>
          <a:ext cx="5639308" cy="2817628"/>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B5C5FACC-B122-4840-A907-56441494D412}">
      <dsp:nvSpPr>
        <dsp:cNvPr id="0" name=""/>
        <dsp:cNvSpPr/>
      </dsp:nvSpPr>
      <dsp:spPr>
        <a:xfrm>
          <a:off x="1943" y="845288"/>
          <a:ext cx="1170104" cy="112705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Comunicación entre los productores, almacenadores y consumidores</a:t>
          </a:r>
        </a:p>
      </dsp:txBody>
      <dsp:txXfrm>
        <a:off x="56961" y="900306"/>
        <a:ext cx="1060068" cy="1017015"/>
      </dsp:txXfrm>
    </dsp:sp>
    <dsp:sp modelId="{9A06DD00-E5B7-488D-81BD-F03C72496D0E}">
      <dsp:nvSpPr>
        <dsp:cNvPr id="0" name=""/>
        <dsp:cNvSpPr/>
      </dsp:nvSpPr>
      <dsp:spPr>
        <a:xfrm>
          <a:off x="1367065" y="845288"/>
          <a:ext cx="1170104" cy="112705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Colaboración entre las diferentes áreas.</a:t>
          </a:r>
        </a:p>
      </dsp:txBody>
      <dsp:txXfrm>
        <a:off x="1422083" y="900306"/>
        <a:ext cx="1060068" cy="1017015"/>
      </dsp:txXfrm>
    </dsp:sp>
    <dsp:sp modelId="{9D47D0AC-D07F-492E-B401-47E448FA330A}">
      <dsp:nvSpPr>
        <dsp:cNvPr id="0" name=""/>
        <dsp:cNvSpPr/>
      </dsp:nvSpPr>
      <dsp:spPr>
        <a:xfrm>
          <a:off x="2732187" y="845288"/>
          <a:ext cx="1170104" cy="112705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Apertura al cambio</a:t>
          </a:r>
        </a:p>
      </dsp:txBody>
      <dsp:txXfrm>
        <a:off x="2787205" y="900306"/>
        <a:ext cx="1060068" cy="1017015"/>
      </dsp:txXfrm>
    </dsp:sp>
    <dsp:sp modelId="{BFE2E376-6608-48D9-8611-46EF34B71E93}">
      <dsp:nvSpPr>
        <dsp:cNvPr id="0" name=""/>
        <dsp:cNvSpPr/>
      </dsp:nvSpPr>
      <dsp:spPr>
        <a:xfrm>
          <a:off x="4097309" y="845288"/>
          <a:ext cx="1170104" cy="112705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Gente enfocada</a:t>
          </a:r>
        </a:p>
      </dsp:txBody>
      <dsp:txXfrm>
        <a:off x="4152327" y="900306"/>
        <a:ext cx="1060068" cy="1017015"/>
      </dsp:txXfrm>
    </dsp:sp>
    <dsp:sp modelId="{3E329E8C-FA0D-4B21-A728-256D7B1167C1}">
      <dsp:nvSpPr>
        <dsp:cNvPr id="0" name=""/>
        <dsp:cNvSpPr/>
      </dsp:nvSpPr>
      <dsp:spPr>
        <a:xfrm>
          <a:off x="5257608" y="835922"/>
          <a:ext cx="1170104" cy="1127051"/>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US" sz="1100" kern="1200"/>
            <a:t>Un proceso robusto y herramientas</a:t>
          </a:r>
        </a:p>
      </dsp:txBody>
      <dsp:txXfrm>
        <a:off x="5312626" y="890940"/>
        <a:ext cx="1060068" cy="1017015"/>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ACC2352-0A32-486C-86BE-CE4DA8B8F3D7}">
      <dsp:nvSpPr>
        <dsp:cNvPr id="0" name=""/>
        <dsp:cNvSpPr/>
      </dsp:nvSpPr>
      <dsp:spPr>
        <a:xfrm>
          <a:off x="488034" y="0"/>
          <a:ext cx="5531057"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2">
          <a:scrgbClr r="0" g="0" b="0"/>
        </a:effectRef>
        <a:fontRef idx="minor"/>
      </dsp:style>
    </dsp:sp>
    <dsp:sp modelId="{611E4F34-1F5C-456E-BF95-0025B39DCE69}">
      <dsp:nvSpPr>
        <dsp:cNvPr id="0" name=""/>
        <dsp:cNvSpPr/>
      </dsp:nvSpPr>
      <dsp:spPr>
        <a:xfrm>
          <a:off x="2859" y="960120"/>
          <a:ext cx="1250270"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Definicion: Se debe definir los Data Owners, Stakeholders, procesos de negocio impactados y las reglas</a:t>
          </a:r>
        </a:p>
      </dsp:txBody>
      <dsp:txXfrm>
        <a:off x="63892" y="1021153"/>
        <a:ext cx="1128204" cy="1158094"/>
      </dsp:txXfrm>
    </dsp:sp>
    <dsp:sp modelId="{12FC5F09-9829-4EC4-8C6D-EB6C2AFDD0D6}">
      <dsp:nvSpPr>
        <dsp:cNvPr id="0" name=""/>
        <dsp:cNvSpPr/>
      </dsp:nvSpPr>
      <dsp:spPr>
        <a:xfrm>
          <a:off x="1315643" y="960120"/>
          <a:ext cx="1250270"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Assessment (Evaluación): Evaluar la data tomando en cuenta las diferentes variables como exactitud, completitud, actualización</a:t>
          </a:r>
        </a:p>
      </dsp:txBody>
      <dsp:txXfrm>
        <a:off x="1376676" y="1021153"/>
        <a:ext cx="1128204" cy="1158094"/>
      </dsp:txXfrm>
    </dsp:sp>
    <dsp:sp modelId="{F92D3664-1175-4278-B142-DC2F7A9B9B52}">
      <dsp:nvSpPr>
        <dsp:cNvPr id="0" name=""/>
        <dsp:cNvSpPr/>
      </dsp:nvSpPr>
      <dsp:spPr>
        <a:xfrm>
          <a:off x="2628427" y="960120"/>
          <a:ext cx="1250270"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Analizar los resultados de la evaluación y establecer si se cumplen con los requisitos mínimos </a:t>
          </a:r>
        </a:p>
      </dsp:txBody>
      <dsp:txXfrm>
        <a:off x="2689460" y="1021153"/>
        <a:ext cx="1128204" cy="1158094"/>
      </dsp:txXfrm>
    </dsp:sp>
    <dsp:sp modelId="{A17B455D-16E4-4048-9810-A396A7C4804A}">
      <dsp:nvSpPr>
        <dsp:cNvPr id="0" name=""/>
        <dsp:cNvSpPr/>
      </dsp:nvSpPr>
      <dsp:spPr>
        <a:xfrm>
          <a:off x="3941211" y="960120"/>
          <a:ext cx="1250270"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Mejorar: Diseñar planes para superar cualquier problema detectado en la etapa anterior</a:t>
          </a:r>
        </a:p>
      </dsp:txBody>
      <dsp:txXfrm>
        <a:off x="4002244" y="1021153"/>
        <a:ext cx="1128204" cy="1158094"/>
      </dsp:txXfrm>
    </dsp:sp>
    <dsp:sp modelId="{653F37FE-FE07-4D28-AD3E-1B485B9DD4FD}">
      <dsp:nvSpPr>
        <dsp:cNvPr id="0" name=""/>
        <dsp:cNvSpPr/>
      </dsp:nvSpPr>
      <dsp:spPr>
        <a:xfrm>
          <a:off x="5253995" y="960120"/>
          <a:ext cx="1250270" cy="1280160"/>
        </a:xfrm>
        <a:prstGeom prst="round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Control: Verificar periodicamente que la data este conforme los objetivos y definiciones de negocio</a:t>
          </a:r>
        </a:p>
      </dsp:txBody>
      <dsp:txXfrm>
        <a:off x="5315028" y="1021153"/>
        <a:ext cx="1128204" cy="1158094"/>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0355EC-CEE3-4F0E-A2CD-0D341872B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Template>
  <TotalTime>86</TotalTime>
  <Pages>1</Pages>
  <Words>7661</Words>
  <Characters>43668</Characters>
  <Application>Microsoft Office Word</Application>
  <DocSecurity>0</DocSecurity>
  <Lines>363</Lines>
  <Paragraphs>102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Microsoft Corporation</Company>
  <LinksUpToDate>false</LinksUpToDate>
  <CharactersWithSpaces>51227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Jose Nelson Zepeda Dono</cp:lastModifiedBy>
  <cp:revision>7</cp:revision>
  <cp:lastPrinted>2018-10-16T04:43:00Z</cp:lastPrinted>
  <dcterms:created xsi:type="dcterms:W3CDTF">2018-10-16T04:38:00Z</dcterms:created>
  <dcterms:modified xsi:type="dcterms:W3CDTF">2018-10-16T06:04:00Z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